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A35" w:rsidRDefault="00ED66D1" w:rsidP="009B27CA">
      <w:pPr>
        <w:rPr>
          <w:rStyle w:val="Bold"/>
          <w:b w:val="0"/>
        </w:rPr>
      </w:pPr>
      <w:r w:rsidRPr="00ED66D1">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D24D2A" w:rsidRPr="00C65189" w:rsidRDefault="00D24D2A"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D24D2A" w:rsidRDefault="00D24D2A"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D24D2A" w:rsidRPr="00D917E0" w:rsidRDefault="00D24D2A" w:rsidP="00031964">
                  <w:pPr>
                    <w:pStyle w:val="Title"/>
                  </w:pPr>
                  <w:r>
                    <w:t>User’s Guide</w:t>
                  </w:r>
                </w:p>
                <w:p w:rsidR="00D24D2A" w:rsidRDefault="00D24D2A" w:rsidP="00031964"/>
              </w:txbxContent>
            </v:textbox>
          </v:shape>
        </w:pict>
      </w:r>
      <w:r w:rsidRPr="00ED66D1">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774181" w:rsidRDefault="00ED66D1" w:rsidP="00AF6735">
      <w:r>
        <w:rPr>
          <w:noProof/>
        </w:rPr>
        <w:pict>
          <v:shape id="Text Box 9" o:spid="_x0000_s1029" type="#_x0000_t202" style="position:absolute;margin-left:12.75pt;margin-top:508.25pt;width:183.75pt;height:27.1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D24D2A" w:rsidRPr="003343FC" w:rsidRDefault="00D24D2A"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September 16, 2013</w:t>
                  </w:r>
                  <w:r>
                    <w:rPr>
                      <w:rStyle w:val="Bold"/>
                      <w:rFonts w:ascii="Century Gothic" w:hAnsi="Century Gothic"/>
                      <w:color w:val="000000" w:themeColor="text1"/>
                      <w:spacing w:val="20"/>
                      <w:sz w:val="24"/>
                    </w:rPr>
                    <w:br/>
                    <w:t>Version 1.1</w:t>
                  </w:r>
                </w:p>
                <w:p w:rsidR="00D24D2A" w:rsidRPr="003343FC" w:rsidRDefault="00D24D2A" w:rsidP="00031964">
                  <w:pPr>
                    <w:rPr>
                      <w:rFonts w:ascii="Century Gothic" w:hAnsi="Century Gothic"/>
                    </w:rPr>
                  </w:pPr>
                </w:p>
              </w:txbxContent>
            </v:textbox>
          </v:shape>
        </w:pict>
      </w:r>
      <w:r>
        <w:rPr>
          <w:noProof/>
        </w:rPr>
        <w:pict>
          <v:shape id="Straight Arrow Connector 2" o:spid="_x0000_s1042" type="#_x0000_t32" style="position:absolute;margin-left:-93.15pt;margin-top:73.1pt;width:641.35pt;height:0;z-index:251666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Pr="00ED66D1">
        <w:rPr>
          <w:noProof/>
          <w:sz w:val="48"/>
          <w:szCs w:val="48"/>
        </w:rPr>
        <w:pict>
          <v:shape id="Straight Arrow Connector 1" o:spid="_x0000_s1041" type="#_x0000_t32" style="position:absolute;margin-left:-48.55pt;margin-top:108.05pt;width:6in;height:.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p>
    <w:p w:rsidR="00AF6735" w:rsidRDefault="00AF6735" w:rsidP="00AF6735">
      <w:pPr>
        <w:pStyle w:val="BlockTextSS"/>
      </w:pPr>
      <w:r>
        <w:rPr>
          <w:noProof/>
        </w:rPr>
        <w:lastRenderedPageBreak/>
        <w:drawing>
          <wp:inline distT="0" distB="0" distL="0" distR="0">
            <wp:extent cx="1371600" cy="4754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30.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71600" cy="475488"/>
                    </a:xfrm>
                    <a:prstGeom prst="rect">
                      <a:avLst/>
                    </a:prstGeom>
                  </pic:spPr>
                </pic:pic>
              </a:graphicData>
            </a:graphic>
          </wp:inline>
        </w:drawing>
      </w:r>
    </w:p>
    <w:p w:rsidR="00AF6735" w:rsidRDefault="00AF6735" w:rsidP="00AF6735">
      <w:pPr>
        <w:pStyle w:val="BlockTextSS"/>
      </w:pPr>
    </w:p>
    <w:p w:rsidR="00AF6735" w:rsidRDefault="00AF6735" w:rsidP="00AF6735">
      <w:pPr>
        <w:pStyle w:val="BlockTextSS"/>
      </w:pPr>
      <w:r>
        <w:t xml:space="preserve">This version 1.1 of the tranSMART documentation was created by tranSMART Foundation and is made available under a </w:t>
      </w:r>
      <w:hyperlink r:id="rId11" w:history="1">
        <w:r>
          <w:rPr>
            <w:rStyle w:val="Hyperlink"/>
          </w:rPr>
          <w:t xml:space="preserve">Creative Commons Attribution 3.0 Unported License. </w:t>
        </w:r>
      </w:hyperlink>
      <w:r>
        <w:t xml:space="preserve"> Earlier versions of this tranSMART documentation were created by Johnson &amp; Johnson and Recombinant Data and used under a </w:t>
      </w:r>
      <w:hyperlink r:id="rId12" w:history="1">
        <w:r>
          <w:rPr>
            <w:rStyle w:val="Hyperlink"/>
          </w:rPr>
          <w:t xml:space="preserve">Creative Commons Attribution 3.0 Unported License. </w:t>
        </w:r>
      </w:hyperlink>
      <w:r>
        <w:t xml:space="preserve"> </w:t>
      </w:r>
    </w:p>
    <w:p w:rsidR="00AF6735" w:rsidRDefault="00AF6735" w:rsidP="00AF6735">
      <w:pPr>
        <w:pStyle w:val="BlockTextSS"/>
      </w:pPr>
    </w:p>
    <w:p w:rsidR="00AF6735" w:rsidRDefault="00AF6735" w:rsidP="00AF6735">
      <w:pPr>
        <w:pStyle w:val="BlockTextSS"/>
      </w:pPr>
      <w:r>
        <w:t xml:space="preserve">Recombinant® is a registered trademark of Recombinant Data Corp. in the United States and other countries. </w:t>
      </w:r>
    </w:p>
    <w:p w:rsidR="00AF6735" w:rsidRDefault="00AF6735" w:rsidP="00AF6735">
      <w:pPr>
        <w:pStyle w:val="BlockTextSS"/>
      </w:pPr>
    </w:p>
    <w:p w:rsidR="00AF6735" w:rsidRDefault="00AF6735" w:rsidP="00AF6735">
      <w:pPr>
        <w:pStyle w:val="BlockTextSS"/>
      </w:pPr>
      <w:r>
        <w:t>Other company, product, and service names referenced in the documentation may be trademarks or service marks of others.</w:t>
      </w:r>
    </w:p>
    <w:p w:rsidR="00AF6735" w:rsidRDefault="00AF6735" w:rsidP="00AF6735">
      <w:pPr>
        <w:pStyle w:val="BlockTextSS"/>
      </w:pPr>
    </w:p>
    <w:p w:rsidR="00AF6735" w:rsidRDefault="00AF6735" w:rsidP="00AF6735">
      <w:pPr>
        <w:pStyle w:val="BlockTextSS"/>
      </w:pPr>
      <w:r>
        <w:t xml:space="preserve">This document is licensed under the Creative Commons Attribution 3.0 Unported License. </w:t>
      </w:r>
      <w:r>
        <w:tab/>
      </w:r>
    </w:p>
    <w:p w:rsidR="00AF6735" w:rsidRDefault="00AF6735" w:rsidP="00AF6735">
      <w:pPr>
        <w:pStyle w:val="BlockTextSS"/>
      </w:pPr>
    </w:p>
    <w:p w:rsidR="00AF6735" w:rsidRDefault="00AF6735" w:rsidP="00AF6735">
      <w:pPr>
        <w:pStyle w:val="BlockTextSS"/>
        <w:rPr>
          <w:b/>
        </w:rPr>
      </w:pPr>
      <w:r>
        <w:t xml:space="preserve">    </w:t>
      </w:r>
      <w:r>
        <w:rPr>
          <w:b/>
        </w:rPr>
        <w:t>You are free:</w:t>
      </w:r>
    </w:p>
    <w:p w:rsidR="00AF6735" w:rsidRDefault="00AF6735" w:rsidP="00AF6735">
      <w:pPr>
        <w:pStyle w:val="BlockTextSS"/>
        <w:rPr>
          <w:b/>
        </w:rPr>
      </w:pPr>
    </w:p>
    <w:p w:rsidR="00AF6735" w:rsidRDefault="00AF6735" w:rsidP="00AF6735">
      <w:pPr>
        <w:pStyle w:val="BlockTextSS"/>
        <w:ind w:left="720"/>
      </w:pPr>
      <w:proofErr w:type="gramStart"/>
      <w:r>
        <w:rPr>
          <w:b/>
        </w:rPr>
        <w:t>to</w:t>
      </w:r>
      <w:proofErr w:type="gramEnd"/>
      <w:r>
        <w:rPr>
          <w:b/>
        </w:rPr>
        <w:t xml:space="preserve"> share</w:t>
      </w:r>
      <w:r>
        <w:t xml:space="preserve"> – to copy, distribute and transmit the work</w:t>
      </w:r>
    </w:p>
    <w:p w:rsidR="00AF6735" w:rsidRDefault="00AF6735" w:rsidP="00AF6735">
      <w:pPr>
        <w:pStyle w:val="BlockTextSS"/>
        <w:ind w:left="720"/>
      </w:pPr>
      <w:proofErr w:type="gramStart"/>
      <w:r>
        <w:rPr>
          <w:b/>
        </w:rPr>
        <w:t>to</w:t>
      </w:r>
      <w:proofErr w:type="gramEnd"/>
      <w:r>
        <w:rPr>
          <w:b/>
        </w:rPr>
        <w:t xml:space="preserve"> remix</w:t>
      </w:r>
      <w:r>
        <w:t xml:space="preserve"> – to adapt the work</w:t>
      </w:r>
    </w:p>
    <w:p w:rsidR="00AF6735" w:rsidRDefault="00AF6735" w:rsidP="00AF6735">
      <w:pPr>
        <w:pStyle w:val="BlockTextSS"/>
      </w:pPr>
      <w:r>
        <w:tab/>
      </w:r>
    </w:p>
    <w:p w:rsidR="00AF6735" w:rsidRDefault="00AF6735" w:rsidP="00AF6735">
      <w:pPr>
        <w:pStyle w:val="BlockTextSS"/>
      </w:pPr>
      <w:r>
        <w:tab/>
      </w:r>
      <w:proofErr w:type="gramStart"/>
      <w:r>
        <w:t>to</w:t>
      </w:r>
      <w:proofErr w:type="gramEnd"/>
      <w:r>
        <w:t xml:space="preserve"> make commercial use of the work</w:t>
      </w:r>
    </w:p>
    <w:p w:rsidR="00AF6735" w:rsidRDefault="00AF6735" w:rsidP="00AF6735">
      <w:pPr>
        <w:pStyle w:val="BlockTextSS"/>
      </w:pPr>
    </w:p>
    <w:p w:rsidR="00AF6735" w:rsidRDefault="00AF6735" w:rsidP="00AF6735">
      <w:pPr>
        <w:pStyle w:val="BlockTextSS"/>
        <w:rPr>
          <w:b/>
        </w:rPr>
      </w:pPr>
      <w:r>
        <w:t xml:space="preserve">    </w:t>
      </w:r>
      <w:r>
        <w:rPr>
          <w:b/>
        </w:rPr>
        <w:t>Under the following conditions:</w:t>
      </w:r>
    </w:p>
    <w:p w:rsidR="00AF6735" w:rsidRDefault="00AF6735" w:rsidP="00AF6735">
      <w:pPr>
        <w:pStyle w:val="BlockTextSS"/>
      </w:pPr>
    </w:p>
    <w:p w:rsidR="00AF6735" w:rsidRDefault="00AF6735" w:rsidP="00AF6735">
      <w:pPr>
        <w:pStyle w:val="BlockTextSS"/>
      </w:pPr>
      <w:r>
        <w:t xml:space="preserve">        </w:t>
      </w:r>
      <w:r>
        <w:rPr>
          <w:b/>
        </w:rPr>
        <w:t>Attribution</w:t>
      </w:r>
      <w:r>
        <w:t xml:space="preserve"> – You must attribute your use of the work in the following manner:  </w:t>
      </w:r>
    </w:p>
    <w:p w:rsidR="00AF6735" w:rsidRDefault="00AF6735" w:rsidP="00AF6735">
      <w:pPr>
        <w:pStyle w:val="BlockTextSS"/>
      </w:pPr>
    </w:p>
    <w:p w:rsidR="00AF6735" w:rsidRDefault="00AF6735" w:rsidP="00AF6735">
      <w:pPr>
        <w:pStyle w:val="BlockTextSS"/>
        <w:ind w:left="720"/>
      </w:pPr>
      <w:r>
        <w:t xml:space="preserve">“This version 1.1 of the tranSMART documentation was created by tranSMART Foundation and is made available under a </w:t>
      </w:r>
      <w:hyperlink r:id="rId13" w:history="1">
        <w:r>
          <w:rPr>
            <w:rStyle w:val="Hyperlink"/>
          </w:rPr>
          <w:t xml:space="preserve">Creative Commons Attribution 3.0 Unported License. </w:t>
        </w:r>
      </w:hyperlink>
      <w:r>
        <w:t xml:space="preserve"> Earlier versions of this tranSMART documentation were created by Johnson &amp; Johnson and Recombinant Data and used under a </w:t>
      </w:r>
      <w:hyperlink r:id="rId14" w:history="1">
        <w:r>
          <w:rPr>
            <w:rStyle w:val="Hyperlink"/>
          </w:rPr>
          <w:t xml:space="preserve">Creative Commons Attribution 3.0 Unported License. </w:t>
        </w:r>
      </w:hyperlink>
      <w:r>
        <w:t xml:space="preserve"> The URL for the work is </w:t>
      </w:r>
      <w:r w:rsidRPr="0054138F">
        <w:t>http://transmartfoundation.org/site/OpenSource_tranSMART_User_Guide</w:t>
      </w:r>
      <w:r>
        <w:t>_v11</w:t>
      </w:r>
      <w:r w:rsidRPr="0054138F">
        <w:t>.pdf</w:t>
      </w:r>
      <w:r>
        <w:t xml:space="preserve">.  </w:t>
      </w:r>
    </w:p>
    <w:p w:rsidR="00AF6735" w:rsidRDefault="00AF6735" w:rsidP="00AF6735">
      <w:pPr>
        <w:pStyle w:val="BlockTextSS"/>
        <w:ind w:left="720"/>
      </w:pPr>
    </w:p>
    <w:p w:rsidR="00AF6735" w:rsidRDefault="00AF6735" w:rsidP="00AF6735">
      <w:pPr>
        <w:pStyle w:val="BlockTextSS"/>
        <w:ind w:left="720"/>
      </w:pPr>
      <w:r>
        <w:t xml:space="preserve">Recombinant® is a registered trademark of Recombinant Data Corp. in the United States and other countries. </w:t>
      </w:r>
    </w:p>
    <w:p w:rsidR="00AF6735" w:rsidRDefault="00AF6735" w:rsidP="00AF6735">
      <w:pPr>
        <w:pStyle w:val="BlockTextSS"/>
        <w:ind w:left="720"/>
      </w:pPr>
    </w:p>
    <w:p w:rsidR="00AF6735" w:rsidRDefault="00AF6735" w:rsidP="00AF6735">
      <w:pPr>
        <w:pStyle w:val="BlockTextSS"/>
        <w:ind w:left="720"/>
      </w:pPr>
      <w:r>
        <w:t>Other company, product, and service names referenced in the documentation may be trademarks or service marks of others.”</w:t>
      </w:r>
    </w:p>
    <w:p w:rsidR="00554858" w:rsidRDefault="00554858" w:rsidP="009B27CA">
      <w:pPr>
        <w:rPr>
          <w:b/>
          <w:bCs/>
        </w:rPr>
      </w:pPr>
    </w:p>
    <w:p w:rsidR="00554858" w:rsidRDefault="00554858" w:rsidP="009B27CA">
      <w:pPr>
        <w:rPr>
          <w:b/>
          <w:bCs/>
        </w:rPr>
      </w:pPr>
      <w:bookmarkStart w:id="0" w:name="_GoBack"/>
      <w:bookmarkEnd w:id="0"/>
    </w:p>
    <w:p w:rsidR="009B27CA" w:rsidRDefault="009B27CA" w:rsidP="009B27CA">
      <w:pPr>
        <w:tabs>
          <w:tab w:val="clear" w:pos="360"/>
          <w:tab w:val="clear" w:pos="720"/>
          <w:tab w:val="clear" w:pos="1080"/>
          <w:tab w:val="clear" w:pos="1440"/>
          <w:tab w:val="clear" w:pos="1800"/>
          <w:tab w:val="clear" w:pos="2160"/>
        </w:tabs>
        <w:spacing w:after="0"/>
      </w:pPr>
      <w:r>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BC5417" w:rsidRDefault="00ED66D1">
          <w:pPr>
            <w:pStyle w:val="TOC1"/>
            <w:rPr>
              <w:rFonts w:asciiTheme="minorHAnsi" w:eastAsiaTheme="minorEastAsia" w:hAnsiTheme="minorHAnsi" w:cstheme="minorBidi"/>
              <w:b w:val="0"/>
              <w:color w:val="auto"/>
              <w:sz w:val="22"/>
              <w:szCs w:val="22"/>
            </w:rPr>
          </w:pPr>
          <w:r w:rsidRPr="00ED66D1">
            <w:rPr>
              <w:b w:val="0"/>
            </w:rPr>
            <w:fldChar w:fldCharType="begin"/>
          </w:r>
          <w:r w:rsidR="009B27CA">
            <w:rPr>
              <w:b w:val="0"/>
            </w:rPr>
            <w:instrText xml:space="preserve"> TOC \o "2-3" \h \z \t "Heading 1,1" </w:instrText>
          </w:r>
          <w:r w:rsidRPr="00ED66D1">
            <w:rPr>
              <w:b w:val="0"/>
            </w:rPr>
            <w:fldChar w:fldCharType="separate"/>
          </w:r>
          <w:hyperlink w:anchor="_Toc366653683" w:history="1">
            <w:r w:rsidR="00BC5417" w:rsidRPr="009660D3">
              <w:rPr>
                <w:rStyle w:val="Hyperlink"/>
              </w:rPr>
              <w:t>Chapter 1:  Getting Started with tranSMART</w:t>
            </w:r>
            <w:r w:rsidR="00BC5417">
              <w:rPr>
                <w:webHidden/>
              </w:rPr>
              <w:tab/>
            </w:r>
            <w:r>
              <w:rPr>
                <w:webHidden/>
              </w:rPr>
              <w:fldChar w:fldCharType="begin"/>
            </w:r>
            <w:r w:rsidR="00BC5417">
              <w:rPr>
                <w:webHidden/>
              </w:rPr>
              <w:instrText xml:space="preserve"> PAGEREF _Toc366653683 \h </w:instrText>
            </w:r>
            <w:r>
              <w:rPr>
                <w:webHidden/>
              </w:rPr>
            </w:r>
            <w:r>
              <w:rPr>
                <w:webHidden/>
              </w:rPr>
              <w:fldChar w:fldCharType="separate"/>
            </w:r>
            <w:r w:rsidR="0026534F">
              <w:rPr>
                <w:webHidden/>
              </w:rPr>
              <w:t>1</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684" w:history="1">
            <w:r w:rsidR="00BC5417" w:rsidRPr="009660D3">
              <w:rPr>
                <w:rStyle w:val="Hyperlink"/>
                <w:noProof/>
              </w:rPr>
              <w:t>Feature Overview</w:t>
            </w:r>
            <w:r w:rsidR="00BC5417">
              <w:rPr>
                <w:noProof/>
                <w:webHidden/>
              </w:rPr>
              <w:tab/>
            </w:r>
            <w:r>
              <w:rPr>
                <w:noProof/>
                <w:webHidden/>
              </w:rPr>
              <w:fldChar w:fldCharType="begin"/>
            </w:r>
            <w:r w:rsidR="00BC5417">
              <w:rPr>
                <w:noProof/>
                <w:webHidden/>
              </w:rPr>
              <w:instrText xml:space="preserve"> PAGEREF _Toc366653684 \h </w:instrText>
            </w:r>
            <w:r>
              <w:rPr>
                <w:noProof/>
                <w:webHidden/>
              </w:rPr>
            </w:r>
            <w:r>
              <w:rPr>
                <w:noProof/>
                <w:webHidden/>
              </w:rPr>
              <w:fldChar w:fldCharType="separate"/>
            </w:r>
            <w:r w:rsidR="0026534F">
              <w:rPr>
                <w:noProof/>
                <w:webHidden/>
              </w:rPr>
              <w:t>1</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85" w:history="1">
            <w:r w:rsidR="00BC5417" w:rsidRPr="009660D3">
              <w:rPr>
                <w:rStyle w:val="Hyperlink"/>
              </w:rPr>
              <w:t>Search Tool</w:t>
            </w:r>
            <w:r w:rsidR="00BC5417">
              <w:rPr>
                <w:webHidden/>
              </w:rPr>
              <w:tab/>
            </w:r>
            <w:r>
              <w:rPr>
                <w:webHidden/>
              </w:rPr>
              <w:fldChar w:fldCharType="begin"/>
            </w:r>
            <w:r w:rsidR="00BC5417">
              <w:rPr>
                <w:webHidden/>
              </w:rPr>
              <w:instrText xml:space="preserve"> PAGEREF _Toc366653685 \h </w:instrText>
            </w:r>
            <w:r>
              <w:rPr>
                <w:webHidden/>
              </w:rPr>
            </w:r>
            <w:r>
              <w:rPr>
                <w:webHidden/>
              </w:rPr>
              <w:fldChar w:fldCharType="separate"/>
            </w:r>
            <w:r w:rsidR="0026534F">
              <w:rPr>
                <w:webHidden/>
              </w:rPr>
              <w:t>2</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86" w:history="1">
            <w:r w:rsidR="00BC5417" w:rsidRPr="009660D3">
              <w:rPr>
                <w:rStyle w:val="Hyperlink"/>
              </w:rPr>
              <w:t>Dataset Explorer</w:t>
            </w:r>
            <w:r w:rsidR="00BC5417">
              <w:rPr>
                <w:webHidden/>
              </w:rPr>
              <w:tab/>
            </w:r>
            <w:r>
              <w:rPr>
                <w:webHidden/>
              </w:rPr>
              <w:fldChar w:fldCharType="begin"/>
            </w:r>
            <w:r w:rsidR="00BC5417">
              <w:rPr>
                <w:webHidden/>
              </w:rPr>
              <w:instrText xml:space="preserve"> PAGEREF _Toc366653686 \h </w:instrText>
            </w:r>
            <w:r>
              <w:rPr>
                <w:webHidden/>
              </w:rPr>
            </w:r>
            <w:r>
              <w:rPr>
                <w:webHidden/>
              </w:rPr>
              <w:fldChar w:fldCharType="separate"/>
            </w:r>
            <w:r w:rsidR="0026534F">
              <w:rPr>
                <w:webHidden/>
              </w:rPr>
              <w:t>2</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87" w:history="1">
            <w:r w:rsidR="00BC5417" w:rsidRPr="009660D3">
              <w:rPr>
                <w:rStyle w:val="Hyperlink"/>
              </w:rPr>
              <w:t>Gene Signature Wizard</w:t>
            </w:r>
            <w:r w:rsidR="00BC5417">
              <w:rPr>
                <w:webHidden/>
              </w:rPr>
              <w:tab/>
            </w:r>
            <w:r>
              <w:rPr>
                <w:webHidden/>
              </w:rPr>
              <w:fldChar w:fldCharType="begin"/>
            </w:r>
            <w:r w:rsidR="00BC5417">
              <w:rPr>
                <w:webHidden/>
              </w:rPr>
              <w:instrText xml:space="preserve"> PAGEREF _Toc366653687 \h </w:instrText>
            </w:r>
            <w:r>
              <w:rPr>
                <w:webHidden/>
              </w:rPr>
            </w:r>
            <w:r>
              <w:rPr>
                <w:webHidden/>
              </w:rPr>
              <w:fldChar w:fldCharType="separate"/>
            </w:r>
            <w:r w:rsidR="0026534F">
              <w:rPr>
                <w:webHidden/>
              </w:rPr>
              <w:t>3</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688" w:history="1">
            <w:r w:rsidR="00BC5417" w:rsidRPr="009660D3">
              <w:rPr>
                <w:rStyle w:val="Hyperlink"/>
                <w:noProof/>
              </w:rPr>
              <w:t>Logging In</w:t>
            </w:r>
            <w:r w:rsidR="00BC5417">
              <w:rPr>
                <w:noProof/>
                <w:webHidden/>
              </w:rPr>
              <w:tab/>
            </w:r>
            <w:r>
              <w:rPr>
                <w:noProof/>
                <w:webHidden/>
              </w:rPr>
              <w:fldChar w:fldCharType="begin"/>
            </w:r>
            <w:r w:rsidR="00BC5417">
              <w:rPr>
                <w:noProof/>
                <w:webHidden/>
              </w:rPr>
              <w:instrText xml:space="preserve"> PAGEREF _Toc366653688 \h </w:instrText>
            </w:r>
            <w:r>
              <w:rPr>
                <w:noProof/>
                <w:webHidden/>
              </w:rPr>
            </w:r>
            <w:r>
              <w:rPr>
                <w:noProof/>
                <w:webHidden/>
              </w:rPr>
              <w:fldChar w:fldCharType="separate"/>
            </w:r>
            <w:r w:rsidR="0026534F">
              <w:rPr>
                <w:noProof/>
                <w:webHidden/>
              </w:rPr>
              <w:t>4</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689" w:history="1">
            <w:r w:rsidR="00BC5417" w:rsidRPr="009660D3">
              <w:rPr>
                <w:rStyle w:val="Hyperlink"/>
                <w:noProof/>
              </w:rPr>
              <w:t>Tools</w:t>
            </w:r>
            <w:r w:rsidR="00BC5417">
              <w:rPr>
                <w:noProof/>
                <w:webHidden/>
              </w:rPr>
              <w:tab/>
            </w:r>
            <w:r>
              <w:rPr>
                <w:noProof/>
                <w:webHidden/>
              </w:rPr>
              <w:fldChar w:fldCharType="begin"/>
            </w:r>
            <w:r w:rsidR="00BC5417">
              <w:rPr>
                <w:noProof/>
                <w:webHidden/>
              </w:rPr>
              <w:instrText xml:space="preserve"> PAGEREF _Toc366653689 \h </w:instrText>
            </w:r>
            <w:r>
              <w:rPr>
                <w:noProof/>
                <w:webHidden/>
              </w:rPr>
            </w:r>
            <w:r>
              <w:rPr>
                <w:noProof/>
                <w:webHidden/>
              </w:rPr>
              <w:fldChar w:fldCharType="separate"/>
            </w:r>
            <w:r w:rsidR="0026534F">
              <w:rPr>
                <w:noProof/>
                <w:webHidden/>
              </w:rPr>
              <w:t>4</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690" w:history="1">
            <w:r w:rsidR="00BC5417" w:rsidRPr="009660D3">
              <w:rPr>
                <w:rStyle w:val="Hyperlink"/>
                <w:noProof/>
              </w:rPr>
              <w:t>Opening a Particular Tool at Login</w:t>
            </w:r>
            <w:r w:rsidR="00BC5417">
              <w:rPr>
                <w:noProof/>
                <w:webHidden/>
              </w:rPr>
              <w:tab/>
            </w:r>
            <w:r>
              <w:rPr>
                <w:noProof/>
                <w:webHidden/>
              </w:rPr>
              <w:fldChar w:fldCharType="begin"/>
            </w:r>
            <w:r w:rsidR="00BC5417">
              <w:rPr>
                <w:noProof/>
                <w:webHidden/>
              </w:rPr>
              <w:instrText xml:space="preserve"> PAGEREF _Toc366653690 \h </w:instrText>
            </w:r>
            <w:r>
              <w:rPr>
                <w:noProof/>
                <w:webHidden/>
              </w:rPr>
            </w:r>
            <w:r>
              <w:rPr>
                <w:noProof/>
                <w:webHidden/>
              </w:rPr>
              <w:fldChar w:fldCharType="separate"/>
            </w:r>
            <w:r w:rsidR="0026534F">
              <w:rPr>
                <w:noProof/>
                <w:webHidden/>
              </w:rPr>
              <w:t>5</w:t>
            </w:r>
            <w:r>
              <w:rPr>
                <w:noProof/>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691" w:history="1">
            <w:r w:rsidR="00BC5417" w:rsidRPr="009660D3">
              <w:rPr>
                <w:rStyle w:val="Hyperlink"/>
              </w:rPr>
              <w:t>Chapter 2:  Search Tool</w:t>
            </w:r>
            <w:r w:rsidR="00BC5417">
              <w:rPr>
                <w:webHidden/>
              </w:rPr>
              <w:tab/>
            </w:r>
            <w:r>
              <w:rPr>
                <w:webHidden/>
              </w:rPr>
              <w:fldChar w:fldCharType="begin"/>
            </w:r>
            <w:r w:rsidR="00BC5417">
              <w:rPr>
                <w:webHidden/>
              </w:rPr>
              <w:instrText xml:space="preserve"> PAGEREF _Toc366653691 \h </w:instrText>
            </w:r>
            <w:r>
              <w:rPr>
                <w:webHidden/>
              </w:rPr>
            </w:r>
            <w:r>
              <w:rPr>
                <w:webHidden/>
              </w:rPr>
              <w:fldChar w:fldCharType="separate"/>
            </w:r>
            <w:r w:rsidR="0026534F">
              <w:rPr>
                <w:webHidden/>
              </w:rPr>
              <w:t>7</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692" w:history="1">
            <w:r w:rsidR="00BC5417" w:rsidRPr="009660D3">
              <w:rPr>
                <w:rStyle w:val="Hyperlink"/>
                <w:noProof/>
              </w:rPr>
              <w:t>Search Tasks</w:t>
            </w:r>
            <w:r w:rsidR="00BC5417">
              <w:rPr>
                <w:noProof/>
                <w:webHidden/>
              </w:rPr>
              <w:tab/>
            </w:r>
            <w:r>
              <w:rPr>
                <w:noProof/>
                <w:webHidden/>
              </w:rPr>
              <w:fldChar w:fldCharType="begin"/>
            </w:r>
            <w:r w:rsidR="00BC5417">
              <w:rPr>
                <w:noProof/>
                <w:webHidden/>
              </w:rPr>
              <w:instrText xml:space="preserve"> PAGEREF _Toc366653692 \h </w:instrText>
            </w:r>
            <w:r>
              <w:rPr>
                <w:noProof/>
                <w:webHidden/>
              </w:rPr>
            </w:r>
            <w:r>
              <w:rPr>
                <w:noProof/>
                <w:webHidden/>
              </w:rPr>
              <w:fldChar w:fldCharType="separate"/>
            </w:r>
            <w:r w:rsidR="0026534F">
              <w:rPr>
                <w:noProof/>
                <w:webHidden/>
              </w:rPr>
              <w:t>7</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93" w:history="1">
            <w:r w:rsidR="00BC5417" w:rsidRPr="009660D3">
              <w:rPr>
                <w:rStyle w:val="Hyperlink"/>
              </w:rPr>
              <w:t>Defining a Search Filter</w:t>
            </w:r>
            <w:r w:rsidR="00BC5417">
              <w:rPr>
                <w:webHidden/>
              </w:rPr>
              <w:tab/>
            </w:r>
            <w:r>
              <w:rPr>
                <w:webHidden/>
              </w:rPr>
              <w:fldChar w:fldCharType="begin"/>
            </w:r>
            <w:r w:rsidR="00BC5417">
              <w:rPr>
                <w:webHidden/>
              </w:rPr>
              <w:instrText xml:space="preserve"> PAGEREF _Toc366653693 \h </w:instrText>
            </w:r>
            <w:r>
              <w:rPr>
                <w:webHidden/>
              </w:rPr>
            </w:r>
            <w:r>
              <w:rPr>
                <w:webHidden/>
              </w:rPr>
              <w:fldChar w:fldCharType="separate"/>
            </w:r>
            <w:r w:rsidR="0026534F">
              <w:rPr>
                <w:webHidden/>
              </w:rPr>
              <w:t>7</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94" w:history="1">
            <w:r w:rsidR="00BC5417" w:rsidRPr="009660D3">
              <w:rPr>
                <w:rStyle w:val="Hyperlink"/>
              </w:rPr>
              <w:t>Building a Search String</w:t>
            </w:r>
            <w:r w:rsidR="00BC5417">
              <w:rPr>
                <w:webHidden/>
              </w:rPr>
              <w:tab/>
            </w:r>
            <w:r>
              <w:rPr>
                <w:webHidden/>
              </w:rPr>
              <w:fldChar w:fldCharType="begin"/>
            </w:r>
            <w:r w:rsidR="00BC5417">
              <w:rPr>
                <w:webHidden/>
              </w:rPr>
              <w:instrText xml:space="preserve"> PAGEREF _Toc366653694 \h </w:instrText>
            </w:r>
            <w:r>
              <w:rPr>
                <w:webHidden/>
              </w:rPr>
            </w:r>
            <w:r>
              <w:rPr>
                <w:webHidden/>
              </w:rPr>
              <w:fldChar w:fldCharType="separate"/>
            </w:r>
            <w:r w:rsidR="0026534F">
              <w:rPr>
                <w:webHidden/>
              </w:rPr>
              <w:t>11</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95" w:history="1">
            <w:r w:rsidR="00BC5417" w:rsidRPr="009660D3">
              <w:rPr>
                <w:rStyle w:val="Hyperlink"/>
              </w:rPr>
              <w:t>Saving a Search Filter or Search String</w:t>
            </w:r>
            <w:r w:rsidR="00BC5417">
              <w:rPr>
                <w:webHidden/>
              </w:rPr>
              <w:tab/>
            </w:r>
            <w:r>
              <w:rPr>
                <w:webHidden/>
              </w:rPr>
              <w:fldChar w:fldCharType="begin"/>
            </w:r>
            <w:r w:rsidR="00BC5417">
              <w:rPr>
                <w:webHidden/>
              </w:rPr>
              <w:instrText xml:space="preserve"> PAGEREF _Toc366653695 \h </w:instrText>
            </w:r>
            <w:r>
              <w:rPr>
                <w:webHidden/>
              </w:rPr>
            </w:r>
            <w:r>
              <w:rPr>
                <w:webHidden/>
              </w:rPr>
              <w:fldChar w:fldCharType="separate"/>
            </w:r>
            <w:r w:rsidR="0026534F">
              <w:rPr>
                <w:webHidden/>
              </w:rPr>
              <w:t>14</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96" w:history="1">
            <w:r w:rsidR="00BC5417" w:rsidRPr="009660D3">
              <w:rPr>
                <w:rStyle w:val="Hyperlink"/>
              </w:rPr>
              <w:t>Working with Search Results</w:t>
            </w:r>
            <w:r w:rsidR="00BC5417">
              <w:rPr>
                <w:webHidden/>
              </w:rPr>
              <w:tab/>
            </w:r>
            <w:r>
              <w:rPr>
                <w:webHidden/>
              </w:rPr>
              <w:fldChar w:fldCharType="begin"/>
            </w:r>
            <w:r w:rsidR="00BC5417">
              <w:rPr>
                <w:webHidden/>
              </w:rPr>
              <w:instrText xml:space="preserve"> PAGEREF _Toc366653696 \h </w:instrText>
            </w:r>
            <w:r>
              <w:rPr>
                <w:webHidden/>
              </w:rPr>
            </w:r>
            <w:r>
              <w:rPr>
                <w:webHidden/>
              </w:rPr>
              <w:fldChar w:fldCharType="separate"/>
            </w:r>
            <w:r w:rsidR="0026534F">
              <w:rPr>
                <w:webHidden/>
              </w:rPr>
              <w:t>16</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697" w:history="1">
            <w:r w:rsidR="00BC5417" w:rsidRPr="009660D3">
              <w:rPr>
                <w:rStyle w:val="Hyperlink"/>
                <w:noProof/>
              </w:rPr>
              <w:t>TEA Analyses</w:t>
            </w:r>
            <w:r w:rsidR="00BC5417">
              <w:rPr>
                <w:noProof/>
                <w:webHidden/>
              </w:rPr>
              <w:tab/>
            </w:r>
            <w:r>
              <w:rPr>
                <w:noProof/>
                <w:webHidden/>
              </w:rPr>
              <w:fldChar w:fldCharType="begin"/>
            </w:r>
            <w:r w:rsidR="00BC5417">
              <w:rPr>
                <w:noProof/>
                <w:webHidden/>
              </w:rPr>
              <w:instrText xml:space="preserve"> PAGEREF _Toc366653697 \h </w:instrText>
            </w:r>
            <w:r>
              <w:rPr>
                <w:noProof/>
                <w:webHidden/>
              </w:rPr>
            </w:r>
            <w:r>
              <w:rPr>
                <w:noProof/>
                <w:webHidden/>
              </w:rPr>
              <w:fldChar w:fldCharType="separate"/>
            </w:r>
            <w:r w:rsidR="0026534F">
              <w:rPr>
                <w:noProof/>
                <w:webHidden/>
              </w:rPr>
              <w:t>23</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98" w:history="1">
            <w:r w:rsidR="00BC5417" w:rsidRPr="009660D3">
              <w:rPr>
                <w:rStyle w:val="Hyperlink"/>
              </w:rPr>
              <w:t>TEA Indicators Applied to Individual Biomarkers</w:t>
            </w:r>
            <w:r w:rsidR="00BC5417">
              <w:rPr>
                <w:webHidden/>
              </w:rPr>
              <w:tab/>
            </w:r>
            <w:r>
              <w:rPr>
                <w:webHidden/>
              </w:rPr>
              <w:fldChar w:fldCharType="begin"/>
            </w:r>
            <w:r w:rsidR="00BC5417">
              <w:rPr>
                <w:webHidden/>
              </w:rPr>
              <w:instrText xml:space="preserve"> PAGEREF _Toc366653698 \h </w:instrText>
            </w:r>
            <w:r>
              <w:rPr>
                <w:webHidden/>
              </w:rPr>
            </w:r>
            <w:r>
              <w:rPr>
                <w:webHidden/>
              </w:rPr>
              <w:fldChar w:fldCharType="separate"/>
            </w:r>
            <w:r w:rsidR="0026534F">
              <w:rPr>
                <w:webHidden/>
              </w:rPr>
              <w:t>23</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699" w:history="1">
            <w:r w:rsidR="00BC5417" w:rsidRPr="009660D3">
              <w:rPr>
                <w:rStyle w:val="Hyperlink"/>
              </w:rPr>
              <w:t>TEA Indicators Applied to an Analysis</w:t>
            </w:r>
            <w:r w:rsidR="00BC5417">
              <w:rPr>
                <w:webHidden/>
              </w:rPr>
              <w:tab/>
            </w:r>
            <w:r>
              <w:rPr>
                <w:webHidden/>
              </w:rPr>
              <w:fldChar w:fldCharType="begin"/>
            </w:r>
            <w:r w:rsidR="00BC5417">
              <w:rPr>
                <w:webHidden/>
              </w:rPr>
              <w:instrText xml:space="preserve"> PAGEREF _Toc366653699 \h </w:instrText>
            </w:r>
            <w:r>
              <w:rPr>
                <w:webHidden/>
              </w:rPr>
            </w:r>
            <w:r>
              <w:rPr>
                <w:webHidden/>
              </w:rPr>
              <w:fldChar w:fldCharType="separate"/>
            </w:r>
            <w:r w:rsidR="0026534F">
              <w:rPr>
                <w:webHidden/>
              </w:rPr>
              <w:t>24</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0" w:history="1">
            <w:r w:rsidR="00BC5417" w:rsidRPr="009660D3">
              <w:rPr>
                <w:rStyle w:val="Hyperlink"/>
              </w:rPr>
              <w:t>TEA Indicators Applied to an Individual Gene</w:t>
            </w:r>
            <w:r w:rsidR="00BC5417">
              <w:rPr>
                <w:webHidden/>
              </w:rPr>
              <w:tab/>
            </w:r>
            <w:r>
              <w:rPr>
                <w:webHidden/>
              </w:rPr>
              <w:fldChar w:fldCharType="begin"/>
            </w:r>
            <w:r w:rsidR="00BC5417">
              <w:rPr>
                <w:webHidden/>
              </w:rPr>
              <w:instrText xml:space="preserve"> PAGEREF _Toc366653700 \h </w:instrText>
            </w:r>
            <w:r>
              <w:rPr>
                <w:webHidden/>
              </w:rPr>
            </w:r>
            <w:r>
              <w:rPr>
                <w:webHidden/>
              </w:rPr>
              <w:fldChar w:fldCharType="separate"/>
            </w:r>
            <w:r w:rsidR="0026534F">
              <w:rPr>
                <w:webHidden/>
              </w:rPr>
              <w:t>26</w:t>
            </w:r>
            <w:r>
              <w:rPr>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701" w:history="1">
            <w:r w:rsidR="00BC5417" w:rsidRPr="009660D3">
              <w:rPr>
                <w:rStyle w:val="Hyperlink"/>
              </w:rPr>
              <w:t>Chapter 3:  Dataset Explorer</w:t>
            </w:r>
            <w:r w:rsidR="00BC5417">
              <w:rPr>
                <w:webHidden/>
              </w:rPr>
              <w:tab/>
            </w:r>
            <w:r>
              <w:rPr>
                <w:webHidden/>
              </w:rPr>
              <w:fldChar w:fldCharType="begin"/>
            </w:r>
            <w:r w:rsidR="00BC5417">
              <w:rPr>
                <w:webHidden/>
              </w:rPr>
              <w:instrText xml:space="preserve"> PAGEREF _Toc366653701 \h </w:instrText>
            </w:r>
            <w:r>
              <w:rPr>
                <w:webHidden/>
              </w:rPr>
            </w:r>
            <w:r>
              <w:rPr>
                <w:webHidden/>
              </w:rPr>
              <w:fldChar w:fldCharType="separate"/>
            </w:r>
            <w:r w:rsidR="0026534F">
              <w:rPr>
                <w:webHidden/>
              </w:rPr>
              <w:t>29</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02" w:history="1">
            <w:r w:rsidR="00BC5417" w:rsidRPr="009660D3">
              <w:rPr>
                <w:rStyle w:val="Hyperlink"/>
                <w:noProof/>
              </w:rPr>
              <w:t>Overview of the UI</w:t>
            </w:r>
            <w:r w:rsidR="00BC5417">
              <w:rPr>
                <w:noProof/>
                <w:webHidden/>
              </w:rPr>
              <w:tab/>
            </w:r>
            <w:r>
              <w:rPr>
                <w:noProof/>
                <w:webHidden/>
              </w:rPr>
              <w:fldChar w:fldCharType="begin"/>
            </w:r>
            <w:r w:rsidR="00BC5417">
              <w:rPr>
                <w:noProof/>
                <w:webHidden/>
              </w:rPr>
              <w:instrText xml:space="preserve"> PAGEREF _Toc366653702 \h </w:instrText>
            </w:r>
            <w:r>
              <w:rPr>
                <w:noProof/>
                <w:webHidden/>
              </w:rPr>
            </w:r>
            <w:r>
              <w:rPr>
                <w:noProof/>
                <w:webHidden/>
              </w:rPr>
              <w:fldChar w:fldCharType="separate"/>
            </w:r>
            <w:r w:rsidR="0026534F">
              <w:rPr>
                <w:noProof/>
                <w:webHidden/>
              </w:rPr>
              <w:t>29</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03" w:history="1">
            <w:r w:rsidR="00BC5417" w:rsidRPr="009660D3">
              <w:rPr>
                <w:rStyle w:val="Hyperlink"/>
                <w:noProof/>
              </w:rPr>
              <w:t>Using Dataset Explorer</w:t>
            </w:r>
            <w:r w:rsidR="00BC5417">
              <w:rPr>
                <w:noProof/>
                <w:webHidden/>
              </w:rPr>
              <w:tab/>
            </w:r>
            <w:r>
              <w:rPr>
                <w:noProof/>
                <w:webHidden/>
              </w:rPr>
              <w:fldChar w:fldCharType="begin"/>
            </w:r>
            <w:r w:rsidR="00BC5417">
              <w:rPr>
                <w:noProof/>
                <w:webHidden/>
              </w:rPr>
              <w:instrText xml:space="preserve"> PAGEREF _Toc366653703 \h </w:instrText>
            </w:r>
            <w:r>
              <w:rPr>
                <w:noProof/>
                <w:webHidden/>
              </w:rPr>
            </w:r>
            <w:r>
              <w:rPr>
                <w:noProof/>
                <w:webHidden/>
              </w:rPr>
              <w:fldChar w:fldCharType="separate"/>
            </w:r>
            <w:r w:rsidR="0026534F">
              <w:rPr>
                <w:noProof/>
                <w:webHidden/>
              </w:rPr>
              <w:t>31</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4" w:history="1">
            <w:r w:rsidR="00BC5417" w:rsidRPr="009660D3">
              <w:rPr>
                <w:rStyle w:val="Hyperlink"/>
              </w:rPr>
              <w:t>Public and Private Studies</w:t>
            </w:r>
            <w:r w:rsidR="00BC5417">
              <w:rPr>
                <w:webHidden/>
              </w:rPr>
              <w:tab/>
            </w:r>
            <w:r>
              <w:rPr>
                <w:webHidden/>
              </w:rPr>
              <w:fldChar w:fldCharType="begin"/>
            </w:r>
            <w:r w:rsidR="00BC5417">
              <w:rPr>
                <w:webHidden/>
              </w:rPr>
              <w:instrText xml:space="preserve"> PAGEREF _Toc366653704 \h </w:instrText>
            </w:r>
            <w:r>
              <w:rPr>
                <w:webHidden/>
              </w:rPr>
            </w:r>
            <w:r>
              <w:rPr>
                <w:webHidden/>
              </w:rPr>
              <w:fldChar w:fldCharType="separate"/>
            </w:r>
            <w:r w:rsidR="0026534F">
              <w:rPr>
                <w:webHidden/>
              </w:rPr>
              <w:t>31</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5" w:history="1">
            <w:r w:rsidR="00BC5417" w:rsidRPr="009660D3">
              <w:rPr>
                <w:rStyle w:val="Hyperlink"/>
              </w:rPr>
              <w:t>Selecting the Study</w:t>
            </w:r>
            <w:r w:rsidR="00BC5417">
              <w:rPr>
                <w:webHidden/>
              </w:rPr>
              <w:tab/>
            </w:r>
            <w:r>
              <w:rPr>
                <w:webHidden/>
              </w:rPr>
              <w:fldChar w:fldCharType="begin"/>
            </w:r>
            <w:r w:rsidR="00BC5417">
              <w:rPr>
                <w:webHidden/>
              </w:rPr>
              <w:instrText xml:space="preserve"> PAGEREF _Toc366653705 \h </w:instrText>
            </w:r>
            <w:r>
              <w:rPr>
                <w:webHidden/>
              </w:rPr>
            </w:r>
            <w:r>
              <w:rPr>
                <w:webHidden/>
              </w:rPr>
              <w:fldChar w:fldCharType="separate"/>
            </w:r>
            <w:r w:rsidR="0026534F">
              <w:rPr>
                <w:webHidden/>
              </w:rPr>
              <w:t>32</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6" w:history="1">
            <w:r w:rsidR="00BC5417" w:rsidRPr="009660D3">
              <w:rPr>
                <w:rStyle w:val="Hyperlink"/>
              </w:rPr>
              <w:t>Populating the Study Groups</w:t>
            </w:r>
            <w:r w:rsidR="00BC5417">
              <w:rPr>
                <w:webHidden/>
              </w:rPr>
              <w:tab/>
            </w:r>
            <w:r>
              <w:rPr>
                <w:webHidden/>
              </w:rPr>
              <w:fldChar w:fldCharType="begin"/>
            </w:r>
            <w:r w:rsidR="00BC5417">
              <w:rPr>
                <w:webHidden/>
              </w:rPr>
              <w:instrText xml:space="preserve"> PAGEREF _Toc366653706 \h </w:instrText>
            </w:r>
            <w:r>
              <w:rPr>
                <w:webHidden/>
              </w:rPr>
            </w:r>
            <w:r>
              <w:rPr>
                <w:webHidden/>
              </w:rPr>
              <w:fldChar w:fldCharType="separate"/>
            </w:r>
            <w:r w:rsidR="0026534F">
              <w:rPr>
                <w:webHidden/>
              </w:rPr>
              <w:t>35</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7" w:history="1">
            <w:r w:rsidR="00BC5417" w:rsidRPr="009660D3">
              <w:rPr>
                <w:rStyle w:val="Hyperlink"/>
              </w:rPr>
              <w:t>Generating Summary Statistics</w:t>
            </w:r>
            <w:r w:rsidR="00BC5417">
              <w:rPr>
                <w:webHidden/>
              </w:rPr>
              <w:tab/>
            </w:r>
            <w:r>
              <w:rPr>
                <w:webHidden/>
              </w:rPr>
              <w:fldChar w:fldCharType="begin"/>
            </w:r>
            <w:r w:rsidR="00BC5417">
              <w:rPr>
                <w:webHidden/>
              </w:rPr>
              <w:instrText xml:space="preserve"> PAGEREF _Toc366653707 \h </w:instrText>
            </w:r>
            <w:r>
              <w:rPr>
                <w:webHidden/>
              </w:rPr>
            </w:r>
            <w:r>
              <w:rPr>
                <w:webHidden/>
              </w:rPr>
              <w:fldChar w:fldCharType="separate"/>
            </w:r>
            <w:r w:rsidR="0026534F">
              <w:rPr>
                <w:webHidden/>
              </w:rPr>
              <w:t>41</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8" w:history="1">
            <w:r w:rsidR="00BC5417" w:rsidRPr="009660D3">
              <w:rPr>
                <w:rStyle w:val="Hyperlink"/>
              </w:rPr>
              <w:t>Defining Points of Comparison</w:t>
            </w:r>
            <w:r w:rsidR="00BC5417">
              <w:rPr>
                <w:webHidden/>
              </w:rPr>
              <w:tab/>
            </w:r>
            <w:r>
              <w:rPr>
                <w:webHidden/>
              </w:rPr>
              <w:fldChar w:fldCharType="begin"/>
            </w:r>
            <w:r w:rsidR="00BC5417">
              <w:rPr>
                <w:webHidden/>
              </w:rPr>
              <w:instrText xml:space="preserve"> PAGEREF _Toc366653708 \h </w:instrText>
            </w:r>
            <w:r>
              <w:rPr>
                <w:webHidden/>
              </w:rPr>
            </w:r>
            <w:r>
              <w:rPr>
                <w:webHidden/>
              </w:rPr>
              <w:fldChar w:fldCharType="separate"/>
            </w:r>
            <w:r w:rsidR="0026534F">
              <w:rPr>
                <w:webHidden/>
              </w:rPr>
              <w:t>43</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09" w:history="1">
            <w:r w:rsidR="00BC5417" w:rsidRPr="009660D3">
              <w:rPr>
                <w:rStyle w:val="Hyperlink"/>
              </w:rPr>
              <w:t>Printing or Saving the Contents of the Results/Analysis View</w:t>
            </w:r>
            <w:r w:rsidR="00BC5417">
              <w:rPr>
                <w:webHidden/>
              </w:rPr>
              <w:tab/>
            </w:r>
            <w:r>
              <w:rPr>
                <w:webHidden/>
              </w:rPr>
              <w:fldChar w:fldCharType="begin"/>
            </w:r>
            <w:r w:rsidR="00BC5417">
              <w:rPr>
                <w:webHidden/>
              </w:rPr>
              <w:instrText xml:space="preserve"> PAGEREF _Toc366653709 \h </w:instrText>
            </w:r>
            <w:r>
              <w:rPr>
                <w:webHidden/>
              </w:rPr>
            </w:r>
            <w:r>
              <w:rPr>
                <w:webHidden/>
              </w:rPr>
              <w:fldChar w:fldCharType="separate"/>
            </w:r>
            <w:r w:rsidR="0026534F">
              <w:rPr>
                <w:webHidden/>
              </w:rPr>
              <w:t>44</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10" w:history="1">
            <w:r w:rsidR="00BC5417" w:rsidRPr="009660D3">
              <w:rPr>
                <w:rStyle w:val="Hyperlink"/>
              </w:rPr>
              <w:t>Copying Individual Charts in the Results/Analysis View</w:t>
            </w:r>
            <w:r w:rsidR="00BC5417">
              <w:rPr>
                <w:webHidden/>
              </w:rPr>
              <w:tab/>
            </w:r>
            <w:r>
              <w:rPr>
                <w:webHidden/>
              </w:rPr>
              <w:fldChar w:fldCharType="begin"/>
            </w:r>
            <w:r w:rsidR="00BC5417">
              <w:rPr>
                <w:webHidden/>
              </w:rPr>
              <w:instrText xml:space="preserve"> PAGEREF _Toc366653710 \h </w:instrText>
            </w:r>
            <w:r>
              <w:rPr>
                <w:webHidden/>
              </w:rPr>
            </w:r>
            <w:r>
              <w:rPr>
                <w:webHidden/>
              </w:rPr>
              <w:fldChar w:fldCharType="separate"/>
            </w:r>
            <w:r w:rsidR="0026534F">
              <w:rPr>
                <w:webHidden/>
              </w:rPr>
              <w:t>45</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11" w:history="1">
            <w:r w:rsidR="00BC5417" w:rsidRPr="009660D3">
              <w:rPr>
                <w:rStyle w:val="Hyperlink"/>
                <w:noProof/>
              </w:rPr>
              <w:t>Viewing a Study</w:t>
            </w:r>
            <w:r w:rsidR="00BC5417">
              <w:rPr>
                <w:noProof/>
                <w:webHidden/>
              </w:rPr>
              <w:tab/>
            </w:r>
            <w:r>
              <w:rPr>
                <w:noProof/>
                <w:webHidden/>
              </w:rPr>
              <w:fldChar w:fldCharType="begin"/>
            </w:r>
            <w:r w:rsidR="00BC5417">
              <w:rPr>
                <w:noProof/>
                <w:webHidden/>
              </w:rPr>
              <w:instrText xml:space="preserve"> PAGEREF _Toc366653711 \h </w:instrText>
            </w:r>
            <w:r>
              <w:rPr>
                <w:noProof/>
                <w:webHidden/>
              </w:rPr>
            </w:r>
            <w:r>
              <w:rPr>
                <w:noProof/>
                <w:webHidden/>
              </w:rPr>
              <w:fldChar w:fldCharType="separate"/>
            </w:r>
            <w:r w:rsidR="0026534F">
              <w:rPr>
                <w:noProof/>
                <w:webHidden/>
              </w:rPr>
              <w:t>45</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12" w:history="1">
            <w:r w:rsidR="00BC5417" w:rsidRPr="009660D3">
              <w:rPr>
                <w:rStyle w:val="Hyperlink"/>
                <w:noProof/>
              </w:rPr>
              <w:t>Exporting Dataset Explorer Findings</w:t>
            </w:r>
            <w:r w:rsidR="00BC5417">
              <w:rPr>
                <w:noProof/>
                <w:webHidden/>
              </w:rPr>
              <w:tab/>
            </w:r>
            <w:r>
              <w:rPr>
                <w:noProof/>
                <w:webHidden/>
              </w:rPr>
              <w:fldChar w:fldCharType="begin"/>
            </w:r>
            <w:r w:rsidR="00BC5417">
              <w:rPr>
                <w:noProof/>
                <w:webHidden/>
              </w:rPr>
              <w:instrText xml:space="preserve"> PAGEREF _Toc366653712 \h </w:instrText>
            </w:r>
            <w:r>
              <w:rPr>
                <w:noProof/>
                <w:webHidden/>
              </w:rPr>
            </w:r>
            <w:r>
              <w:rPr>
                <w:noProof/>
                <w:webHidden/>
              </w:rPr>
              <w:fldChar w:fldCharType="separate"/>
            </w:r>
            <w:r w:rsidR="0026534F">
              <w:rPr>
                <w:noProof/>
                <w:webHidden/>
              </w:rPr>
              <w:t>46</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13" w:history="1">
            <w:r w:rsidR="00BC5417" w:rsidRPr="009660D3">
              <w:rPr>
                <w:rStyle w:val="Hyperlink"/>
                <w:noProof/>
              </w:rPr>
              <w:t>Generating Advanced Analyses and Visualizations</w:t>
            </w:r>
            <w:r w:rsidR="00BC5417">
              <w:rPr>
                <w:noProof/>
                <w:webHidden/>
              </w:rPr>
              <w:tab/>
            </w:r>
            <w:r>
              <w:rPr>
                <w:noProof/>
                <w:webHidden/>
              </w:rPr>
              <w:fldChar w:fldCharType="begin"/>
            </w:r>
            <w:r w:rsidR="00BC5417">
              <w:rPr>
                <w:noProof/>
                <w:webHidden/>
              </w:rPr>
              <w:instrText xml:space="preserve"> PAGEREF _Toc366653713 \h </w:instrText>
            </w:r>
            <w:r>
              <w:rPr>
                <w:noProof/>
                <w:webHidden/>
              </w:rPr>
            </w:r>
            <w:r>
              <w:rPr>
                <w:noProof/>
                <w:webHidden/>
              </w:rPr>
              <w:fldChar w:fldCharType="separate"/>
            </w:r>
            <w:r w:rsidR="0026534F">
              <w:rPr>
                <w:noProof/>
                <w:webHidden/>
              </w:rPr>
              <w:t>48</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14" w:history="1">
            <w:r w:rsidR="00BC5417" w:rsidRPr="009660D3">
              <w:rPr>
                <w:rStyle w:val="Hyperlink"/>
              </w:rPr>
              <w:t>Generating Heatmaps</w:t>
            </w:r>
            <w:r w:rsidR="00BC5417">
              <w:rPr>
                <w:webHidden/>
              </w:rPr>
              <w:tab/>
            </w:r>
            <w:r>
              <w:rPr>
                <w:webHidden/>
              </w:rPr>
              <w:fldChar w:fldCharType="begin"/>
            </w:r>
            <w:r w:rsidR="00BC5417">
              <w:rPr>
                <w:webHidden/>
              </w:rPr>
              <w:instrText xml:space="preserve"> PAGEREF _Toc366653714 \h </w:instrText>
            </w:r>
            <w:r>
              <w:rPr>
                <w:webHidden/>
              </w:rPr>
            </w:r>
            <w:r>
              <w:rPr>
                <w:webHidden/>
              </w:rPr>
              <w:fldChar w:fldCharType="separate"/>
            </w:r>
            <w:r w:rsidR="0026534F">
              <w:rPr>
                <w:webHidden/>
              </w:rPr>
              <w:t>49</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15" w:history="1">
            <w:r w:rsidR="00BC5417" w:rsidRPr="009660D3">
              <w:rPr>
                <w:rStyle w:val="Hyperlink"/>
              </w:rPr>
              <w:t>Generating Advanced Analyses</w:t>
            </w:r>
            <w:r w:rsidR="00BC5417">
              <w:rPr>
                <w:webHidden/>
              </w:rPr>
              <w:tab/>
            </w:r>
            <w:r>
              <w:rPr>
                <w:webHidden/>
              </w:rPr>
              <w:fldChar w:fldCharType="begin"/>
            </w:r>
            <w:r w:rsidR="00BC5417">
              <w:rPr>
                <w:webHidden/>
              </w:rPr>
              <w:instrText xml:space="preserve"> PAGEREF _Toc366653715 \h </w:instrText>
            </w:r>
            <w:r>
              <w:rPr>
                <w:webHidden/>
              </w:rPr>
            </w:r>
            <w:r>
              <w:rPr>
                <w:webHidden/>
              </w:rPr>
              <w:fldChar w:fldCharType="separate"/>
            </w:r>
            <w:r w:rsidR="0026534F">
              <w:rPr>
                <w:webHidden/>
              </w:rPr>
              <w:t>58</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16" w:history="1">
            <w:r w:rsidR="00BC5417" w:rsidRPr="009660D3">
              <w:rPr>
                <w:rStyle w:val="Hyperlink"/>
              </w:rPr>
              <w:t>Data Binning</w:t>
            </w:r>
            <w:r w:rsidR="00BC5417">
              <w:rPr>
                <w:webHidden/>
              </w:rPr>
              <w:tab/>
            </w:r>
            <w:r>
              <w:rPr>
                <w:webHidden/>
              </w:rPr>
              <w:fldChar w:fldCharType="begin"/>
            </w:r>
            <w:r w:rsidR="00BC5417">
              <w:rPr>
                <w:webHidden/>
              </w:rPr>
              <w:instrText xml:space="preserve"> PAGEREF _Toc366653716 \h </w:instrText>
            </w:r>
            <w:r>
              <w:rPr>
                <w:webHidden/>
              </w:rPr>
            </w:r>
            <w:r>
              <w:rPr>
                <w:webHidden/>
              </w:rPr>
              <w:fldChar w:fldCharType="separate"/>
            </w:r>
            <w:r w:rsidR="0026534F">
              <w:rPr>
                <w:webHidden/>
              </w:rPr>
              <w:t>70</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17" w:history="1">
            <w:r w:rsidR="00BC5417" w:rsidRPr="009660D3">
              <w:rPr>
                <w:rStyle w:val="Hyperlink"/>
              </w:rPr>
              <w:t>High Dimensional Data</w:t>
            </w:r>
            <w:r w:rsidR="00BC5417">
              <w:rPr>
                <w:webHidden/>
              </w:rPr>
              <w:tab/>
            </w:r>
            <w:r>
              <w:rPr>
                <w:webHidden/>
              </w:rPr>
              <w:fldChar w:fldCharType="begin"/>
            </w:r>
            <w:r w:rsidR="00BC5417">
              <w:rPr>
                <w:webHidden/>
              </w:rPr>
              <w:instrText xml:space="preserve"> PAGEREF _Toc366653717 \h </w:instrText>
            </w:r>
            <w:r>
              <w:rPr>
                <w:webHidden/>
              </w:rPr>
            </w:r>
            <w:r>
              <w:rPr>
                <w:webHidden/>
              </w:rPr>
              <w:fldChar w:fldCharType="separate"/>
            </w:r>
            <w:r w:rsidR="0026534F">
              <w:rPr>
                <w:webHidden/>
              </w:rPr>
              <w:t>75</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18" w:history="1">
            <w:r w:rsidR="00BC5417" w:rsidRPr="009660D3">
              <w:rPr>
                <w:rStyle w:val="Hyperlink"/>
              </w:rPr>
              <w:t>Other Features</w:t>
            </w:r>
            <w:r w:rsidR="00BC5417">
              <w:rPr>
                <w:webHidden/>
              </w:rPr>
              <w:tab/>
            </w:r>
            <w:r>
              <w:rPr>
                <w:webHidden/>
              </w:rPr>
              <w:fldChar w:fldCharType="begin"/>
            </w:r>
            <w:r w:rsidR="00BC5417">
              <w:rPr>
                <w:webHidden/>
              </w:rPr>
              <w:instrText xml:space="preserve"> PAGEREF _Toc366653718 \h </w:instrText>
            </w:r>
            <w:r>
              <w:rPr>
                <w:webHidden/>
              </w:rPr>
            </w:r>
            <w:r>
              <w:rPr>
                <w:webHidden/>
              </w:rPr>
              <w:fldChar w:fldCharType="separate"/>
            </w:r>
            <w:r w:rsidR="0026534F">
              <w:rPr>
                <w:webHidden/>
              </w:rPr>
              <w:t>77</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19" w:history="1">
            <w:r w:rsidR="00BC5417" w:rsidRPr="009660D3">
              <w:rPr>
                <w:rStyle w:val="Hyperlink"/>
                <w:noProof/>
              </w:rPr>
              <w:t>The Jobs Tab</w:t>
            </w:r>
            <w:r w:rsidR="00BC5417">
              <w:rPr>
                <w:noProof/>
                <w:webHidden/>
              </w:rPr>
              <w:tab/>
            </w:r>
            <w:r>
              <w:rPr>
                <w:noProof/>
                <w:webHidden/>
              </w:rPr>
              <w:fldChar w:fldCharType="begin"/>
            </w:r>
            <w:r w:rsidR="00BC5417">
              <w:rPr>
                <w:noProof/>
                <w:webHidden/>
              </w:rPr>
              <w:instrText xml:space="preserve"> PAGEREF _Toc366653719 \h </w:instrText>
            </w:r>
            <w:r>
              <w:rPr>
                <w:noProof/>
                <w:webHidden/>
              </w:rPr>
            </w:r>
            <w:r>
              <w:rPr>
                <w:noProof/>
                <w:webHidden/>
              </w:rPr>
              <w:fldChar w:fldCharType="separate"/>
            </w:r>
            <w:r w:rsidR="0026534F">
              <w:rPr>
                <w:noProof/>
                <w:webHidden/>
              </w:rPr>
              <w:t>79</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20" w:history="1">
            <w:r w:rsidR="00BC5417" w:rsidRPr="009660D3">
              <w:rPr>
                <w:rStyle w:val="Hyperlink"/>
              </w:rPr>
              <w:t>Viewing a Logged Job</w:t>
            </w:r>
            <w:r w:rsidR="00BC5417">
              <w:rPr>
                <w:webHidden/>
              </w:rPr>
              <w:tab/>
            </w:r>
            <w:r>
              <w:rPr>
                <w:webHidden/>
              </w:rPr>
              <w:fldChar w:fldCharType="begin"/>
            </w:r>
            <w:r w:rsidR="00BC5417">
              <w:rPr>
                <w:webHidden/>
              </w:rPr>
              <w:instrText xml:space="preserve"> PAGEREF _Toc366653720 \h </w:instrText>
            </w:r>
            <w:r>
              <w:rPr>
                <w:webHidden/>
              </w:rPr>
            </w:r>
            <w:r>
              <w:rPr>
                <w:webHidden/>
              </w:rPr>
              <w:fldChar w:fldCharType="separate"/>
            </w:r>
            <w:r w:rsidR="0026534F">
              <w:rPr>
                <w:webHidden/>
              </w:rPr>
              <w:t>80</w:t>
            </w:r>
            <w:r>
              <w:rPr>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721" w:history="1">
            <w:r w:rsidR="00BC5417" w:rsidRPr="009660D3">
              <w:rPr>
                <w:rStyle w:val="Hyperlink"/>
              </w:rPr>
              <w:t>Chapter 4:  Gene Signatures and Gene Lists</w:t>
            </w:r>
            <w:r w:rsidR="00BC5417">
              <w:rPr>
                <w:webHidden/>
              </w:rPr>
              <w:tab/>
            </w:r>
            <w:r>
              <w:rPr>
                <w:webHidden/>
              </w:rPr>
              <w:fldChar w:fldCharType="begin"/>
            </w:r>
            <w:r w:rsidR="00BC5417">
              <w:rPr>
                <w:webHidden/>
              </w:rPr>
              <w:instrText xml:space="preserve"> PAGEREF _Toc366653721 \h </w:instrText>
            </w:r>
            <w:r>
              <w:rPr>
                <w:webHidden/>
              </w:rPr>
            </w:r>
            <w:r>
              <w:rPr>
                <w:webHidden/>
              </w:rPr>
              <w:fldChar w:fldCharType="separate"/>
            </w:r>
            <w:r w:rsidR="0026534F">
              <w:rPr>
                <w:webHidden/>
              </w:rPr>
              <w:t>81</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22" w:history="1">
            <w:r w:rsidR="00BC5417" w:rsidRPr="009660D3">
              <w:rPr>
                <w:rStyle w:val="Hyperlink"/>
                <w:noProof/>
              </w:rPr>
              <w:t>Creating a Gene Signature</w:t>
            </w:r>
            <w:r w:rsidR="00BC5417">
              <w:rPr>
                <w:noProof/>
                <w:webHidden/>
              </w:rPr>
              <w:tab/>
            </w:r>
            <w:r>
              <w:rPr>
                <w:noProof/>
                <w:webHidden/>
              </w:rPr>
              <w:fldChar w:fldCharType="begin"/>
            </w:r>
            <w:r w:rsidR="00BC5417">
              <w:rPr>
                <w:noProof/>
                <w:webHidden/>
              </w:rPr>
              <w:instrText xml:space="preserve"> PAGEREF _Toc366653722 \h </w:instrText>
            </w:r>
            <w:r>
              <w:rPr>
                <w:noProof/>
                <w:webHidden/>
              </w:rPr>
            </w:r>
            <w:r>
              <w:rPr>
                <w:noProof/>
                <w:webHidden/>
              </w:rPr>
              <w:fldChar w:fldCharType="separate"/>
            </w:r>
            <w:r w:rsidR="0026534F">
              <w:rPr>
                <w:noProof/>
                <w:webHidden/>
              </w:rPr>
              <w:t>81</w:t>
            </w:r>
            <w:r>
              <w:rPr>
                <w:noProof/>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23" w:history="1">
            <w:r w:rsidR="00BC5417" w:rsidRPr="009660D3">
              <w:rPr>
                <w:rStyle w:val="Hyperlink"/>
              </w:rPr>
              <w:t>Step 1. Adding the Genes to a Text File</w:t>
            </w:r>
            <w:r w:rsidR="00BC5417">
              <w:rPr>
                <w:webHidden/>
              </w:rPr>
              <w:tab/>
            </w:r>
            <w:r>
              <w:rPr>
                <w:webHidden/>
              </w:rPr>
              <w:fldChar w:fldCharType="begin"/>
            </w:r>
            <w:r w:rsidR="00BC5417">
              <w:rPr>
                <w:webHidden/>
              </w:rPr>
              <w:instrText xml:space="preserve"> PAGEREF _Toc366653723 \h </w:instrText>
            </w:r>
            <w:r>
              <w:rPr>
                <w:webHidden/>
              </w:rPr>
            </w:r>
            <w:r>
              <w:rPr>
                <w:webHidden/>
              </w:rPr>
              <w:fldChar w:fldCharType="separate"/>
            </w:r>
            <w:r w:rsidR="0026534F">
              <w:rPr>
                <w:webHidden/>
              </w:rPr>
              <w:t>81</w:t>
            </w:r>
            <w:r>
              <w:rPr>
                <w:webHidden/>
              </w:rPr>
              <w:fldChar w:fldCharType="end"/>
            </w:r>
          </w:hyperlink>
        </w:p>
        <w:p w:rsidR="00BC5417" w:rsidRDefault="00ED66D1">
          <w:pPr>
            <w:pStyle w:val="TOC3"/>
            <w:rPr>
              <w:rFonts w:asciiTheme="minorHAnsi" w:eastAsiaTheme="minorEastAsia" w:hAnsiTheme="minorHAnsi" w:cstheme="minorBidi"/>
              <w:sz w:val="22"/>
              <w:szCs w:val="22"/>
            </w:rPr>
          </w:pPr>
          <w:hyperlink w:anchor="_Toc366653724" w:history="1">
            <w:r w:rsidR="00BC5417" w:rsidRPr="009660D3">
              <w:rPr>
                <w:rStyle w:val="Hyperlink"/>
              </w:rPr>
              <w:t>Step 2. Creating the Gene Signature</w:t>
            </w:r>
            <w:r w:rsidR="00BC5417">
              <w:rPr>
                <w:webHidden/>
              </w:rPr>
              <w:tab/>
            </w:r>
            <w:r>
              <w:rPr>
                <w:webHidden/>
              </w:rPr>
              <w:fldChar w:fldCharType="begin"/>
            </w:r>
            <w:r w:rsidR="00BC5417">
              <w:rPr>
                <w:webHidden/>
              </w:rPr>
              <w:instrText xml:space="preserve"> PAGEREF _Toc366653724 \h </w:instrText>
            </w:r>
            <w:r>
              <w:rPr>
                <w:webHidden/>
              </w:rPr>
            </w:r>
            <w:r>
              <w:rPr>
                <w:webHidden/>
              </w:rPr>
              <w:fldChar w:fldCharType="separate"/>
            </w:r>
            <w:r w:rsidR="0026534F">
              <w:rPr>
                <w:webHidden/>
              </w:rPr>
              <w:t>85</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25" w:history="1">
            <w:r w:rsidR="00BC5417" w:rsidRPr="009660D3">
              <w:rPr>
                <w:rStyle w:val="Hyperlink"/>
                <w:noProof/>
              </w:rPr>
              <w:t>Performing Actions on Your Gene Signatures</w:t>
            </w:r>
            <w:r w:rsidR="00BC5417">
              <w:rPr>
                <w:noProof/>
                <w:webHidden/>
              </w:rPr>
              <w:tab/>
            </w:r>
            <w:r>
              <w:rPr>
                <w:noProof/>
                <w:webHidden/>
              </w:rPr>
              <w:fldChar w:fldCharType="begin"/>
            </w:r>
            <w:r w:rsidR="00BC5417">
              <w:rPr>
                <w:noProof/>
                <w:webHidden/>
              </w:rPr>
              <w:instrText xml:space="preserve"> PAGEREF _Toc366653725 \h </w:instrText>
            </w:r>
            <w:r>
              <w:rPr>
                <w:noProof/>
                <w:webHidden/>
              </w:rPr>
            </w:r>
            <w:r>
              <w:rPr>
                <w:noProof/>
                <w:webHidden/>
              </w:rPr>
              <w:fldChar w:fldCharType="separate"/>
            </w:r>
            <w:r w:rsidR="0026534F">
              <w:rPr>
                <w:noProof/>
                <w:webHidden/>
              </w:rPr>
              <w:t>89</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26" w:history="1">
            <w:r w:rsidR="00BC5417" w:rsidRPr="009660D3">
              <w:rPr>
                <w:rStyle w:val="Hyperlink"/>
                <w:noProof/>
              </w:rPr>
              <w:t>Performing Actions on Other Users’ Signatures</w:t>
            </w:r>
            <w:r w:rsidR="00BC5417">
              <w:rPr>
                <w:noProof/>
                <w:webHidden/>
              </w:rPr>
              <w:tab/>
            </w:r>
            <w:r>
              <w:rPr>
                <w:noProof/>
                <w:webHidden/>
              </w:rPr>
              <w:fldChar w:fldCharType="begin"/>
            </w:r>
            <w:r w:rsidR="00BC5417">
              <w:rPr>
                <w:noProof/>
                <w:webHidden/>
              </w:rPr>
              <w:instrText xml:space="preserve"> PAGEREF _Toc366653726 \h </w:instrText>
            </w:r>
            <w:r>
              <w:rPr>
                <w:noProof/>
                <w:webHidden/>
              </w:rPr>
            </w:r>
            <w:r>
              <w:rPr>
                <w:noProof/>
                <w:webHidden/>
              </w:rPr>
              <w:fldChar w:fldCharType="separate"/>
            </w:r>
            <w:r w:rsidR="0026534F">
              <w:rPr>
                <w:noProof/>
                <w:webHidden/>
              </w:rPr>
              <w:t>90</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27" w:history="1">
            <w:r w:rsidR="00BC5417" w:rsidRPr="009660D3">
              <w:rPr>
                <w:rStyle w:val="Hyperlink"/>
                <w:noProof/>
              </w:rPr>
              <w:t>Viewing a Gene Signature Definition</w:t>
            </w:r>
            <w:r w:rsidR="00BC5417">
              <w:rPr>
                <w:noProof/>
                <w:webHidden/>
              </w:rPr>
              <w:tab/>
            </w:r>
            <w:r>
              <w:rPr>
                <w:noProof/>
                <w:webHidden/>
              </w:rPr>
              <w:fldChar w:fldCharType="begin"/>
            </w:r>
            <w:r w:rsidR="00BC5417">
              <w:rPr>
                <w:noProof/>
                <w:webHidden/>
              </w:rPr>
              <w:instrText xml:space="preserve"> PAGEREF _Toc366653727 \h </w:instrText>
            </w:r>
            <w:r>
              <w:rPr>
                <w:noProof/>
                <w:webHidden/>
              </w:rPr>
            </w:r>
            <w:r>
              <w:rPr>
                <w:noProof/>
                <w:webHidden/>
              </w:rPr>
              <w:fldChar w:fldCharType="separate"/>
            </w:r>
            <w:r w:rsidR="0026534F">
              <w:rPr>
                <w:noProof/>
                <w:webHidden/>
              </w:rPr>
              <w:t>91</w:t>
            </w:r>
            <w:r>
              <w:rPr>
                <w:noProof/>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728" w:history="1">
            <w:r w:rsidR="00BC5417" w:rsidRPr="009660D3">
              <w:rPr>
                <w:rStyle w:val="Hyperlink"/>
              </w:rPr>
              <w:t>Chapter 5:  Other Tasks</w:t>
            </w:r>
            <w:r w:rsidR="00BC5417">
              <w:rPr>
                <w:webHidden/>
              </w:rPr>
              <w:tab/>
            </w:r>
            <w:r>
              <w:rPr>
                <w:webHidden/>
              </w:rPr>
              <w:fldChar w:fldCharType="begin"/>
            </w:r>
            <w:r w:rsidR="00BC5417">
              <w:rPr>
                <w:webHidden/>
              </w:rPr>
              <w:instrText xml:space="preserve"> PAGEREF _Toc366653728 \h </w:instrText>
            </w:r>
            <w:r>
              <w:rPr>
                <w:webHidden/>
              </w:rPr>
            </w:r>
            <w:r>
              <w:rPr>
                <w:webHidden/>
              </w:rPr>
              <w:fldChar w:fldCharType="separate"/>
            </w:r>
            <w:r w:rsidR="0026534F">
              <w:rPr>
                <w:webHidden/>
              </w:rPr>
              <w:t>93</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29" w:history="1">
            <w:r w:rsidR="00BC5417" w:rsidRPr="009660D3">
              <w:rPr>
                <w:rStyle w:val="Hyperlink"/>
                <w:rFonts w:cs="Arial"/>
                <w:noProof/>
              </w:rPr>
              <w:t>Other Tasks</w:t>
            </w:r>
            <w:r w:rsidR="00BC5417">
              <w:rPr>
                <w:noProof/>
                <w:webHidden/>
              </w:rPr>
              <w:tab/>
            </w:r>
            <w:r>
              <w:rPr>
                <w:noProof/>
                <w:webHidden/>
              </w:rPr>
              <w:fldChar w:fldCharType="begin"/>
            </w:r>
            <w:r w:rsidR="00BC5417">
              <w:rPr>
                <w:noProof/>
                <w:webHidden/>
              </w:rPr>
              <w:instrText xml:space="preserve"> PAGEREF _Toc366653729 \h </w:instrText>
            </w:r>
            <w:r>
              <w:rPr>
                <w:noProof/>
                <w:webHidden/>
              </w:rPr>
            </w:r>
            <w:r>
              <w:rPr>
                <w:noProof/>
                <w:webHidden/>
              </w:rPr>
              <w:fldChar w:fldCharType="separate"/>
            </w:r>
            <w:r w:rsidR="0026534F">
              <w:rPr>
                <w:noProof/>
                <w:webHidden/>
              </w:rPr>
              <w:t>93</w:t>
            </w:r>
            <w:r>
              <w:rPr>
                <w:noProof/>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730" w:history="1">
            <w:r w:rsidR="00BC5417" w:rsidRPr="009660D3">
              <w:rPr>
                <w:rStyle w:val="Hyperlink"/>
              </w:rPr>
              <w:t>Appendix A:  How TEA Scores Are Calculated</w:t>
            </w:r>
            <w:r w:rsidR="00BC5417">
              <w:rPr>
                <w:webHidden/>
              </w:rPr>
              <w:tab/>
            </w:r>
            <w:r>
              <w:rPr>
                <w:webHidden/>
              </w:rPr>
              <w:fldChar w:fldCharType="begin"/>
            </w:r>
            <w:r w:rsidR="00BC5417">
              <w:rPr>
                <w:webHidden/>
              </w:rPr>
              <w:instrText xml:space="preserve"> PAGEREF _Toc366653730 \h </w:instrText>
            </w:r>
            <w:r>
              <w:rPr>
                <w:webHidden/>
              </w:rPr>
            </w:r>
            <w:r>
              <w:rPr>
                <w:webHidden/>
              </w:rPr>
              <w:fldChar w:fldCharType="separate"/>
            </w:r>
            <w:r w:rsidR="0026534F">
              <w:rPr>
                <w:webHidden/>
              </w:rPr>
              <w:t>95</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31" w:history="1">
            <w:r w:rsidR="00BC5417" w:rsidRPr="009660D3">
              <w:rPr>
                <w:rStyle w:val="Hyperlink"/>
                <w:noProof/>
              </w:rPr>
              <w:t>Data Inputs to the TEA algorithm</w:t>
            </w:r>
            <w:r w:rsidR="00BC5417">
              <w:rPr>
                <w:noProof/>
                <w:webHidden/>
              </w:rPr>
              <w:tab/>
            </w:r>
            <w:r>
              <w:rPr>
                <w:noProof/>
                <w:webHidden/>
              </w:rPr>
              <w:fldChar w:fldCharType="begin"/>
            </w:r>
            <w:r w:rsidR="00BC5417">
              <w:rPr>
                <w:noProof/>
                <w:webHidden/>
              </w:rPr>
              <w:instrText xml:space="preserve"> PAGEREF _Toc366653731 \h </w:instrText>
            </w:r>
            <w:r>
              <w:rPr>
                <w:noProof/>
                <w:webHidden/>
              </w:rPr>
            </w:r>
            <w:r>
              <w:rPr>
                <w:noProof/>
                <w:webHidden/>
              </w:rPr>
              <w:fldChar w:fldCharType="separate"/>
            </w:r>
            <w:r w:rsidR="0026534F">
              <w:rPr>
                <w:noProof/>
                <w:webHidden/>
              </w:rPr>
              <w:t>95</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32" w:history="1">
            <w:r w:rsidR="00BC5417" w:rsidRPr="009660D3">
              <w:rPr>
                <w:rStyle w:val="Hyperlink"/>
                <w:noProof/>
              </w:rPr>
              <w:t>Operations</w:t>
            </w:r>
            <w:r w:rsidR="00BC5417">
              <w:rPr>
                <w:noProof/>
                <w:webHidden/>
              </w:rPr>
              <w:tab/>
            </w:r>
            <w:r>
              <w:rPr>
                <w:noProof/>
                <w:webHidden/>
              </w:rPr>
              <w:fldChar w:fldCharType="begin"/>
            </w:r>
            <w:r w:rsidR="00BC5417">
              <w:rPr>
                <w:noProof/>
                <w:webHidden/>
              </w:rPr>
              <w:instrText xml:space="preserve"> PAGEREF _Toc366653732 \h </w:instrText>
            </w:r>
            <w:r>
              <w:rPr>
                <w:noProof/>
                <w:webHidden/>
              </w:rPr>
            </w:r>
            <w:r>
              <w:rPr>
                <w:noProof/>
                <w:webHidden/>
              </w:rPr>
              <w:fldChar w:fldCharType="separate"/>
            </w:r>
            <w:r w:rsidR="0026534F">
              <w:rPr>
                <w:noProof/>
                <w:webHidden/>
              </w:rPr>
              <w:t>95</w:t>
            </w:r>
            <w:r>
              <w:rPr>
                <w:noProof/>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33" w:history="1">
            <w:r w:rsidR="00BC5417" w:rsidRPr="009660D3">
              <w:rPr>
                <w:rStyle w:val="Hyperlink"/>
                <w:noProof/>
              </w:rPr>
              <w:t>Result</w:t>
            </w:r>
            <w:r w:rsidR="00BC5417">
              <w:rPr>
                <w:noProof/>
                <w:webHidden/>
              </w:rPr>
              <w:tab/>
            </w:r>
            <w:r>
              <w:rPr>
                <w:noProof/>
                <w:webHidden/>
              </w:rPr>
              <w:fldChar w:fldCharType="begin"/>
            </w:r>
            <w:r w:rsidR="00BC5417">
              <w:rPr>
                <w:noProof/>
                <w:webHidden/>
              </w:rPr>
              <w:instrText xml:space="preserve"> PAGEREF _Toc366653733 \h </w:instrText>
            </w:r>
            <w:r>
              <w:rPr>
                <w:noProof/>
                <w:webHidden/>
              </w:rPr>
            </w:r>
            <w:r>
              <w:rPr>
                <w:noProof/>
                <w:webHidden/>
              </w:rPr>
              <w:fldChar w:fldCharType="separate"/>
            </w:r>
            <w:r w:rsidR="0026534F">
              <w:rPr>
                <w:noProof/>
                <w:webHidden/>
              </w:rPr>
              <w:t>97</w:t>
            </w:r>
            <w:r>
              <w:rPr>
                <w:noProof/>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734" w:history="1">
            <w:r w:rsidR="00BC5417" w:rsidRPr="009660D3">
              <w:rPr>
                <w:rStyle w:val="Hyperlink"/>
              </w:rPr>
              <w:t>Appendix B:  Rules for Loading OmicSoft Data</w:t>
            </w:r>
            <w:r w:rsidR="00BC5417">
              <w:rPr>
                <w:webHidden/>
              </w:rPr>
              <w:tab/>
            </w:r>
            <w:r>
              <w:rPr>
                <w:webHidden/>
              </w:rPr>
              <w:fldChar w:fldCharType="begin"/>
            </w:r>
            <w:r w:rsidR="00BC5417">
              <w:rPr>
                <w:webHidden/>
              </w:rPr>
              <w:instrText xml:space="preserve"> PAGEREF _Toc366653734 \h </w:instrText>
            </w:r>
            <w:r>
              <w:rPr>
                <w:webHidden/>
              </w:rPr>
            </w:r>
            <w:r>
              <w:rPr>
                <w:webHidden/>
              </w:rPr>
              <w:fldChar w:fldCharType="separate"/>
            </w:r>
            <w:r w:rsidR="0026534F">
              <w:rPr>
                <w:webHidden/>
              </w:rPr>
              <w:t>99</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35" w:history="1">
            <w:r w:rsidR="00BC5417" w:rsidRPr="009660D3">
              <w:rPr>
                <w:rStyle w:val="Hyperlink"/>
                <w:rFonts w:cs="Arial"/>
                <w:noProof/>
              </w:rPr>
              <w:t>Rules for Loading OmicSoft Data</w:t>
            </w:r>
            <w:r w:rsidR="00BC5417">
              <w:rPr>
                <w:noProof/>
                <w:webHidden/>
              </w:rPr>
              <w:tab/>
            </w:r>
            <w:r>
              <w:rPr>
                <w:noProof/>
                <w:webHidden/>
              </w:rPr>
              <w:fldChar w:fldCharType="begin"/>
            </w:r>
            <w:r w:rsidR="00BC5417">
              <w:rPr>
                <w:noProof/>
                <w:webHidden/>
              </w:rPr>
              <w:instrText xml:space="preserve"> PAGEREF _Toc366653735 \h </w:instrText>
            </w:r>
            <w:r>
              <w:rPr>
                <w:noProof/>
                <w:webHidden/>
              </w:rPr>
            </w:r>
            <w:r>
              <w:rPr>
                <w:noProof/>
                <w:webHidden/>
              </w:rPr>
              <w:fldChar w:fldCharType="separate"/>
            </w:r>
            <w:r w:rsidR="0026534F">
              <w:rPr>
                <w:noProof/>
                <w:webHidden/>
              </w:rPr>
              <w:t>99</w:t>
            </w:r>
            <w:r>
              <w:rPr>
                <w:noProof/>
                <w:webHidden/>
              </w:rPr>
              <w:fldChar w:fldCharType="end"/>
            </w:r>
          </w:hyperlink>
        </w:p>
        <w:p w:rsidR="00BC5417" w:rsidRDefault="00ED66D1">
          <w:pPr>
            <w:pStyle w:val="TOC1"/>
            <w:rPr>
              <w:rFonts w:asciiTheme="minorHAnsi" w:eastAsiaTheme="minorEastAsia" w:hAnsiTheme="minorHAnsi" w:cstheme="minorBidi"/>
              <w:b w:val="0"/>
              <w:color w:val="auto"/>
              <w:sz w:val="22"/>
              <w:szCs w:val="22"/>
            </w:rPr>
          </w:pPr>
          <w:hyperlink w:anchor="_Toc366653736" w:history="1">
            <w:r w:rsidR="00BC5417" w:rsidRPr="009660D3">
              <w:rPr>
                <w:rStyle w:val="Hyperlink"/>
              </w:rPr>
              <w:t>Appendix C:  Glossary of Terms</w:t>
            </w:r>
            <w:r w:rsidR="00BC5417">
              <w:rPr>
                <w:webHidden/>
              </w:rPr>
              <w:tab/>
            </w:r>
            <w:r>
              <w:rPr>
                <w:webHidden/>
              </w:rPr>
              <w:fldChar w:fldCharType="begin"/>
            </w:r>
            <w:r w:rsidR="00BC5417">
              <w:rPr>
                <w:webHidden/>
              </w:rPr>
              <w:instrText xml:space="preserve"> PAGEREF _Toc366653736 \h </w:instrText>
            </w:r>
            <w:r>
              <w:rPr>
                <w:webHidden/>
              </w:rPr>
            </w:r>
            <w:r>
              <w:rPr>
                <w:webHidden/>
              </w:rPr>
              <w:fldChar w:fldCharType="separate"/>
            </w:r>
            <w:r w:rsidR="0026534F">
              <w:rPr>
                <w:webHidden/>
              </w:rPr>
              <w:t>101</w:t>
            </w:r>
            <w:r>
              <w:rPr>
                <w:webHidden/>
              </w:rPr>
              <w:fldChar w:fldCharType="end"/>
            </w:r>
          </w:hyperlink>
        </w:p>
        <w:p w:rsidR="00BC5417" w:rsidRDefault="00ED66D1">
          <w:pPr>
            <w:pStyle w:val="TOC2"/>
            <w:rPr>
              <w:rFonts w:asciiTheme="minorHAnsi" w:eastAsiaTheme="minorEastAsia" w:hAnsiTheme="minorHAnsi" w:cstheme="minorBidi"/>
              <w:noProof/>
              <w:sz w:val="22"/>
              <w:szCs w:val="22"/>
            </w:rPr>
          </w:pPr>
          <w:hyperlink w:anchor="_Toc366653737" w:history="1">
            <w:r w:rsidR="00BC5417" w:rsidRPr="009660D3">
              <w:rPr>
                <w:rStyle w:val="Hyperlink"/>
                <w:rFonts w:cs="Arial"/>
                <w:noProof/>
              </w:rPr>
              <w:t>Glossary of Terms</w:t>
            </w:r>
            <w:r w:rsidR="00BC5417">
              <w:rPr>
                <w:noProof/>
                <w:webHidden/>
              </w:rPr>
              <w:tab/>
            </w:r>
            <w:r>
              <w:rPr>
                <w:noProof/>
                <w:webHidden/>
              </w:rPr>
              <w:fldChar w:fldCharType="begin"/>
            </w:r>
            <w:r w:rsidR="00BC5417">
              <w:rPr>
                <w:noProof/>
                <w:webHidden/>
              </w:rPr>
              <w:instrText xml:space="preserve"> PAGEREF _Toc366653737 \h </w:instrText>
            </w:r>
            <w:r>
              <w:rPr>
                <w:noProof/>
                <w:webHidden/>
              </w:rPr>
            </w:r>
            <w:r>
              <w:rPr>
                <w:noProof/>
                <w:webHidden/>
              </w:rPr>
              <w:fldChar w:fldCharType="separate"/>
            </w:r>
            <w:r w:rsidR="0026534F">
              <w:rPr>
                <w:noProof/>
                <w:webHidden/>
              </w:rPr>
              <w:t>101</w:t>
            </w:r>
            <w:r>
              <w:rPr>
                <w:noProof/>
                <w:webHidden/>
              </w:rPr>
              <w:fldChar w:fldCharType="end"/>
            </w:r>
          </w:hyperlink>
        </w:p>
        <w:p w:rsidR="009B27CA" w:rsidRDefault="00ED66D1"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5"/>
          <w:footerReference w:type="default" r:id="rId16"/>
          <w:footerReference w:type="first" r:id="rId17"/>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26534F">
          <w:rPr>
            <w:noProof/>
          </w:rPr>
          <w:t>1</w:t>
        </w:r>
      </w:fldSimple>
    </w:p>
    <w:p w:rsidR="009B27CA" w:rsidRDefault="009B27CA" w:rsidP="009B27CA">
      <w:pPr>
        <w:pStyle w:val="Heading1"/>
      </w:pPr>
      <w:bookmarkStart w:id="1" w:name="_Toc366653683"/>
      <w:r w:rsidRPr="002A5080">
        <w:rPr>
          <w:rStyle w:val="InvisibleChap-Appx"/>
        </w:rPr>
        <w:t xml:space="preserve">Chapter </w:t>
      </w:r>
      <w:r w:rsidR="00ED66D1" w:rsidRPr="002A5080">
        <w:rPr>
          <w:rStyle w:val="InvisibleChap-Appx"/>
        </w:rPr>
        <w:fldChar w:fldCharType="begin"/>
      </w:r>
      <w:r w:rsidRPr="002A5080">
        <w:rPr>
          <w:rStyle w:val="InvisibleChap-Appx"/>
        </w:rPr>
        <w:instrText xml:space="preserve"> SEQ  "Hidden Chapter Number" \* CHARFORMAT</w:instrText>
      </w:r>
      <w:r w:rsidR="00ED66D1" w:rsidRPr="002A5080">
        <w:rPr>
          <w:rStyle w:val="InvisibleChap-Appx"/>
        </w:rPr>
        <w:fldChar w:fldCharType="separate"/>
      </w:r>
      <w:r w:rsidR="0026534F">
        <w:rPr>
          <w:rStyle w:val="InvisibleChap-Appx"/>
          <w:noProof/>
        </w:rPr>
        <w:t>1</w:t>
      </w:r>
      <w:r w:rsidR="00ED66D1"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tranSMART</w:t>
      </w:r>
      <w:bookmarkEnd w:id="1"/>
    </w:p>
    <w:p w:rsidR="00BC6E77" w:rsidRDefault="00BC6E77" w:rsidP="00BC6E77">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Gene Expression Omnibus repository and MeSH Ontology.</w:t>
      </w:r>
    </w:p>
    <w:p w:rsidR="00BC6E77" w:rsidRDefault="00BC6E77" w:rsidP="00BC6E77">
      <w:r>
        <w:t xml:space="preserve">The tranSMART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66653684"/>
      <w:r>
        <w:t>Feature Overview</w:t>
      </w:r>
      <w:bookmarkEnd w:id="2"/>
      <w:bookmarkEnd w:id="3"/>
    </w:p>
    <w:p w:rsidR="00BC6E77" w:rsidRDefault="00BC6E77" w:rsidP="00BC6E77">
      <w:proofErr w:type="gramStart"/>
      <w:r>
        <w:t>tranSMART</w:t>
      </w:r>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4" w:name="_Toc297057880"/>
      <w:bookmarkStart w:id="5" w:name="_Toc322517826"/>
      <w:bookmarkStart w:id="6" w:name="_Toc366653685"/>
      <w:r>
        <w:lastRenderedPageBreak/>
        <w:t>Search Tool</w:t>
      </w:r>
      <w:bookmarkEnd w:id="4"/>
      <w:bookmarkEnd w:id="5"/>
      <w:bookmarkEnd w:id="6"/>
    </w:p>
    <w:p w:rsidR="00BC6E77" w:rsidRDefault="00BC6E77" w:rsidP="00BC6E77">
      <w:proofErr w:type="gramStart"/>
      <w:r>
        <w:t>tranSMART</w:t>
      </w:r>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In searches of experiments, tranSMART displays complete listings of all analyses related to the experiments that are found.</w:t>
      </w:r>
    </w:p>
    <w:p w:rsidR="00BC6E77" w:rsidRDefault="00BC6E77" w:rsidP="00BC6E77">
      <w:proofErr w:type="gramStart"/>
      <w:r>
        <w:t>tranSMART</w:t>
      </w:r>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Entrez Gene, Entrez Global, GeneCards,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7" w:name="_Toc297057881"/>
      <w:bookmarkStart w:id="8" w:name="_Toc322517827"/>
      <w:bookmarkStart w:id="9" w:name="_Toc366653686"/>
      <w:r>
        <w:t>Dataset Explorer</w:t>
      </w:r>
      <w:bookmarkEnd w:id="7"/>
      <w:bookmarkEnd w:id="8"/>
      <w:bookmarkEnd w:id="9"/>
    </w:p>
    <w:p w:rsidR="00BC6E77" w:rsidRDefault="007A132E" w:rsidP="00BC6E77">
      <w:pPr>
        <w:keepNext/>
      </w:pPr>
      <w:r>
        <w:t xml:space="preserve">The </w:t>
      </w:r>
      <w:r w:rsidR="00BC6E77">
        <w:t xml:space="preserve">Dataset </w:t>
      </w:r>
      <w:proofErr w:type="gramStart"/>
      <w:r w:rsidR="00BC6E77">
        <w:t>Explorer</w:t>
      </w:r>
      <w:r>
        <w:t>,</w:t>
      </w:r>
      <w:proofErr w:type="gramEnd"/>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Dataset Explorer</w:t>
      </w:r>
      <w:r w:rsidR="007A132E">
        <w:t xml:space="preserve"> 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Using a heatmap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RDefault="00BC6E77" w:rsidP="00BC6E77">
      <w:pPr>
        <w:pStyle w:val="Heading3"/>
      </w:pPr>
      <w:bookmarkStart w:id="10" w:name="_Toc297057883"/>
      <w:bookmarkStart w:id="11" w:name="_Toc322517829"/>
      <w:bookmarkStart w:id="12" w:name="_Toc366653687"/>
      <w:r>
        <w:t>Gene Signature Wizard</w:t>
      </w:r>
      <w:bookmarkEnd w:id="10"/>
      <w:bookmarkEnd w:id="11"/>
      <w:bookmarkEnd w:id="12"/>
    </w:p>
    <w:p w:rsidR="00BC6E77" w:rsidRDefault="00BC6E77" w:rsidP="00BC6E77">
      <w:pPr>
        <w:keepNext/>
      </w:pPr>
      <w:proofErr w:type="gramStart"/>
      <w:r>
        <w:t>tranSMART</w:t>
      </w:r>
      <w:proofErr w:type="gramEnd"/>
      <w:r>
        <w:t xml:space="preserve"> provides a wizard to help you create and define gene signatures and gene lists. </w:t>
      </w:r>
    </w:p>
    <w:p w:rsidR="00BC6E77" w:rsidRDefault="00BC6E77" w:rsidP="00BC6E77">
      <w:r>
        <w:t>You can use your gene signature or gene list in tranSMART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Keeping the gene signature or list private so that only you can access it and use it in searches, or making it publicly available to all tranSMART users.</w:t>
      </w:r>
    </w:p>
    <w:p w:rsidR="00BC6E77" w:rsidRDefault="00BC6E77" w:rsidP="00BC6E77">
      <w:pPr>
        <w:pStyle w:val="ListBullet"/>
        <w:numPr>
          <w:ilvl w:val="0"/>
          <w:numId w:val="2"/>
        </w:numPr>
      </w:pPr>
      <w:r>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13" w:name="_Toc297057884"/>
      <w:bookmarkStart w:id="14" w:name="_Toc322517830"/>
      <w:bookmarkStart w:id="15" w:name="_Toc366653688"/>
      <w:r>
        <w:lastRenderedPageBreak/>
        <w:t>Logging In</w:t>
      </w:r>
      <w:bookmarkEnd w:id="13"/>
      <w:bookmarkEnd w:id="14"/>
      <w:bookmarkEnd w:id="15"/>
    </w:p>
    <w:p w:rsidR="00BC6E77" w:rsidRPr="009372D4" w:rsidRDefault="00BC6E77" w:rsidP="00BC6E77">
      <w:pPr>
        <w:pStyle w:val="ListNumStart"/>
        <w:numPr>
          <w:ilvl w:val="0"/>
          <w:numId w:val="9"/>
        </w:numPr>
      </w:pPr>
      <w:r>
        <w:t>To log into tranSMART:</w:t>
      </w:r>
    </w:p>
    <w:p w:rsidR="00BC6E77" w:rsidRPr="004E3CFC" w:rsidRDefault="00BC6E77" w:rsidP="00BC6E77">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28689"/>
                    <a:stretch/>
                  </pic:blipFill>
                  <pic:spPr bwMode="auto">
                    <a:xfrm>
                      <a:off x="0" y="0"/>
                      <a:ext cx="2838095" cy="103483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pPr>
      <w:r w:rsidRPr="004E3CFC">
        <w:t xml:space="preserve">Type your </w:t>
      </w:r>
      <w:r>
        <w:t>tranSMART</w:t>
      </w:r>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7A132E" w:rsidRPr="004E3CFC" w:rsidRDefault="007A132E" w:rsidP="00873B10">
      <w:pPr>
        <w:pStyle w:val="ListNumStart"/>
      </w:pPr>
      <w:r w:rsidRPr="0087616C">
        <w:rPr>
          <w:noProof/>
        </w:rPr>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40909" cy="3048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Your tranSMART software may also be configured to login automatically as a guest user. </w:t>
      </w:r>
    </w:p>
    <w:p w:rsidR="00BC6E77" w:rsidRDefault="00BC6E77" w:rsidP="00BC6E77">
      <w:pPr>
        <w:pStyle w:val="Heading2"/>
      </w:pPr>
      <w:bookmarkStart w:id="16" w:name="_Toc297057885"/>
      <w:bookmarkStart w:id="17" w:name="_Toc322517831"/>
      <w:bookmarkStart w:id="18" w:name="_Toc366653689"/>
      <w:r>
        <w:t>Tools</w:t>
      </w:r>
      <w:bookmarkEnd w:id="16"/>
      <w:bookmarkEnd w:id="17"/>
      <w:bookmarkEnd w:id="18"/>
    </w:p>
    <w:p w:rsidR="00BC6E77" w:rsidRPr="00CD49EB" w:rsidRDefault="00BC6E77" w:rsidP="00BC6E77">
      <w:pPr>
        <w:keepNext/>
      </w:pPr>
      <w:proofErr w:type="gramStart"/>
      <w:r>
        <w:t>tranSMART</w:t>
      </w:r>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r>
        <w:t>tranSMART</w:t>
      </w:r>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Email questions, problem reports, enhancement requests, or any other feedback about the tranSMART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r>
        <w:t>tranSMART</w:t>
      </w:r>
      <w:r>
        <w:rPr>
          <w:rStyle w:val="Bold"/>
          <w:b w:val="0"/>
        </w:rPr>
        <w:t xml:space="preserve">. </w:t>
      </w:r>
    </w:p>
    <w:p w:rsidR="00873B10" w:rsidRDefault="00BC6E77" w:rsidP="00BC6E77">
      <w:pPr>
        <w:keepNext/>
        <w:spacing w:after="100"/>
      </w:pPr>
      <w:r>
        <w:t>Select the tranSMART tool to use by clicking one of the tool tabs at the top of the</w:t>
      </w:r>
      <w:r w:rsidRPr="006E512A">
        <w:t xml:space="preserve"> </w:t>
      </w:r>
      <w:r>
        <w:t>tranSMART window:</w:t>
      </w:r>
    </w:p>
    <w:p w:rsidR="00BC6E77" w:rsidRPr="007D0C61" w:rsidRDefault="00BC6E77" w:rsidP="00BC6E77">
      <w:pPr>
        <w:keepNext/>
        <w:spacing w:after="100"/>
        <w:rPr>
          <w:sz w:val="8"/>
        </w:rPr>
      </w:pPr>
    </w:p>
    <w:p w:rsidR="00873B10" w:rsidRDefault="00873B10" w:rsidP="00BC6E77"/>
    <w:p w:rsidR="00BC6E77" w:rsidRDefault="00ED66D1" w:rsidP="00BC6E77">
      <w:r>
        <w:rPr>
          <w:noProof/>
        </w:rPr>
        <w:lastRenderedPageBreak/>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20"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D24D2A" w:rsidRDefault="00D24D2A"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p>
    <w:p w:rsidR="00FF4CBE" w:rsidRDefault="00FF4CBE" w:rsidP="00BC6E77">
      <w:pPr>
        <w:pStyle w:val="Heading2"/>
      </w:pPr>
      <w:bookmarkStart w:id="19" w:name="_Toc297057886"/>
      <w:bookmarkStart w:id="20" w:name="_Toc322517832"/>
    </w:p>
    <w:p w:rsidR="00FF4CBE" w:rsidRDefault="00FF4CBE" w:rsidP="00BC6E77">
      <w:pPr>
        <w:pStyle w:val="Heading2"/>
      </w:pPr>
    </w:p>
    <w:p w:rsidR="00BC6E77" w:rsidRDefault="00BC6E77" w:rsidP="00BC6E77">
      <w:pPr>
        <w:pStyle w:val="Heading2"/>
      </w:pPr>
      <w:bookmarkStart w:id="21" w:name="_Toc366653690"/>
      <w:r>
        <w:t>Opening a Particular Tool at Login</w:t>
      </w:r>
      <w:bookmarkEnd w:id="19"/>
      <w:bookmarkEnd w:id="20"/>
      <w:bookmarkEnd w:id="21"/>
    </w:p>
    <w:p w:rsidR="00BC6E77" w:rsidRDefault="00BC6E77" w:rsidP="00BC6E77">
      <w:pPr>
        <w:keepNext/>
      </w:pPr>
      <w:r>
        <w:t>By default, tranSMART opens the Search tool after you log in. However, you can specify the tool for tranSMART to open immediately after login by including the tool name in the address you type into your browser’s URL field.</w:t>
      </w:r>
    </w:p>
    <w:p w:rsidR="00BC6E77" w:rsidRDefault="00BC6E77" w:rsidP="00BC6E77">
      <w:pPr>
        <w:keepNext/>
      </w:pPr>
      <w:r>
        <w:t>To automatically open a particular tranSMART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ED66D1" w:rsidP="00BC6E77">
      <w:pPr>
        <w:pStyle w:val="NormalIndent"/>
        <w:keepNext/>
      </w:pPr>
      <w:hyperlink r:id="rId21" w:history="1">
        <w:r w:rsidR="00BC6E77" w:rsidRPr="007E775F">
          <w:rPr>
            <w:rStyle w:val="Hyperlink"/>
          </w:rPr>
          <w:t>https://transmart.host.com/transmart</w:t>
        </w:r>
      </w:hyperlink>
    </w:p>
    <w:p w:rsidR="00BC6E77" w:rsidRDefault="00ED66D1" w:rsidP="00BC6E77">
      <w:pPr>
        <w:pStyle w:val="NormalIndent"/>
        <w:keepNext/>
      </w:pPr>
      <w:hyperlink r:id="rId22"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ED66D1" w:rsidP="00BC6E77">
      <w:pPr>
        <w:pStyle w:val="NormalIndent"/>
        <w:rPr>
          <w:color w:val="0000FF"/>
          <w:u w:val="single"/>
        </w:rPr>
      </w:pPr>
      <w:hyperlink r:id="rId23" w:history="1">
        <w:r w:rsidR="00BC6E77" w:rsidRPr="007E775F">
          <w:rPr>
            <w:rStyle w:val="Hyperlink"/>
          </w:rPr>
          <w:t>https://transmart.host.com/transmart/datasetExplorer</w:t>
        </w:r>
      </w:hyperlink>
    </w:p>
    <w:p w:rsidR="00BC6E77" w:rsidRDefault="00BC6E77" w:rsidP="00BC6E77">
      <w:pPr>
        <w:pStyle w:val="ListBullet"/>
        <w:numPr>
          <w:ilvl w:val="0"/>
          <w:numId w:val="2"/>
        </w:numPr>
        <w:tabs>
          <w:tab w:val="clear" w:pos="720"/>
          <w:tab w:val="clear" w:pos="1080"/>
        </w:tabs>
      </w:pPr>
      <w:r>
        <w:t>Gene Signature/Lists tool</w:t>
      </w:r>
    </w:p>
    <w:p w:rsidR="00BC6E77" w:rsidRDefault="00ED66D1" w:rsidP="00BC6E77">
      <w:pPr>
        <w:pStyle w:val="NormalIndent"/>
      </w:pPr>
      <w:hyperlink r:id="rId24" w:history="1">
        <w:r w:rsidR="00BC6E77" w:rsidRPr="007E775F">
          <w:rPr>
            <w:rStyle w:val="Hyperlink"/>
          </w:rPr>
          <w:t>https://transmart.host.com/transmart/geneSignature</w:t>
        </w:r>
      </w:hyperlink>
    </w:p>
    <w:p w:rsidR="00BC6E77" w:rsidRDefault="00BC6E77" w:rsidP="00BC6E77">
      <w:pPr>
        <w:sectPr w:rsidR="00BC6E77" w:rsidSect="00560D1E">
          <w:headerReference w:type="even" r:id="rId25"/>
          <w:headerReference w:type="default" r:id="rId26"/>
          <w:footerReference w:type="even" r:id="rId27"/>
          <w:footerReference w:type="default" r:id="rId28"/>
          <w:headerReference w:type="first" r:id="rId29"/>
          <w:footerReference w:type="first" r:id="rId30"/>
          <w:type w:val="oddPage"/>
          <w:pgSz w:w="12240" w:h="15840" w:code="1"/>
          <w:pgMar w:top="1440" w:right="1800" w:bottom="1440" w:left="1800" w:header="708" w:footer="708" w:gutter="0"/>
          <w:pgNumType w:start="1"/>
          <w:cols w:space="708"/>
          <w:titlePg/>
          <w:docGrid w:linePitch="360"/>
        </w:sectPr>
      </w:pPr>
      <w:r>
        <w:br w:type="page"/>
      </w:r>
    </w:p>
    <w:p w:rsidR="00BC6E77" w:rsidRPr="002A5080" w:rsidRDefault="00BC6E77" w:rsidP="00BC6E77">
      <w:pPr>
        <w:pStyle w:val="ChapterNumber"/>
      </w:pPr>
      <w:r w:rsidRPr="002A5080">
        <w:lastRenderedPageBreak/>
        <w:t>Chapter</w:t>
      </w:r>
      <w:r>
        <w:t> </w:t>
      </w:r>
      <w:fldSimple w:instr=" SEQ  &quot;Chapter Number&quot; \* MERGEFORMAT">
        <w:r w:rsidR="0026534F">
          <w:rPr>
            <w:noProof/>
          </w:rPr>
          <w:t>2</w:t>
        </w:r>
      </w:fldSimple>
    </w:p>
    <w:p w:rsidR="00BC6E77" w:rsidRPr="002A5080" w:rsidRDefault="00BC6E77" w:rsidP="00BC6E77">
      <w:pPr>
        <w:pStyle w:val="Heading1"/>
      </w:pPr>
      <w:bookmarkStart w:id="22" w:name="_Toc322517833"/>
      <w:bookmarkStart w:id="23" w:name="_Toc366653691"/>
      <w:r w:rsidRPr="002A5080">
        <w:rPr>
          <w:rStyle w:val="InvisibleChap-Appx"/>
        </w:rPr>
        <w:t xml:space="preserve">Chapter </w:t>
      </w:r>
      <w:r w:rsidR="00ED66D1" w:rsidRPr="002A5080">
        <w:rPr>
          <w:rStyle w:val="InvisibleChap-Appx"/>
        </w:rPr>
        <w:fldChar w:fldCharType="begin"/>
      </w:r>
      <w:r w:rsidRPr="002A5080">
        <w:rPr>
          <w:rStyle w:val="InvisibleChap-Appx"/>
        </w:rPr>
        <w:instrText xml:space="preserve"> SEQ  "Hidden Chapter Number" \* CHARFORMAT</w:instrText>
      </w:r>
      <w:r w:rsidR="00ED66D1" w:rsidRPr="002A5080">
        <w:rPr>
          <w:rStyle w:val="InvisibleChap-Appx"/>
        </w:rPr>
        <w:fldChar w:fldCharType="separate"/>
      </w:r>
      <w:r w:rsidR="0026534F">
        <w:rPr>
          <w:rStyle w:val="InvisibleChap-Appx"/>
          <w:noProof/>
        </w:rPr>
        <w:t>2</w:t>
      </w:r>
      <w:r w:rsidR="00ED66D1" w:rsidRPr="002A5080">
        <w:rPr>
          <w:rStyle w:val="InvisibleChap-Appx"/>
        </w:rPr>
        <w:fldChar w:fldCharType="end"/>
      </w:r>
      <w:r w:rsidRPr="002A5080">
        <w:rPr>
          <w:rStyle w:val="InvisibleChap-Appx"/>
        </w:rPr>
        <w:t xml:space="preserve">:  </w:t>
      </w:r>
      <w:r>
        <w:t>Search Tool</w:t>
      </w:r>
      <w:bookmarkEnd w:id="22"/>
      <w:bookmarkEnd w:id="23"/>
    </w:p>
    <w:p w:rsidR="00BC6E77" w:rsidRDefault="00BC6E77" w:rsidP="00BC6E77">
      <w:bookmarkStart w:id="24" w:name="SimpleSrchFltr"/>
      <w:bookmarkStart w:id="25" w:name="_Toc313364661"/>
      <w:bookmarkStart w:id="26" w:name="_Ref240248834"/>
      <w:bookmarkStart w:id="27" w:name="_Toc297057889"/>
      <w:bookmarkEnd w:id="24"/>
      <w:proofErr w:type="gramStart"/>
      <w:r>
        <w:t>tranSMART</w:t>
      </w:r>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28" w:name="_Toc322517834"/>
      <w:bookmarkStart w:id="29" w:name="_Toc366653692"/>
      <w:r>
        <w:t>Search Tasks</w:t>
      </w:r>
      <w:bookmarkEnd w:id="25"/>
      <w:bookmarkEnd w:id="28"/>
      <w:bookmarkEnd w:id="29"/>
    </w:p>
    <w:p w:rsidR="00BC6E77" w:rsidRDefault="00BC6E77" w:rsidP="00BC6E77">
      <w:r>
        <w:t>A search filter is the name of a biomedical concept such as a gene, pathway, disease, or other item of medical interest. These filter names are pre-defined in</w:t>
      </w:r>
      <w:r w:rsidRPr="006E512A">
        <w:t xml:space="preserve"> </w:t>
      </w:r>
      <w:r>
        <w:t xml:space="preserve">tranSMART.  You can browse lists of these filter names and select the filter you want, or type part of a filter name in the </w:t>
      </w:r>
      <w:r>
        <w:rPr>
          <w:b/>
        </w:rPr>
        <w:t>Search</w:t>
      </w:r>
      <w:r>
        <w:t xml:space="preserve"> field, causing tranSMART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30" w:name="_Ref316541227"/>
      <w:bookmarkStart w:id="31" w:name="_Toc322517835"/>
      <w:bookmarkStart w:id="32" w:name="_Toc366653693"/>
      <w:r>
        <w:t>Defining a Search Filter</w:t>
      </w:r>
      <w:bookmarkEnd w:id="26"/>
      <w:bookmarkEnd w:id="27"/>
      <w:bookmarkEnd w:id="30"/>
      <w:bookmarkEnd w:id="31"/>
      <w:bookmarkEnd w:id="32"/>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ED66D1" w:rsidP="00BC6E77">
      <w:pPr>
        <w:pStyle w:val="NormalIndent"/>
        <w:keepNext/>
      </w:pPr>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20"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D24D2A" w:rsidRDefault="00D24D2A"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D24D2A" w:rsidRDefault="00D24D2A"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7"/>
        <w:gridCol w:w="7631"/>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fldSimple w:instr=" REF _Ref240251073 \h  \* MERGEFORMAT ">
              <w:r w:rsidR="0026534F" w:rsidRPr="0026534F">
                <w:rPr>
                  <w:rStyle w:val="xRef"/>
                </w:rPr>
                <w:t>Building a Search String</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_Ref240251073 \h </w:instrText>
            </w:r>
            <w:r w:rsidR="00ED66D1" w:rsidRPr="00A90B0D">
              <w:rPr>
                <w:rStyle w:val="InvisibleOnline"/>
              </w:rPr>
            </w:r>
            <w:r w:rsidR="00ED66D1" w:rsidRPr="00A90B0D">
              <w:rPr>
                <w:rStyle w:val="InvisibleOnline"/>
              </w:rPr>
              <w:fldChar w:fldCharType="separate"/>
            </w:r>
            <w:r w:rsidR="0026534F">
              <w:rPr>
                <w:rStyle w:val="InvisibleOnline"/>
                <w:noProof/>
              </w:rPr>
              <w:t>11</w:t>
            </w:r>
            <w:r w:rsidR="00ED66D1"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8137" cy="2192062"/>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r>
        <w:rPr>
          <w:b/>
        </w:rPr>
        <w:t>br</w:t>
      </w:r>
      <w:r>
        <w:t xml:space="preserve"> in the </w:t>
      </w:r>
      <w:r>
        <w:rPr>
          <w:b/>
        </w:rPr>
        <w:t>Search</w:t>
      </w:r>
      <w:r>
        <w:t xml:space="preserve"> field, no entries for “brain diseases” appear in the list. Typing </w:t>
      </w:r>
      <w:proofErr w:type="gramStart"/>
      <w:r>
        <w:t xml:space="preserve">an </w:t>
      </w:r>
      <w:r>
        <w:rPr>
          <w:b/>
        </w:rPr>
        <w:t>a</w:t>
      </w:r>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26534F" w:rsidRPr="0026534F">
            <w:rPr>
              <w:rStyle w:val="xRef"/>
            </w:rPr>
            <w:t>Working with Search Results</w:t>
          </w:r>
        </w:fldSimple>
      </w:hyperlink>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_Ref240248682 \h </w:instrText>
      </w:r>
      <w:r w:rsidR="00ED66D1" w:rsidRPr="00A90B0D">
        <w:rPr>
          <w:rStyle w:val="InvisibleOnline"/>
        </w:rPr>
      </w:r>
      <w:r w:rsidR="00ED66D1" w:rsidRPr="00A90B0D">
        <w:rPr>
          <w:rStyle w:val="InvisibleOnline"/>
        </w:rPr>
        <w:fldChar w:fldCharType="separate"/>
      </w:r>
      <w:r w:rsidR="0026534F">
        <w:rPr>
          <w:rStyle w:val="InvisibleOnline"/>
          <w:noProof/>
        </w:rPr>
        <w:t>16</w:t>
      </w:r>
      <w:r w:rsidR="00ED66D1" w:rsidRPr="00A90B0D">
        <w:rPr>
          <w:rStyle w:val="InvisibleOnline"/>
        </w:rPr>
        <w:fldChar w:fldCharType="end"/>
      </w:r>
      <w:r>
        <w:t xml:space="preserve"> for information on viewing and refining search results.</w:t>
      </w:r>
    </w:p>
    <w:p w:rsidR="00BC6E77" w:rsidRDefault="00BC6E77" w:rsidP="00250E91">
      <w:pPr>
        <w:pStyle w:val="Heading4"/>
      </w:pPr>
      <w:bookmarkStart w:id="33" w:name="BrowseSrchFltr"/>
      <w:bookmarkEnd w:id="33"/>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Geo/ebi</w:t>
      </w:r>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5883"/>
                    <a:stretch/>
                  </pic:blipFill>
                  <pic:spPr bwMode="auto">
                    <a:xfrm>
                      <a:off x="0" y="0"/>
                      <a:ext cx="3405124" cy="2598057"/>
                    </a:xfrm>
                    <a:prstGeom prst="rect">
                      <a:avLst/>
                    </a:prstGeom>
                    <a:noFill/>
                    <a:ln>
                      <a:noFill/>
                    </a:ln>
                    <a:extLst/>
                  </pic:spPr>
                </pic:pic>
              </a:graphicData>
            </a:graphic>
          </wp:inline>
        </w:drawing>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26534F" w:rsidRPr="0026534F">
            <w:rPr>
              <w:rStyle w:val="xRef"/>
            </w:rPr>
            <w:t>Working with Search Results</w:t>
          </w:r>
        </w:fldSimple>
      </w:hyperlink>
      <w:r w:rsidRPr="00A57EB9">
        <w:rPr>
          <w:rStyle w:val="InvisibleOnline"/>
        </w:rPr>
        <w:t xml:space="preserve"> on page </w:t>
      </w:r>
      <w:hyperlink w:anchor="Working_With_Search_Results" w:history="1">
        <w:r w:rsidR="00ED66D1">
          <w:rPr>
            <w:rStyle w:val="InvisibleOnline"/>
          </w:rPr>
          <w:fldChar w:fldCharType="begin"/>
        </w:r>
        <w:r>
          <w:instrText xml:space="preserve"> PAGEREF _Ref240248682 \h </w:instrText>
        </w:r>
        <w:r w:rsidR="00ED66D1">
          <w:rPr>
            <w:rStyle w:val="InvisibleOnline"/>
          </w:rPr>
        </w:r>
        <w:r w:rsidR="00ED66D1">
          <w:rPr>
            <w:rStyle w:val="InvisibleOnline"/>
          </w:rPr>
          <w:fldChar w:fldCharType="separate"/>
        </w:r>
        <w:r w:rsidR="0026534F">
          <w:rPr>
            <w:noProof/>
          </w:rPr>
          <w:t>16</w:t>
        </w:r>
        <w:r w:rsidR="00ED66D1">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fldSimple w:instr=" REF _Ref240248744 \h  \* MERGEFORMAT ">
        <w:r w:rsidR="0026534F" w:rsidRPr="0026534F">
          <w:rPr>
            <w:rStyle w:val="xRef"/>
          </w:rPr>
          <w:t>Saving a Search Filter or Search String</w:t>
        </w:r>
      </w:fldSimple>
      <w:r w:rsidRPr="00A90B0D">
        <w:rPr>
          <w:rStyle w:val="InvisibleOnline"/>
        </w:rPr>
        <w:t xml:space="preserve"> on page </w:t>
      </w:r>
      <w:r w:rsidR="00ED66D1">
        <w:rPr>
          <w:rStyle w:val="InvisibleOnline"/>
        </w:rPr>
        <w:fldChar w:fldCharType="begin"/>
      </w:r>
      <w:r w:rsidR="00A226E1">
        <w:rPr>
          <w:rStyle w:val="InvisibleOnline"/>
        </w:rPr>
        <w:instrText xml:space="preserve"> PAGEREF _Ref366583148 \h </w:instrText>
      </w:r>
      <w:r w:rsidR="00ED66D1">
        <w:rPr>
          <w:rStyle w:val="InvisibleOnline"/>
        </w:rPr>
      </w:r>
      <w:r w:rsidR="00ED66D1">
        <w:rPr>
          <w:rStyle w:val="InvisibleOnline"/>
        </w:rPr>
        <w:fldChar w:fldCharType="separate"/>
      </w:r>
      <w:r w:rsidR="0026534F">
        <w:rPr>
          <w:rStyle w:val="InvisibleOnline"/>
          <w:noProof/>
        </w:rPr>
        <w:t>14</w:t>
      </w:r>
      <w:r w:rsidR="00ED66D1">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909711"/>
                    </a:xfrm>
                    <a:prstGeom prst="rect">
                      <a:avLst/>
                    </a:prstGeom>
                  </pic:spPr>
                </pic:pic>
              </a:graphicData>
            </a:graphic>
          </wp:inline>
        </w:drawing>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fldSimple w:instr=" REF _Ref240248682 \h  \* MERGEFORMAT ">
        <w:r w:rsidR="0026534F" w:rsidRPr="0026534F">
          <w:rPr>
            <w:rStyle w:val="xRef"/>
          </w:rPr>
          <w:t>Working with Search Results</w:t>
        </w:r>
      </w:fldSimple>
      <w:r>
        <w:t xml:space="preserve"> </w:t>
      </w:r>
      <w:r w:rsidRPr="00A57EB9">
        <w:rPr>
          <w:rStyle w:val="InvisibleOnline"/>
        </w:rPr>
        <w:t xml:space="preserve">on page </w:t>
      </w:r>
      <w:r w:rsidR="00ED66D1" w:rsidRPr="00A57EB9">
        <w:rPr>
          <w:rStyle w:val="InvisibleOnline"/>
        </w:rPr>
        <w:fldChar w:fldCharType="begin"/>
      </w:r>
      <w:r w:rsidRPr="00A57EB9">
        <w:rPr>
          <w:rStyle w:val="InvisibleOnline"/>
        </w:rPr>
        <w:instrText xml:space="preserve"> PAGEREF _Ref240248682 \h </w:instrText>
      </w:r>
      <w:r w:rsidR="00ED66D1" w:rsidRPr="00A57EB9">
        <w:rPr>
          <w:rStyle w:val="InvisibleOnline"/>
        </w:rPr>
      </w:r>
      <w:r w:rsidR="00ED66D1" w:rsidRPr="00A57EB9">
        <w:rPr>
          <w:rStyle w:val="InvisibleOnline"/>
        </w:rPr>
        <w:fldChar w:fldCharType="separate"/>
      </w:r>
      <w:r w:rsidR="0026534F">
        <w:rPr>
          <w:rStyle w:val="InvisibleOnline"/>
          <w:noProof/>
        </w:rPr>
        <w:t>16</w:t>
      </w:r>
      <w:r w:rsidR="00ED66D1" w:rsidRPr="00A57EB9">
        <w:rPr>
          <w:rStyle w:val="InvisibleOnline"/>
        </w:rPr>
        <w:fldChar w:fldCharType="end"/>
      </w:r>
      <w:r>
        <w:t xml:space="preserve"> for information on viewing and refining search results.</w:t>
      </w:r>
    </w:p>
    <w:p w:rsidR="00BC6E77" w:rsidRDefault="00BC6E77" w:rsidP="00BC6E77">
      <w:pPr>
        <w:pStyle w:val="Heading3"/>
      </w:pPr>
      <w:bookmarkStart w:id="34" w:name="ComplexSrchFltr"/>
      <w:bookmarkStart w:id="35" w:name="_Ref240251073"/>
      <w:bookmarkStart w:id="36" w:name="_Toc297057890"/>
      <w:bookmarkStart w:id="37" w:name="_Toc322517836"/>
      <w:bookmarkStart w:id="38" w:name="_Toc366653694"/>
      <w:bookmarkEnd w:id="34"/>
      <w:r>
        <w:lastRenderedPageBreak/>
        <w:t>Building a Search String</w:t>
      </w:r>
      <w:bookmarkEnd w:id="35"/>
      <w:bookmarkEnd w:id="36"/>
      <w:bookmarkEnd w:id="37"/>
      <w:bookmarkEnd w:id="38"/>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and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39" w:name="BldgSrchString"/>
      <w:bookmarkStart w:id="40" w:name="_Instructions_for_Bulding"/>
      <w:bookmarkStart w:id="41" w:name="_Ref234037739"/>
      <w:bookmarkEnd w:id="39"/>
      <w:bookmarkEnd w:id="40"/>
      <w:r>
        <w:t>Instructions for Building a Search String</w:t>
      </w:r>
      <w:bookmarkEnd w:id="41"/>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fldSimple w:instr=" REF _Ref316541227 \h  \* MERGEFORMAT ">
        <w:r w:rsidR="0026534F" w:rsidRPr="0026534F">
          <w:rPr>
            <w:rStyle w:val="xRef"/>
          </w:rPr>
          <w:t>Defining a Search Filter</w:t>
        </w:r>
      </w:fldSimple>
      <w:r w:rsidRPr="005609AD">
        <w:rPr>
          <w:rStyle w:val="InvisibleOnline"/>
        </w:rPr>
        <w:t xml:space="preserve"> on page </w:t>
      </w:r>
      <w:r w:rsidR="00ED66D1" w:rsidRPr="005609AD">
        <w:rPr>
          <w:rStyle w:val="InvisibleOnline"/>
        </w:rPr>
        <w:fldChar w:fldCharType="begin"/>
      </w:r>
      <w:r w:rsidRPr="005609AD">
        <w:rPr>
          <w:rStyle w:val="InvisibleOnline"/>
        </w:rPr>
        <w:instrText xml:space="preserve"> PAGEREF _Ref240248834 \h </w:instrText>
      </w:r>
      <w:r w:rsidR="00ED66D1" w:rsidRPr="005609AD">
        <w:rPr>
          <w:rStyle w:val="InvisibleOnline"/>
        </w:rPr>
      </w:r>
      <w:r w:rsidR="00ED66D1" w:rsidRPr="005609AD">
        <w:rPr>
          <w:rStyle w:val="InvisibleOnline"/>
        </w:rPr>
        <w:fldChar w:fldCharType="separate"/>
      </w:r>
      <w:r w:rsidR="0026534F">
        <w:rPr>
          <w:rStyle w:val="InvisibleOnline"/>
          <w:noProof/>
        </w:rPr>
        <w:t>7</w:t>
      </w:r>
      <w:r w:rsidR="00ED66D1"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r>
        <w:rPr>
          <w:b/>
        </w:rPr>
        <w:t>dis</w:t>
      </w:r>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tranSMART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40"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fldSimple w:instr=" REF _Ref240248744 \h  \* MERGEFORMAT ">
        <w:r w:rsidR="0026534F" w:rsidRPr="0026534F">
          <w:rPr>
            <w:rStyle w:val="xRef"/>
          </w:rPr>
          <w:t>Saving a Search Filter or Search String</w:t>
        </w:r>
      </w:fldSimple>
      <w:r w:rsidRPr="00A57EB9">
        <w:rPr>
          <w:rStyle w:val="InvisibleOnline"/>
        </w:rPr>
        <w:t xml:space="preserve"> on page </w:t>
      </w:r>
      <w:r w:rsidR="00ED66D1">
        <w:rPr>
          <w:rStyle w:val="InvisibleOnline"/>
        </w:rPr>
        <w:fldChar w:fldCharType="begin"/>
      </w:r>
      <w:r w:rsidR="00B515C4">
        <w:rPr>
          <w:rStyle w:val="InvisibleOnline"/>
        </w:rPr>
        <w:instrText xml:space="preserve"> PAGEREF _Ref366583148 \h </w:instrText>
      </w:r>
      <w:r w:rsidR="00ED66D1">
        <w:rPr>
          <w:rStyle w:val="InvisibleOnline"/>
        </w:rPr>
      </w:r>
      <w:r w:rsidR="00ED66D1">
        <w:rPr>
          <w:rStyle w:val="InvisibleOnline"/>
        </w:rPr>
        <w:fldChar w:fldCharType="separate"/>
      </w:r>
      <w:r w:rsidR="0026534F">
        <w:rPr>
          <w:rStyle w:val="InvisibleOnline"/>
          <w:noProof/>
        </w:rPr>
        <w:t>14</w:t>
      </w:r>
      <w:r w:rsidR="00ED66D1">
        <w:rPr>
          <w:rStyle w:val="InvisibleOnline"/>
        </w:rPr>
        <w:fldChar w:fldCharType="end"/>
      </w:r>
      <w:r>
        <w:t xml:space="preserve"> for more information about saving search filters and search strings.</w:t>
      </w:r>
    </w:p>
    <w:p w:rsidR="00BC6E77" w:rsidRDefault="00BC6E77" w:rsidP="00BC6E77">
      <w:pPr>
        <w:pStyle w:val="Heading3"/>
      </w:pPr>
      <w:bookmarkStart w:id="42" w:name="SaveSrchFltr"/>
      <w:bookmarkStart w:id="43" w:name="_Ref240248744"/>
      <w:bookmarkStart w:id="44" w:name="_Ref240248876"/>
      <w:bookmarkStart w:id="45" w:name="_Toc297057891"/>
      <w:bookmarkStart w:id="46" w:name="_Toc322517837"/>
      <w:bookmarkStart w:id="47" w:name="_Toc366653695"/>
      <w:bookmarkEnd w:id="42"/>
      <w:r>
        <w:lastRenderedPageBreak/>
        <w:t>Saving a Search Filter or Search String</w:t>
      </w:r>
      <w:bookmarkEnd w:id="43"/>
      <w:bookmarkEnd w:id="44"/>
      <w:bookmarkEnd w:id="45"/>
      <w:bookmarkEnd w:id="46"/>
      <w:bookmarkEnd w:id="47"/>
    </w:p>
    <w:p w:rsidR="00BC6E77" w:rsidRDefault="00BC6E77" w:rsidP="00BC6E77">
      <w:pPr>
        <w:pStyle w:val="ListNumStart"/>
        <w:numPr>
          <w:ilvl w:val="0"/>
          <w:numId w:val="9"/>
        </w:numPr>
      </w:pPr>
      <w:bookmarkStart w:id="48" w:name="_Ref366583148"/>
      <w:r>
        <w:t>To save a search filter or search string:</w:t>
      </w:r>
      <w:bookmarkEnd w:id="48"/>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r="18498"/>
                    <a:stretch/>
                  </pic:blipFill>
                  <pic:spPr bwMode="auto">
                    <a:xfrm>
                      <a:off x="0" y="0"/>
                      <a:ext cx="4471517" cy="14143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srcRect r="19098"/>
                    <a:stretch/>
                  </pic:blipFill>
                  <pic:spPr bwMode="auto">
                    <a:xfrm>
                      <a:off x="0" y="0"/>
                      <a:ext cx="4438650" cy="13021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6"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7"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fldSimple w:instr=" REF _Ref240251073 \h  \* MERGEFORMAT ">
              <w:r w:rsidR="0026534F" w:rsidRPr="0026534F">
                <w:rPr>
                  <w:rStyle w:val="xRef"/>
                </w:rPr>
                <w:t>Building a Search String</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_Ref240251073 \h </w:instrText>
            </w:r>
            <w:r w:rsidR="00ED66D1" w:rsidRPr="00A90B0D">
              <w:rPr>
                <w:rStyle w:val="InvisibleOnline"/>
              </w:rPr>
            </w:r>
            <w:r w:rsidR="00ED66D1" w:rsidRPr="00A90B0D">
              <w:rPr>
                <w:rStyle w:val="InvisibleOnline"/>
              </w:rPr>
              <w:fldChar w:fldCharType="separate"/>
            </w:r>
            <w:r w:rsidR="0026534F">
              <w:rPr>
                <w:rStyle w:val="InvisibleOnline"/>
                <w:noProof/>
              </w:rPr>
              <w:t>11</w:t>
            </w:r>
            <w:r w:rsidR="00ED66D1"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49" w:name="Working_With_Search_Results"/>
      <w:bookmarkStart w:id="50" w:name="_Ref240248682"/>
      <w:bookmarkStart w:id="51" w:name="_Toc297057892"/>
      <w:bookmarkStart w:id="52" w:name="_Toc322517838"/>
      <w:bookmarkStart w:id="53" w:name="_Toc366653696"/>
      <w:bookmarkEnd w:id="49"/>
      <w:r>
        <w:lastRenderedPageBreak/>
        <w:t>Working with Search Results</w:t>
      </w:r>
      <w:bookmarkEnd w:id="50"/>
      <w:bookmarkEnd w:id="51"/>
      <w:bookmarkEnd w:id="52"/>
      <w:bookmarkEnd w:id="53"/>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result category you select (for example, Clinical Trials or mRNA Analysis) and the type of view you want to use to display the results (for example, Heatmap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8669" cy="1456820"/>
                    </a:xfrm>
                    <a:prstGeom prst="rect">
                      <a:avLst/>
                    </a:prstGeom>
                    <a:noFill/>
                  </pic:spPr>
                </pic:pic>
              </a:graphicData>
            </a:graphic>
          </wp:inline>
        </w:drawing>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C900D7">
        <w:rPr>
          <w:rStyle w:val="Bold"/>
          <w:b w:val="0"/>
        </w:rPr>
        <w:t>2</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fldSimple w:instr=" REF _Ref328052718 \h  \* MERGEFORMAT ">
        <w:r w:rsidR="0026534F" w:rsidRPr="0026534F">
          <w:rPr>
            <w:rStyle w:val="xRef"/>
          </w:rPr>
          <w:t>TEA Analyses</w:t>
        </w:r>
      </w:fldSimple>
      <w:r w:rsidRPr="00A57EB9">
        <w:rPr>
          <w:rStyle w:val="InvisibleOnline"/>
        </w:rPr>
        <w:t xml:space="preserve"> on page </w:t>
      </w:r>
      <w:r w:rsidR="00ED66D1">
        <w:rPr>
          <w:rStyle w:val="InvisibleOnline"/>
        </w:rPr>
        <w:fldChar w:fldCharType="begin"/>
      </w:r>
      <w:r w:rsidR="000B2905">
        <w:rPr>
          <w:rStyle w:val="InvisibleOnline"/>
        </w:rPr>
        <w:instrText xml:space="preserve"> PAGEREF _Ref328052724 \h </w:instrText>
      </w:r>
      <w:r w:rsidR="00ED66D1">
        <w:rPr>
          <w:rStyle w:val="InvisibleOnline"/>
        </w:rPr>
      </w:r>
      <w:r w:rsidR="00ED66D1">
        <w:rPr>
          <w:rStyle w:val="InvisibleOnline"/>
        </w:rPr>
        <w:fldChar w:fldCharType="separate"/>
      </w:r>
      <w:r w:rsidR="0026534F">
        <w:rPr>
          <w:rStyle w:val="InvisibleOnline"/>
          <w:noProof/>
        </w:rPr>
        <w:t>23</w:t>
      </w:r>
      <w:r w:rsidR="00ED66D1">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p w:rsidR="008B3B81" w:rsidRPr="008B3B81" w:rsidRDefault="00ED66D1" w:rsidP="00BC6E77">
      <w:pPr>
        <w:pStyle w:val="ListBullet"/>
        <w:numPr>
          <w:ilvl w:val="0"/>
          <w:numId w:val="2"/>
        </w:numPr>
        <w:rPr>
          <w:rStyle w:val="xRef"/>
          <w:color w:val="auto"/>
          <w:u w:val="none"/>
        </w:rPr>
      </w:pPr>
      <w:fldSimple w:instr=" REF _Ref251910817 \h  \* MERGEFORMAT ">
        <w:r w:rsidR="0026534F" w:rsidRPr="0026534F">
          <w:rPr>
            <w:rStyle w:val="xRef"/>
          </w:rPr>
          <w:t>Clinical Trials Tab</w:t>
        </w:r>
      </w:fldSimple>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r w:rsidR="0026534F">
        <w:rPr>
          <w:rStyle w:val="InvisibleOnline"/>
          <w:noProof/>
        </w:rPr>
        <w:t>17</w:t>
      </w:r>
      <w:r w:rsidRPr="00A90B0D">
        <w:rPr>
          <w:rStyle w:val="InvisibleOnline"/>
        </w:rPr>
        <w:fldChar w:fldCharType="end"/>
      </w:r>
      <w:r w:rsidR="008B3B81" w:rsidRPr="00A90B0D">
        <w:rPr>
          <w:rStyle w:val="InvisibleOnline"/>
        </w:rPr>
        <w:t>)</w:t>
      </w:r>
    </w:p>
    <w:p w:rsidR="00BC6E77" w:rsidRDefault="00ED66D1" w:rsidP="00BC6E77">
      <w:pPr>
        <w:pStyle w:val="ListBullet"/>
        <w:numPr>
          <w:ilvl w:val="0"/>
          <w:numId w:val="2"/>
        </w:numPr>
      </w:pPr>
      <w:fldSimple w:instr=" REF _Ref328052026 \h  \* MERGEFORMAT ">
        <w:r w:rsidR="0026534F" w:rsidRPr="0026534F">
          <w:rPr>
            <w:rStyle w:val="xRef"/>
          </w:rPr>
          <w:t>mRNA Analysis Tab</w:t>
        </w:r>
      </w:fldSimple>
      <w:r w:rsidR="00BC6E77"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_Ref328052026 \h </w:instrText>
      </w:r>
      <w:r w:rsidRPr="00A90B0D">
        <w:rPr>
          <w:rStyle w:val="InvisibleOnline"/>
        </w:rPr>
      </w:r>
      <w:r w:rsidRPr="00A90B0D">
        <w:rPr>
          <w:rStyle w:val="InvisibleOnline"/>
        </w:rPr>
        <w:fldChar w:fldCharType="separate"/>
      </w:r>
      <w:r w:rsidR="0026534F">
        <w:rPr>
          <w:rStyle w:val="InvisibleOnline"/>
          <w:noProof/>
        </w:rPr>
        <w:t>18</w:t>
      </w:r>
      <w:r w:rsidRPr="00A90B0D">
        <w:rPr>
          <w:rStyle w:val="InvisibleOnline"/>
        </w:rPr>
        <w:fldChar w:fldCharType="end"/>
      </w:r>
      <w:r w:rsidR="00BC6E77" w:rsidRPr="00A90B0D">
        <w:rPr>
          <w:rStyle w:val="InvisibleOnline"/>
        </w:rPr>
        <w:t>)</w:t>
      </w:r>
    </w:p>
    <w:p w:rsidR="008B3B81" w:rsidRDefault="00ED66D1" w:rsidP="00BC6E77">
      <w:pPr>
        <w:pStyle w:val="ListBullet"/>
        <w:numPr>
          <w:ilvl w:val="0"/>
          <w:numId w:val="2"/>
        </w:numPr>
      </w:pPr>
      <w:fldSimple w:instr=" REF _Ref251910866 \h  \* MERGEFORMAT ">
        <w:r w:rsidR="0026534F" w:rsidRPr="0026534F">
          <w:rPr>
            <w:rStyle w:val="xRef"/>
          </w:rPr>
          <w:t>Literature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_Ref251910866 \h </w:instrText>
      </w:r>
      <w:r w:rsidRPr="00A90B0D">
        <w:rPr>
          <w:rStyle w:val="InvisibleOnline"/>
        </w:rPr>
      </w:r>
      <w:r w:rsidRPr="00A90B0D">
        <w:rPr>
          <w:rStyle w:val="InvisibleOnline"/>
        </w:rPr>
        <w:fldChar w:fldCharType="separate"/>
      </w:r>
      <w:r w:rsidR="0026534F">
        <w:rPr>
          <w:rStyle w:val="InvisibleOnline"/>
          <w:noProof/>
        </w:rPr>
        <w:t>23</w:t>
      </w:r>
      <w:r w:rsidRPr="00A90B0D">
        <w:rPr>
          <w:rStyle w:val="InvisibleOnline"/>
        </w:rPr>
        <w:fldChar w:fldCharType="end"/>
      </w:r>
      <w:r w:rsidR="0075276F" w:rsidRPr="00A90B0D">
        <w:rPr>
          <w:rStyle w:val="InvisibleOnline"/>
        </w:rPr>
        <w:t>)</w:t>
      </w:r>
    </w:p>
    <w:p w:rsidR="008B3B81" w:rsidRPr="00777B85" w:rsidRDefault="00ED66D1" w:rsidP="00BC6E77">
      <w:pPr>
        <w:pStyle w:val="ListBullet"/>
        <w:numPr>
          <w:ilvl w:val="0"/>
          <w:numId w:val="2"/>
        </w:numPr>
      </w:pPr>
      <w:fldSimple w:instr=" REF _Ref251910883 \h  \* MERGEFORMAT ">
        <w:r w:rsidR="0026534F" w:rsidRPr="0026534F">
          <w:rPr>
            <w:rStyle w:val="xRef"/>
          </w:rPr>
          <w:t>Documents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_Ref251910883 \h </w:instrText>
      </w:r>
      <w:r w:rsidRPr="00A90B0D">
        <w:rPr>
          <w:rStyle w:val="InvisibleOnline"/>
        </w:rPr>
      </w:r>
      <w:r w:rsidRPr="00A90B0D">
        <w:rPr>
          <w:rStyle w:val="InvisibleOnline"/>
        </w:rPr>
        <w:fldChar w:fldCharType="separate"/>
      </w:r>
      <w:r w:rsidR="0026534F">
        <w:rPr>
          <w:rStyle w:val="InvisibleOnline"/>
          <w:noProof/>
        </w:rPr>
        <w:t>23</w:t>
      </w:r>
      <w:r w:rsidRPr="00A90B0D">
        <w:rPr>
          <w:rStyle w:val="InvisibleOnline"/>
        </w:rPr>
        <w:fldChar w:fldCharType="end"/>
      </w:r>
      <w:r w:rsidR="0075276F" w:rsidRPr="00A90B0D">
        <w:rPr>
          <w:rStyle w:val="InvisibleOnline"/>
        </w:rPr>
        <w:t>)</w:t>
      </w:r>
    </w:p>
    <w:p w:rsidR="008B3B81" w:rsidRDefault="008B3B81" w:rsidP="008B3B81">
      <w:pPr>
        <w:pStyle w:val="Heading4"/>
      </w:pPr>
      <w:bookmarkStart w:id="54" w:name="_Ref251910817"/>
      <w:bookmarkStart w:id="55" w:name="_Ref251910831"/>
      <w:r>
        <w:t>Clinical Trials Tab</w:t>
      </w:r>
      <w:bookmarkEnd w:id="5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r>
        <w:rPr>
          <w:b/>
        </w:rPr>
        <w:t>Heatmap</w:t>
      </w:r>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56" w:name="_Ref328052026"/>
      <w:proofErr w:type="gramStart"/>
      <w:r>
        <w:lastRenderedPageBreak/>
        <w:t>mRNA</w:t>
      </w:r>
      <w:proofErr w:type="gramEnd"/>
      <w:r>
        <w:t xml:space="preserve"> Analysis Tab</w:t>
      </w:r>
      <w:bookmarkEnd w:id="55"/>
      <w:bookmarkEnd w:id="5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d</w:t>
      </w:r>
      <w:r>
        <w:t>isease</w:t>
      </w:r>
      <w:r w:rsidR="001B1707" w:rsidRPr="00873B10">
        <w:rPr>
          <w:b/>
        </w:rPr>
        <w:t>Brain Diseases</w:t>
      </w:r>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r w:rsidR="000C69DC">
        <w:t>species</w:t>
      </w:r>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r>
        <w:rPr>
          <w:noProof/>
        </w:rPr>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7355" cy="1457325"/>
                    </a:xfrm>
                    <a:prstGeom prst="rect">
                      <a:avLst/>
                    </a:prstGeom>
                    <a:noFill/>
                  </pic:spPr>
                </pic:pic>
              </a:graphicData>
            </a:graphic>
          </wp:inline>
        </w:drawing>
      </w:r>
    </w:p>
    <w:p w:rsidR="00BC6E77" w:rsidRDefault="00BC6E77" w:rsidP="00BC6E77">
      <w:pPr>
        <w:pStyle w:val="Heading5"/>
      </w:pPr>
      <w:r>
        <w:lastRenderedPageBreak/>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fldSimple w:instr=" REF _Ref328053470 \h  \* MERGEFORMAT ">
        <w:r w:rsidR="0026534F" w:rsidRPr="0026534F">
          <w:rPr>
            <w:rStyle w:val="xRef"/>
          </w:rPr>
          <w:t>TEA Analyses</w:t>
        </w:r>
      </w:fldSimple>
      <w:r w:rsidRPr="00A57EB9">
        <w:rPr>
          <w:rStyle w:val="InvisibleOnline"/>
        </w:rPr>
        <w:t xml:space="preserve"> on page </w:t>
      </w:r>
      <w:r w:rsidR="00ED66D1">
        <w:rPr>
          <w:rStyle w:val="InvisibleOnline"/>
        </w:rPr>
        <w:fldChar w:fldCharType="begin"/>
      </w:r>
      <w:r w:rsidR="004708CE">
        <w:rPr>
          <w:rStyle w:val="InvisibleOnline"/>
        </w:rPr>
        <w:instrText xml:space="preserve"> PAGEREF _Ref328053476 \h </w:instrText>
      </w:r>
      <w:r w:rsidR="00ED66D1">
        <w:rPr>
          <w:rStyle w:val="InvisibleOnline"/>
        </w:rPr>
      </w:r>
      <w:r w:rsidR="00ED66D1">
        <w:rPr>
          <w:rStyle w:val="InvisibleOnline"/>
        </w:rPr>
        <w:fldChar w:fldCharType="separate"/>
      </w:r>
      <w:r w:rsidR="0026534F">
        <w:rPr>
          <w:rStyle w:val="InvisibleOnline"/>
          <w:noProof/>
        </w:rPr>
        <w:t>23</w:t>
      </w:r>
      <w:r w:rsidR="00ED66D1">
        <w:rPr>
          <w:rStyle w:val="InvisibleOnline"/>
        </w:rPr>
        <w:fldChar w:fldCharType="end"/>
      </w:r>
      <w:r>
        <w:t>.</w:t>
      </w:r>
    </w:p>
    <w:p w:rsidR="00BC6E77" w:rsidRDefault="008F6CA4" w:rsidP="00BC6E77">
      <w:pPr>
        <w:ind w:left="-800" w:firstLine="800"/>
      </w:pPr>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6410" cy="3249295"/>
                    </a:xfrm>
                    <a:prstGeom prst="rect">
                      <a:avLst/>
                    </a:prstGeom>
                    <a:noFill/>
                  </pic:spPr>
                </pic:pic>
              </a:graphicData>
            </a:graphic>
          </wp:inline>
        </w:drawing>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t>Excel</w:t>
      </w:r>
      <w:r>
        <w:t xml:space="preserve"> – Download detailed analysis data (such as probe set, fold change ratio, p</w:t>
      </w:r>
      <w:r>
        <w:noBreakHyphen/>
        <w:t>value) to a Microsoft Excel spreadsheet.</w:t>
      </w:r>
    </w:p>
    <w:p w:rsidR="00BC6E77" w:rsidRDefault="00BC6E77" w:rsidP="00BC6E77">
      <w:pPr>
        <w:pStyle w:val="Heading5"/>
      </w:pPr>
      <w:r>
        <w:lastRenderedPageBreak/>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4678" cy="2200910"/>
                    </a:xfrm>
                    <a:prstGeom prst="rect">
                      <a:avLst/>
                    </a:prstGeom>
                    <a:noFill/>
                  </pic:spPr>
                </pic:pic>
              </a:graphicData>
            </a:graphic>
          </wp:inline>
        </w:drawing>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r w:rsidRPr="00B509F3">
        <w:rPr>
          <w:rStyle w:val="Bold"/>
        </w:rPr>
        <w:t>BioMarker</w:t>
      </w:r>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1036" cy="981075"/>
                    </a:xfrm>
                    <a:prstGeom prst="rect">
                      <a:avLst/>
                    </a:prstGeom>
                    <a:noFill/>
                  </pic:spPr>
                </pic:pic>
              </a:graphicData>
            </a:graphic>
          </wp:inline>
        </w:drawing>
      </w:r>
    </w:p>
    <w:p w:rsidR="00BC6E77" w:rsidRDefault="00BC6E77" w:rsidP="00BC6E77">
      <w:pPr>
        <w:keepNext/>
      </w:pPr>
      <w:r>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lastRenderedPageBreak/>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6480" cy="1779905"/>
                    </a:xfrm>
                    <a:prstGeom prst="rect">
                      <a:avLst/>
                    </a:prstGeom>
                    <a:noFill/>
                  </pic:spPr>
                </pic:pic>
              </a:graphicData>
            </a:graphic>
          </wp:inline>
        </w:drawing>
      </w:r>
    </w:p>
    <w:p w:rsidR="00BC6E77" w:rsidRDefault="00BC6E77" w:rsidP="00BC6E77">
      <w:r>
        <w:t xml:space="preserve">Note that the number of genes shown in parentheses after the </w:t>
      </w:r>
      <w:r w:rsidRPr="00EF39B7">
        <w:rPr>
          <w:rStyle w:val="Bold"/>
        </w:rPr>
        <w:t>BioMarkers</w:t>
      </w:r>
      <w:r>
        <w:t xml:space="preserve"> label (</w:t>
      </w:r>
      <w:r w:rsidR="00433619">
        <w:t>16995</w:t>
      </w:r>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tblPr>
      <w:tblGrid>
        <w:gridCol w:w="2916"/>
        <w:gridCol w:w="6696"/>
      </w:tblGrid>
      <w:tr w:rsidR="00BC6E77" w:rsidTr="00BC6E77">
        <w:trPr>
          <w:cnfStyle w:val="10000000000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The display may contain links to additional information, such as NCBI GEO and ArrayExpress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57" w:name="_Ref251910866"/>
      <w:bookmarkStart w:id="58" w:name="_Ref239822391"/>
      <w:bookmarkStart w:id="59" w:name="_Toc297057893"/>
      <w:bookmarkStart w:id="60" w:name="_Toc322517839"/>
      <w:r>
        <w:lastRenderedPageBreak/>
        <w:t>Literature Tab</w:t>
      </w:r>
      <w:bookmarkEnd w:id="57"/>
    </w:p>
    <w:p w:rsidR="00674A5E" w:rsidRDefault="00674A5E" w:rsidP="00674A5E">
      <w:pPr>
        <w:keepNext/>
        <w:keepLines/>
      </w:pPr>
      <w:r>
        <w:t xml:space="preserve">This result category contains hits from a set of curated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curation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61" w:name="_Ref251910883"/>
      <w:r>
        <w:t>Documents Tab</w:t>
      </w:r>
      <w:bookmarkEnd w:id="61"/>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62" w:name="_Ref328052718"/>
      <w:bookmarkStart w:id="63" w:name="_Ref328052724"/>
      <w:bookmarkStart w:id="64" w:name="_Ref328053470"/>
      <w:bookmarkStart w:id="65" w:name="_Ref328053476"/>
      <w:bookmarkStart w:id="66" w:name="_Toc366653697"/>
      <w:r>
        <w:t>TEA Analyses</w:t>
      </w:r>
      <w:bookmarkEnd w:id="58"/>
      <w:bookmarkEnd w:id="59"/>
      <w:bookmarkEnd w:id="60"/>
      <w:bookmarkEnd w:id="62"/>
      <w:bookmarkEnd w:id="63"/>
      <w:bookmarkEnd w:id="64"/>
      <w:bookmarkEnd w:id="65"/>
      <w:bookmarkEnd w:id="66"/>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fldSimple w:instr=" REF _Ref313350049 \h  \* MERGEFORMAT ">
              <w:r w:rsidR="0026534F" w:rsidRPr="0026534F">
                <w:rPr>
                  <w:rStyle w:val="xRef"/>
                </w:rPr>
                <w:t>Appendix A:  How TEA Scores Are Calculated</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_Ref313350049 \h </w:instrText>
            </w:r>
            <w:r w:rsidR="00ED66D1" w:rsidRPr="00A90B0D">
              <w:rPr>
                <w:rStyle w:val="InvisibleOnline"/>
              </w:rPr>
            </w:r>
            <w:r w:rsidR="00ED66D1" w:rsidRPr="00A90B0D">
              <w:rPr>
                <w:rStyle w:val="InvisibleOnline"/>
              </w:rPr>
              <w:fldChar w:fldCharType="separate"/>
            </w:r>
            <w:r w:rsidR="0026534F">
              <w:rPr>
                <w:rStyle w:val="InvisibleOnline"/>
                <w:noProof/>
              </w:rPr>
              <w:t>95</w:t>
            </w:r>
            <w:r w:rsidR="00ED66D1" w:rsidRPr="00A90B0D">
              <w:rPr>
                <w:rStyle w:val="InvisibleOnline"/>
              </w:rPr>
              <w:fldChar w:fldCharType="end"/>
            </w:r>
            <w:r>
              <w:t>.</w:t>
            </w:r>
          </w:p>
        </w:tc>
      </w:tr>
    </w:tbl>
    <w:p w:rsidR="00BC6E77" w:rsidRDefault="00BC6E77" w:rsidP="00BC6E77">
      <w:pPr>
        <w:pStyle w:val="Heading3"/>
        <w:spacing w:before="240"/>
      </w:pPr>
      <w:bookmarkStart w:id="67" w:name="_Toc297057894"/>
      <w:bookmarkStart w:id="68" w:name="_Toc322517840"/>
      <w:bookmarkStart w:id="69" w:name="_Toc366653698"/>
      <w:r>
        <w:t>TEA Indicators Applied to Individual Biomarkers</w:t>
      </w:r>
      <w:bookmarkEnd w:id="67"/>
      <w:bookmarkEnd w:id="68"/>
      <w:bookmarkEnd w:id="6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r w:rsidRPr="007C4AEF">
        <w:rPr>
          <w:rStyle w:val="Bold"/>
        </w:rPr>
        <w:t>BioMarkers</w:t>
      </w:r>
      <w:r>
        <w:t xml:space="preserve"> under the analysis name.</w:t>
      </w:r>
      <w:proofErr w:type="gramEnd"/>
    </w:p>
    <w:p w:rsidR="00BC6E77" w:rsidRDefault="00BC6E77" w:rsidP="00BC6E77">
      <w:pPr>
        <w:keepNext/>
      </w:pPr>
      <w:r>
        <w:lastRenderedPageBreak/>
        <w:t xml:space="preserve">The following example shows the experiment </w:t>
      </w:r>
      <w:r w:rsidR="00F43964">
        <w:rPr>
          <w:b/>
        </w:rPr>
        <w:t>GSE4226</w:t>
      </w:r>
      <w:r>
        <w:t xml:space="preserve">in Study View. The biomarkers for the analysis </w:t>
      </w:r>
      <w:r>
        <w:rPr>
          <w:b/>
        </w:rPr>
        <w:t>DiseaseState</w:t>
      </w:r>
      <w:r w:rsidRPr="007C4AEF">
        <w:rPr>
          <w:rStyle w:val="Bold"/>
        </w:rPr>
        <w:t xml:space="preserve"> =&gt; </w:t>
      </w:r>
      <w:r w:rsidR="004C7289">
        <w:rPr>
          <w:rStyle w:val="Bold"/>
        </w:rPr>
        <w:t>Sporadic Alzheimer_s Disease vs Normal elderly control</w:t>
      </w:r>
      <w:r>
        <w:rPr>
          <w:rStyle w:val="Bold"/>
        </w:rPr>
        <w:t xml:space="preserve"> </w:t>
      </w:r>
      <w:r>
        <w:t>are displayed:</w:t>
      </w:r>
    </w:p>
    <w:p w:rsidR="00BC6E77" w:rsidRDefault="007A132E" w:rsidP="00BC6E77">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5628" cy="1837037"/>
                    </a:xfrm>
                    <a:prstGeom prst="rect">
                      <a:avLst/>
                    </a:prstGeom>
                    <a:noFill/>
                    <a:ln>
                      <a:noFill/>
                    </a:ln>
                    <a:extLst/>
                  </pic:spPr>
                </pic:pic>
              </a:graphicData>
            </a:graphic>
          </wp:inline>
        </w:drawing>
      </w:r>
    </w:p>
    <w:p w:rsidR="00BC6E77" w:rsidRDefault="00BC6E77" w:rsidP="00BC6E77">
      <w:pPr>
        <w:ind w:right="-360"/>
      </w:pPr>
      <w:r>
        <w:t xml:space="preserve">Notice the rightmost column of biomarker values: </w:t>
      </w:r>
      <w:r w:rsidRPr="007C4AEF">
        <w:rPr>
          <w:rStyle w:val="Bold"/>
        </w:rPr>
        <w:t>TEA p-Value</w:t>
      </w:r>
      <w:r>
        <w:t>. These normalized p</w:t>
      </w:r>
      <w:r>
        <w:noBreakHyphen/>
        <w:t xml:space="preserve">values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1600" cy="1359559"/>
                    </a:xfrm>
                    <a:prstGeom prst="rect">
                      <a:avLst/>
                    </a:prstGeom>
                    <a:noFill/>
                  </pic:spPr>
                </pic:pic>
              </a:graphicData>
            </a:graphic>
          </wp:inline>
        </w:drawing>
      </w:r>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70" w:name="_Toc297057895"/>
      <w:bookmarkStart w:id="71" w:name="_Toc322517841"/>
      <w:bookmarkStart w:id="72" w:name="_Toc366653699"/>
      <w:r>
        <w:t>TEA Indicators Applied to an Analysis</w:t>
      </w:r>
      <w:bookmarkEnd w:id="70"/>
      <w:bookmarkEnd w:id="71"/>
      <w:bookmarkEnd w:id="72"/>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fldSimple w:instr=" REF _Ref313350049 \h  \* MERGEFORMAT ">
              <w:r w:rsidR="0026534F" w:rsidRPr="0026534F">
                <w:rPr>
                  <w:rStyle w:val="xRef"/>
                </w:rPr>
                <w:t>Appendix A:  How TEA Scores Are Calculated</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_Ref313350049 \h </w:instrText>
            </w:r>
            <w:r w:rsidR="00ED66D1" w:rsidRPr="00A90B0D">
              <w:rPr>
                <w:rStyle w:val="InvisibleOnline"/>
              </w:rPr>
            </w:r>
            <w:r w:rsidR="00ED66D1" w:rsidRPr="00A90B0D">
              <w:rPr>
                <w:rStyle w:val="InvisibleOnline"/>
              </w:rPr>
              <w:fldChar w:fldCharType="separate"/>
            </w:r>
            <w:r w:rsidR="0026534F">
              <w:rPr>
                <w:rStyle w:val="InvisibleOnline"/>
                <w:noProof/>
              </w:rPr>
              <w:t>95</w:t>
            </w:r>
            <w:r w:rsidR="00ED66D1"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tbl>
      <w:tblPr>
        <w:tblStyle w:val="tranSMARTTable"/>
        <w:tblW w:w="8868" w:type="dxa"/>
        <w:tblLook w:val="04A0"/>
      </w:tblPr>
      <w:tblGrid>
        <w:gridCol w:w="1908"/>
        <w:gridCol w:w="3840"/>
        <w:gridCol w:w="3120"/>
      </w:tblGrid>
      <w:tr w:rsidR="00BC6E77" w:rsidRPr="00123C8A" w:rsidTr="00BC6E77">
        <w:trPr>
          <w:cnfStyle w:val="10000000000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73" w:name="_Toc297057896"/>
      <w:bookmarkStart w:id="74" w:name="_Toc322517842"/>
      <w:bookmarkStart w:id="75" w:name="_Toc366653700"/>
      <w:r>
        <w:t>TEA Indicators Applied to an Individual Gene</w:t>
      </w:r>
      <w:bookmarkEnd w:id="73"/>
      <w:bookmarkEnd w:id="74"/>
      <w:bookmarkEnd w:id="75"/>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6"/>
          <w:headerReference w:type="default" r:id="rId67"/>
          <w:footerReference w:type="even" r:id="rId68"/>
          <w:footerReference w:type="default" r:id="rId69"/>
          <w:headerReference w:type="first" r:id="rId70"/>
          <w:footerReference w:type="first" r:id="rId71"/>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26534F">
          <w:rPr>
            <w:noProof/>
          </w:rPr>
          <w:t>3</w:t>
        </w:r>
      </w:fldSimple>
    </w:p>
    <w:p w:rsidR="00BC6E77" w:rsidRPr="002A5080" w:rsidRDefault="00BC6E77" w:rsidP="00BC6E77">
      <w:pPr>
        <w:pStyle w:val="Heading1"/>
      </w:pPr>
      <w:bookmarkStart w:id="76" w:name="_Toc322517843"/>
      <w:bookmarkStart w:id="77" w:name="_Toc366653701"/>
      <w:r w:rsidRPr="002A5080">
        <w:rPr>
          <w:rStyle w:val="InvisibleChap-Appx"/>
        </w:rPr>
        <w:t xml:space="preserve">Chapter </w:t>
      </w:r>
      <w:r w:rsidR="00ED66D1" w:rsidRPr="002A5080">
        <w:rPr>
          <w:rStyle w:val="InvisibleChap-Appx"/>
        </w:rPr>
        <w:fldChar w:fldCharType="begin"/>
      </w:r>
      <w:r w:rsidRPr="002A5080">
        <w:rPr>
          <w:rStyle w:val="InvisibleChap-Appx"/>
        </w:rPr>
        <w:instrText xml:space="preserve"> SEQ  "Hidden Chapter Number" \* CHARFORMAT</w:instrText>
      </w:r>
      <w:r w:rsidR="00ED66D1" w:rsidRPr="002A5080">
        <w:rPr>
          <w:rStyle w:val="InvisibleChap-Appx"/>
        </w:rPr>
        <w:fldChar w:fldCharType="separate"/>
      </w:r>
      <w:r w:rsidR="0026534F">
        <w:rPr>
          <w:rStyle w:val="InvisibleChap-Appx"/>
          <w:noProof/>
        </w:rPr>
        <w:t>3</w:t>
      </w:r>
      <w:r w:rsidR="00ED66D1" w:rsidRPr="002A5080">
        <w:rPr>
          <w:rStyle w:val="InvisibleChap-Appx"/>
        </w:rPr>
        <w:fldChar w:fldCharType="end"/>
      </w:r>
      <w:r w:rsidRPr="002A5080">
        <w:rPr>
          <w:rStyle w:val="InvisibleChap-Appx"/>
        </w:rPr>
        <w:t xml:space="preserve">:  </w:t>
      </w:r>
      <w:r>
        <w:t>Dataset Explorer</w:t>
      </w:r>
      <w:bookmarkEnd w:id="76"/>
      <w:bookmarkEnd w:id="77"/>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78" w:name="_Toc297057898"/>
      <w:bookmarkStart w:id="79" w:name="_Toc322517844"/>
      <w:bookmarkStart w:id="80" w:name="_Toc366653702"/>
      <w:r>
        <w:t>Overview of the UI</w:t>
      </w:r>
      <w:bookmarkEnd w:id="78"/>
      <w:bookmarkEnd w:id="79"/>
      <w:bookmarkEnd w:id="80"/>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Provides a 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tblPr>
      <w:tblGrid>
        <w:gridCol w:w="1800"/>
        <w:gridCol w:w="6840"/>
      </w:tblGrid>
      <w:tr w:rsidR="00BC6E77" w:rsidTr="00BC6E77">
        <w:trPr>
          <w:cnfStyle w:val="10000000000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fldSimple w:instr=" REF _Ref296425918 \h  \* MERGEFORMAT ">
              <w:r w:rsidR="0026534F" w:rsidRPr="0026534F">
                <w:rPr>
                  <w:rStyle w:val="xRef"/>
                </w:rPr>
                <w:t>Saving Comparison Definitions</w:t>
              </w:r>
            </w:fldSimple>
            <w:r w:rsidRPr="00B63807">
              <w:rPr>
                <w:rStyle w:val="InvisibleOnline"/>
              </w:rPr>
              <w:t xml:space="preserve"> on page </w:t>
            </w:r>
            <w:r w:rsidR="00ED66D1" w:rsidRPr="00B63807">
              <w:rPr>
                <w:rStyle w:val="InvisibleOnline"/>
              </w:rPr>
              <w:fldChar w:fldCharType="begin"/>
            </w:r>
            <w:r w:rsidRPr="00B63807">
              <w:rPr>
                <w:rStyle w:val="InvisibleOnline"/>
              </w:rPr>
              <w:instrText xml:space="preserve"> PAGEREF _Ref296425918 \h </w:instrText>
            </w:r>
            <w:r w:rsidR="00ED66D1" w:rsidRPr="00B63807">
              <w:rPr>
                <w:rStyle w:val="InvisibleOnline"/>
              </w:rPr>
            </w:r>
            <w:r w:rsidR="00ED66D1" w:rsidRPr="00B63807">
              <w:rPr>
                <w:rStyle w:val="InvisibleOnline"/>
              </w:rPr>
              <w:fldChar w:fldCharType="separate"/>
            </w:r>
            <w:r w:rsidR="0026534F">
              <w:rPr>
                <w:rStyle w:val="InvisibleOnline"/>
                <w:noProof/>
              </w:rPr>
              <w:t>39</w:t>
            </w:r>
            <w:r w:rsidR="00ED66D1"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r w:rsidRPr="00B63807">
              <w:t>Jobs tab</w:t>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81" w:name="_Toc297057899"/>
      <w:bookmarkStart w:id="82" w:name="_Toc322517845"/>
      <w:bookmarkStart w:id="83" w:name="_Toc366653703"/>
      <w:r>
        <w:lastRenderedPageBreak/>
        <w:t>Using Dataset Explorer</w:t>
      </w:r>
      <w:bookmarkEnd w:id="81"/>
      <w:bookmarkEnd w:id="82"/>
      <w:bookmarkEnd w:id="83"/>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84" w:name="_Ref296069395"/>
      <w:bookmarkStart w:id="85" w:name="_Ref296069396"/>
      <w:bookmarkStart w:id="86" w:name="_Toc297057900"/>
      <w:bookmarkStart w:id="87" w:name="_Toc322517846"/>
      <w:bookmarkStart w:id="88" w:name="_Toc366653704"/>
      <w:r>
        <w:t>Public and Private Studies</w:t>
      </w:r>
      <w:bookmarkEnd w:id="84"/>
      <w:bookmarkEnd w:id="85"/>
      <w:bookmarkEnd w:id="86"/>
      <w:bookmarkEnd w:id="87"/>
      <w:bookmarkEnd w:id="88"/>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tranSMARTTable"/>
        <w:tblW w:w="9288" w:type="dxa"/>
        <w:tblLook w:val="04A0"/>
      </w:tblPr>
      <w:tblGrid>
        <w:gridCol w:w="2388"/>
        <w:gridCol w:w="6900"/>
      </w:tblGrid>
      <w:tr w:rsidR="00BC6E77" w:rsidTr="00BC6E77">
        <w:trPr>
          <w:cnfStyle w:val="10000000000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fldSimple w:instr=" REF _Ref258586882 \h  \* MERGEFORMAT ">
              <w:r w:rsidR="0026534F" w:rsidRPr="0026534F">
                <w:rPr>
                  <w:rStyle w:val="xRef"/>
                </w:rPr>
                <w:t>Viewing a Study</w:t>
              </w:r>
            </w:fldSimple>
            <w:r w:rsidRPr="00A57EB9">
              <w:rPr>
                <w:rStyle w:val="InvisibleOnline"/>
              </w:rPr>
              <w:t xml:space="preserve"> on page </w:t>
            </w:r>
            <w:r w:rsidR="00ED66D1" w:rsidRPr="00A57EB9">
              <w:rPr>
                <w:rStyle w:val="InvisibleOnline"/>
              </w:rPr>
              <w:fldChar w:fldCharType="begin"/>
            </w:r>
            <w:r w:rsidRPr="00A57EB9">
              <w:rPr>
                <w:rStyle w:val="InvisibleOnline"/>
              </w:rPr>
              <w:instrText xml:space="preserve"> PAGEREF _Ref258586893 \h </w:instrText>
            </w:r>
            <w:r w:rsidR="00ED66D1" w:rsidRPr="00A57EB9">
              <w:rPr>
                <w:rStyle w:val="InvisibleOnline"/>
              </w:rPr>
            </w:r>
            <w:r w:rsidR="00ED66D1" w:rsidRPr="00A57EB9">
              <w:rPr>
                <w:rStyle w:val="InvisibleOnline"/>
              </w:rPr>
              <w:fldChar w:fldCharType="separate"/>
            </w:r>
            <w:r w:rsidR="0026534F">
              <w:rPr>
                <w:rStyle w:val="InvisibleOnline"/>
                <w:noProof/>
              </w:rPr>
              <w:t>45</w:t>
            </w:r>
            <w:r w:rsidR="00ED66D1" w:rsidRPr="00A57EB9">
              <w:rPr>
                <w:rStyle w:val="InvisibleOnline"/>
              </w:rPr>
              <w:fldChar w:fldCharType="end"/>
            </w:r>
            <w:r>
              <w:rPr>
                <w:color w:val="000000" w:themeColor="text1"/>
              </w:rPr>
              <w:t>.</w:t>
            </w:r>
          </w:p>
        </w:tc>
      </w:tr>
    </w:tbl>
    <w:p w:rsidR="00BC6E77" w:rsidRDefault="00BC6E77" w:rsidP="00BC6E77">
      <w:pPr>
        <w:pStyle w:val="Heading3"/>
      </w:pPr>
      <w:bookmarkStart w:id="89" w:name="_Toc297057901"/>
      <w:bookmarkStart w:id="90" w:name="_Toc322517847"/>
      <w:bookmarkStart w:id="91" w:name="_Toc366653705"/>
      <w:r>
        <w:lastRenderedPageBreak/>
        <w:t>Selecting the Study</w:t>
      </w:r>
      <w:bookmarkEnd w:id="89"/>
      <w:bookmarkEnd w:id="90"/>
      <w:bookmarkEnd w:id="91"/>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r w:rsidR="00C51226">
        <w:rPr>
          <w:spacing w:val="-2"/>
        </w:rPr>
        <w:t>Terms</w:t>
      </w:r>
      <w:r w:rsidRPr="003A4E91">
        <w:rPr>
          <w:spacing w:val="-2"/>
        </w:rPr>
        <w:t xml:space="preserve"> or Navigate Terms.</w:t>
      </w:r>
    </w:p>
    <w:p w:rsidR="00BC6E77" w:rsidRDefault="00BC6E77" w:rsidP="00BC6E77">
      <w:pPr>
        <w:pStyle w:val="Heading4"/>
        <w:keepNext w:val="0"/>
      </w:pPr>
      <w:r>
        <w:t xml:space="preserve">Search </w:t>
      </w:r>
      <w:r w:rsidR="00C51226">
        <w:t>Terms</w:t>
      </w:r>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w:t>
      </w:r>
      <w:r w:rsidR="00145634">
        <w:t>It l</w:t>
      </w:r>
      <w:r>
        <w:t>ets you specify part or all of a term from a study that is stored in the tranSMART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7855" cy="2152015"/>
                    </a:xfrm>
                    <a:prstGeom prst="rect">
                      <a:avLst/>
                    </a:prstGeom>
                    <a:noFill/>
                  </pic:spPr>
                </pic:pic>
              </a:graphicData>
            </a:graphic>
          </wp:inline>
        </w:drawing>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tblPr>
      <w:tblGrid>
        <w:gridCol w:w="2880"/>
        <w:gridCol w:w="5400"/>
      </w:tblGrid>
      <w:tr w:rsidR="00BC6E77" w:rsidTr="00BC6E77">
        <w:trPr>
          <w:cnfStyle w:val="10000000000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7D64B3" w:rsidP="00BC6E77">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92" w:name="_Ref240419686"/>
      <w:r>
        <w:t>Navigate Terms Tab</w:t>
      </w:r>
      <w:bookmarkEnd w:id="92"/>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93" w:name="_Ref296069394"/>
      <w:r>
        <w:lastRenderedPageBreak/>
        <w:t>Branches and Leaves of the Navigation Tree</w:t>
      </w:r>
      <w:bookmarkEnd w:id="93"/>
    </w:p>
    <w:p w:rsidR="00BC6E77" w:rsidRDefault="00BC6E77" w:rsidP="00BC6E77">
      <w:pPr>
        <w:keepLines/>
      </w:pPr>
      <w:r>
        <w:t>The Dataset Explorer navigation tree looks and works much like</w:t>
      </w:r>
      <w:r w:rsidR="007D64B3">
        <w:t>your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tblPr>
      <w:tblGrid>
        <w:gridCol w:w="2628"/>
        <w:gridCol w:w="6840"/>
      </w:tblGrid>
      <w:tr w:rsidR="00BC6E77" w:rsidTr="00BC6E77">
        <w:trPr>
          <w:cnfStyle w:val="10000000000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Samples and Timepoints</w:t>
            </w:r>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94" w:name="_Toc297057902"/>
    </w:p>
    <w:p w:rsidR="00BC6E77" w:rsidRDefault="00BC6E77" w:rsidP="00BC6E77"/>
    <w:p w:rsidR="00BC6E77" w:rsidRDefault="00BC6E77" w:rsidP="00BC6E77"/>
    <w:p w:rsidR="00BC6E77" w:rsidRDefault="00BC6E77" w:rsidP="00BC6E77">
      <w:pPr>
        <w:pStyle w:val="Heading3"/>
      </w:pPr>
      <w:bookmarkStart w:id="95" w:name="_Ref320874277"/>
      <w:bookmarkStart w:id="96" w:name="_Ref320874285"/>
      <w:bookmarkStart w:id="97" w:name="_Toc322517848"/>
      <w:bookmarkStart w:id="98" w:name="_Toc366653706"/>
      <w:r>
        <w:lastRenderedPageBreak/>
        <w:t>Populating the Study Groups</w:t>
      </w:r>
      <w:bookmarkEnd w:id="94"/>
      <w:bookmarkEnd w:id="95"/>
      <w:bookmarkEnd w:id="96"/>
      <w:bookmarkEnd w:id="97"/>
      <w:bookmarkEnd w:id="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r>
        <w:t xml:space="preserve">tranSMART,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1635369"/>
                    </a:xfrm>
                    <a:prstGeom prst="rect">
                      <a:avLst/>
                    </a:prstGeom>
                  </pic:spPr>
                </pic:pic>
              </a:graphicData>
            </a:graphic>
          </wp:inline>
        </w:drawing>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tblPr>
      <w:tblGrid>
        <w:gridCol w:w="2508"/>
        <w:gridCol w:w="6720"/>
      </w:tblGrid>
      <w:tr w:rsidR="00BC6E77" w:rsidTr="00BC6E77">
        <w:trPr>
          <w:cnfStyle w:val="10000000000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99" w:name="_Ref296425918"/>
      <w:r>
        <w:lastRenderedPageBreak/>
        <w:t>Saving Comparison Definitions</w:t>
      </w:r>
      <w:bookmarkEnd w:id="99"/>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7455" cy="481330"/>
                    </a:xfrm>
                    <a:prstGeom prst="rect">
                      <a:avLst/>
                    </a:prstGeom>
                    <a:noFill/>
                  </pic:spPr>
                </pic:pic>
              </a:graphicData>
            </a:graphic>
          </wp:inline>
        </w:drawing>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100" w:name="_Toc297057903"/>
      <w:bookmarkStart w:id="101" w:name="_Toc322517849"/>
      <w:bookmarkStart w:id="102" w:name="_Toc366653707"/>
      <w:r>
        <w:t>Generating Summary Statistics</w:t>
      </w:r>
      <w:bookmarkEnd w:id="100"/>
      <w:bookmarkEnd w:id="101"/>
      <w:bookmarkEnd w:id="102"/>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gramStart"/>
      <w:r>
        <w:t>tranSMART</w:t>
      </w:r>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1"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2"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gramStart"/>
      <w:r>
        <w:t>tranSMART</w:t>
      </w:r>
      <w:proofErr w:type="gramEnd"/>
      <w:r>
        <w:t xml:space="preserve"> uses the following Java method to calculate the t-test statistic:</w:t>
      </w:r>
    </w:p>
    <w:p w:rsidR="00BC6E77" w:rsidRDefault="00ED66D1" w:rsidP="00BC6E77">
      <w:pPr>
        <w:pStyle w:val="CodeLine"/>
        <w:ind w:left="360"/>
      </w:pPr>
      <w:hyperlink r:id="rId95"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gramStart"/>
      <w:r>
        <w:t>tranSMART</w:t>
      </w:r>
      <w:proofErr w:type="gramEnd"/>
      <w:r>
        <w:t xml:space="preserve"> uses the following Java method to calculate the chi-squared statistic:</w:t>
      </w:r>
    </w:p>
    <w:p w:rsidR="00BC6E77" w:rsidRDefault="00ED66D1" w:rsidP="00BC6E77">
      <w:pPr>
        <w:pStyle w:val="CodeLine"/>
        <w:ind w:left="360"/>
      </w:pPr>
      <w:hyperlink r:id="rId96"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tblPr>
      <w:tblGrid>
        <w:gridCol w:w="1560"/>
        <w:gridCol w:w="1560"/>
        <w:gridCol w:w="1560"/>
      </w:tblGrid>
      <w:tr w:rsidR="00BC6E77" w:rsidRPr="00123C8A" w:rsidTr="00BC6E77">
        <w:trPr>
          <w:cnfStyle w:val="10000000000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off"/>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off"/>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103" w:name="_Toc297057904"/>
      <w:bookmarkStart w:id="104" w:name="_Toc322517850"/>
      <w:bookmarkStart w:id="105" w:name="_Toc366653708"/>
      <w:r>
        <w:t>Defining Points of Comparison</w:t>
      </w:r>
      <w:bookmarkEnd w:id="103"/>
      <w:bookmarkEnd w:id="104"/>
      <w:bookmarkEnd w:id="105"/>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As soon as you drop the point of comparison into the Results/Analysis view, tranSMART begins to compare the subsets based on that point of comparison. When finished, tranSMART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gramStart"/>
      <w:r>
        <w:t>tranSMART</w:t>
      </w:r>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106" w:name="_Toc297057905"/>
      <w:bookmarkStart w:id="107" w:name="_Toc322517851"/>
      <w:bookmarkStart w:id="108" w:name="_Toc366653709"/>
      <w:r>
        <w:t>Printing or Saving the Contents of the Results/Analysis View</w:t>
      </w:r>
      <w:bookmarkEnd w:id="106"/>
      <w:bookmarkEnd w:id="107"/>
      <w:bookmarkEnd w:id="108"/>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109" w:name="_Toc297057906"/>
      <w:bookmarkStart w:id="110" w:name="_Toc322517852"/>
      <w:bookmarkStart w:id="111" w:name="_Toc366653710"/>
      <w:r>
        <w:t>Copying Individual Charts in the Results/Analysis View</w:t>
      </w:r>
      <w:bookmarkEnd w:id="109"/>
      <w:bookmarkEnd w:id="110"/>
      <w:bookmarkEnd w:id="111"/>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r w:rsidR="009D7F1B">
        <w:t xml:space="preserve">browser </w:t>
      </w:r>
      <w:r>
        <w:t xml:space="preserve">popup menu, click </w:t>
      </w:r>
      <w:r w:rsidRPr="00BB667F">
        <w:rPr>
          <w:rStyle w:val="Bold"/>
        </w:rPr>
        <w:t xml:space="preserve">Save </w:t>
      </w:r>
      <w:r w:rsidR="009D7F1B">
        <w:rPr>
          <w:rStyle w:val="Bold"/>
        </w:rPr>
        <w:t>Image</w:t>
      </w:r>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112" w:name="_Ref241567869"/>
      <w:bookmarkStart w:id="113" w:name="_Ref241567875"/>
      <w:bookmarkStart w:id="114" w:name="_Ref258586882"/>
      <w:bookmarkStart w:id="115" w:name="_Ref258586893"/>
      <w:bookmarkStart w:id="116" w:name="_Toc297057928"/>
      <w:bookmarkStart w:id="117" w:name="_Toc322517853"/>
      <w:bookmarkStart w:id="118" w:name="_Toc366653711"/>
      <w:r>
        <w:t>Viewing a Study</w:t>
      </w:r>
      <w:bookmarkEnd w:id="112"/>
      <w:bookmarkEnd w:id="113"/>
      <w:bookmarkEnd w:id="114"/>
      <w:bookmarkEnd w:id="115"/>
      <w:bookmarkEnd w:id="116"/>
      <w:bookmarkEnd w:id="117"/>
      <w:bookmarkEnd w:id="118"/>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119" w:name="_Toc322517854"/>
      <w:bookmarkStart w:id="120" w:name="_Toc366653712"/>
      <w:bookmarkStart w:id="121" w:name="_Toc295732021"/>
      <w:bookmarkStart w:id="122" w:name="_Ref296064969"/>
      <w:bookmarkStart w:id="123" w:name="_Ref296065072"/>
      <w:bookmarkStart w:id="124" w:name="_Ref296415395"/>
      <w:bookmarkStart w:id="125" w:name="_Ref296415408"/>
      <w:bookmarkStart w:id="126" w:name="_Toc297057929"/>
      <w:r>
        <w:t>Exporting Dataset Explorer Findings</w:t>
      </w:r>
      <w:bookmarkEnd w:id="119"/>
      <w:bookmarkEnd w:id="120"/>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r w:rsidRPr="00F32876">
              <w:rPr>
                <w:rStyle w:val="xRef"/>
              </w:rPr>
              <w:t>Data_formats</w:t>
            </w:r>
          </w:p>
        </w:tc>
      </w:tr>
    </w:tbl>
    <w:p w:rsidR="00BC6E77" w:rsidRDefault="00BC6E77" w:rsidP="00BC6E77">
      <w:pPr>
        <w:pStyle w:val="ListNumStart"/>
        <w:numPr>
          <w:ilvl w:val="0"/>
          <w:numId w:val="9"/>
        </w:numPr>
      </w:pPr>
      <w:bookmarkStart w:id="127" w:name="_Ref320007724"/>
      <w:r>
        <w:t>To export Dataset Explorer findings to your local machine:</w:t>
      </w:r>
      <w:bookmarkEnd w:id="127"/>
    </w:p>
    <w:p w:rsidR="00BC6E77" w:rsidRDefault="00BC6E77" w:rsidP="00BC6E77">
      <w:pPr>
        <w:pStyle w:val="ListNumber"/>
        <w:numPr>
          <w:ilvl w:val="1"/>
          <w:numId w:val="9"/>
        </w:numPr>
      </w:pPr>
      <w:r>
        <w:t>Click the tranSMART</w:t>
      </w:r>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tranSMART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692"/>
                    <a:stretch/>
                  </pic:blipFill>
                  <pic:spPr bwMode="auto">
                    <a:xfrm>
                      <a:off x="0" y="0"/>
                      <a:ext cx="5486400" cy="10350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w:t>
      </w:r>
      <w:proofErr w:type="gramStart"/>
      <w:r>
        <w:t>then</w:t>
      </w:r>
      <w:proofErr w:type="gramEnd"/>
      <w:r>
        <w:t xml:space="preserve">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128" w:name="_Toc322517855"/>
      <w:bookmarkStart w:id="129" w:name="_Toc366653713"/>
      <w:bookmarkStart w:id="130" w:name="_Toc297057925"/>
      <w:r>
        <w:t>Generating Advanced Analyses and Visualizations</w:t>
      </w:r>
      <w:bookmarkEnd w:id="128"/>
      <w:bookmarkEnd w:id="129"/>
    </w:p>
    <w:p w:rsidR="00BC6E77" w:rsidRDefault="00BC6E77" w:rsidP="00BC6E77">
      <w:pPr>
        <w:keepNext/>
      </w:pPr>
      <w:r>
        <w:t>Advanced analyses and visualizations offered with tranSMART allow a user to produce the following within Dataset Explorer:</w:t>
      </w:r>
    </w:p>
    <w:p w:rsidR="00BC6E77" w:rsidRPr="00DF189C" w:rsidRDefault="00BC6E77" w:rsidP="00BC6E77">
      <w:pPr>
        <w:pStyle w:val="ListBullet"/>
        <w:numPr>
          <w:ilvl w:val="0"/>
          <w:numId w:val="2"/>
        </w:numPr>
      </w:pPr>
      <w:r w:rsidRPr="00DF189C">
        <w:t>Heatmaps</w:t>
      </w:r>
    </w:p>
    <w:p w:rsidR="00BC6E77" w:rsidRPr="00DF189C" w:rsidRDefault="00ED66D1" w:rsidP="00BC6E77">
      <w:pPr>
        <w:pStyle w:val="ListBullet2"/>
        <w:numPr>
          <w:ilvl w:val="1"/>
          <w:numId w:val="2"/>
        </w:numPr>
      </w:pPr>
      <w:fldSimple w:instr=" REF _Ref320096479 \h  \* MERGEFORMAT ">
        <w:r w:rsidR="0026534F" w:rsidRPr="0026534F">
          <w:rPr>
            <w:rStyle w:val="xRef"/>
          </w:rPr>
          <w:t>Standard Heatmap</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26534F">
        <w:rPr>
          <w:rStyle w:val="InvisibleOnline"/>
          <w:noProof/>
        </w:rPr>
        <w:t>49</w:t>
      </w:r>
      <w:r w:rsidRPr="00DF189C">
        <w:rPr>
          <w:rStyle w:val="InvisibleOnline"/>
        </w:rPr>
        <w:fldChar w:fldCharType="end"/>
      </w:r>
      <w:r w:rsidR="00BC6E77" w:rsidRPr="00DF189C">
        <w:rPr>
          <w:rStyle w:val="InvisibleOnline"/>
        </w:rPr>
        <w:t>)</w:t>
      </w:r>
    </w:p>
    <w:p w:rsidR="00BC6E77" w:rsidRPr="00DF189C" w:rsidRDefault="00ED66D1" w:rsidP="00BC6E77">
      <w:pPr>
        <w:pStyle w:val="ListBullet2"/>
        <w:numPr>
          <w:ilvl w:val="1"/>
          <w:numId w:val="2"/>
        </w:numPr>
      </w:pPr>
      <w:fldSimple w:instr=" REF _Ref320096486 \h  \* MERGEFORMAT ">
        <w:r w:rsidR="0026534F" w:rsidRPr="0026534F">
          <w:rPr>
            <w:rStyle w:val="xRef"/>
          </w:rPr>
          <w:t>Hierarchical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_Ref320096486 \h </w:instrText>
      </w:r>
      <w:r w:rsidRPr="00DF189C">
        <w:rPr>
          <w:rStyle w:val="InvisibleOnline"/>
        </w:rPr>
      </w:r>
      <w:r w:rsidRPr="00DF189C">
        <w:rPr>
          <w:rStyle w:val="InvisibleOnline"/>
        </w:rPr>
        <w:fldChar w:fldCharType="separate"/>
      </w:r>
      <w:r w:rsidR="0026534F">
        <w:rPr>
          <w:rStyle w:val="InvisibleOnline"/>
          <w:noProof/>
        </w:rPr>
        <w:t>51</w:t>
      </w:r>
      <w:r w:rsidRPr="00DF189C">
        <w:rPr>
          <w:rStyle w:val="InvisibleOnline"/>
        </w:rPr>
        <w:fldChar w:fldCharType="end"/>
      </w:r>
      <w:r w:rsidR="00BC6E77" w:rsidRPr="00DF189C">
        <w:rPr>
          <w:rStyle w:val="InvisibleOnline"/>
        </w:rPr>
        <w:t>)</w:t>
      </w:r>
    </w:p>
    <w:p w:rsidR="00BC6E77" w:rsidRPr="00DF189C" w:rsidRDefault="00ED66D1" w:rsidP="00BC6E77">
      <w:pPr>
        <w:pStyle w:val="ListBullet2"/>
        <w:numPr>
          <w:ilvl w:val="1"/>
          <w:numId w:val="2"/>
        </w:numPr>
      </w:pPr>
      <w:fldSimple w:instr=" REF _Ref320096492 \h  \* MERGEFORMAT ">
        <w:r w:rsidR="0026534F" w:rsidRPr="0026534F">
          <w:rPr>
            <w:rStyle w:val="xRef"/>
          </w:rPr>
          <w:t>K-Means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_Ref320096492 \h </w:instrText>
      </w:r>
      <w:r w:rsidRPr="00DF189C">
        <w:rPr>
          <w:rStyle w:val="InvisibleOnline"/>
        </w:rPr>
      </w:r>
      <w:r w:rsidRPr="00DF189C">
        <w:rPr>
          <w:rStyle w:val="InvisibleOnline"/>
        </w:rPr>
        <w:fldChar w:fldCharType="separate"/>
      </w:r>
      <w:r w:rsidR="0026534F">
        <w:rPr>
          <w:rStyle w:val="InvisibleOnline"/>
          <w:noProof/>
        </w:rPr>
        <w:t>54</w:t>
      </w:r>
      <w:r w:rsidRPr="00DF189C">
        <w:rPr>
          <w:rStyle w:val="InvisibleOnline"/>
        </w:rPr>
        <w:fldChar w:fldCharType="end"/>
      </w:r>
      <w:r w:rsidR="00BC6E77" w:rsidRPr="00DF189C">
        <w:rPr>
          <w:rStyle w:val="InvisibleOnline"/>
        </w:rPr>
        <w:t>)</w:t>
      </w:r>
    </w:p>
    <w:p w:rsidR="00BC6E77" w:rsidRPr="00DF189C" w:rsidRDefault="00ED66D1" w:rsidP="00BC6E77">
      <w:pPr>
        <w:pStyle w:val="ListBullet2"/>
        <w:numPr>
          <w:ilvl w:val="1"/>
          <w:numId w:val="2"/>
        </w:numPr>
      </w:pPr>
      <w:fldSimple w:instr=" REF _Ref320188612 \h  \* MERGEFORMAT ">
        <w:r w:rsidR="0026534F" w:rsidRPr="0026534F">
          <w:rPr>
            <w:rStyle w:val="xRef"/>
          </w:rPr>
          <w:t>Marker Selection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_Ref320188612 \h </w:instrText>
      </w:r>
      <w:r w:rsidRPr="00DF189C">
        <w:rPr>
          <w:rStyle w:val="InvisibleOnline"/>
        </w:rPr>
      </w:r>
      <w:r w:rsidRPr="00DF189C">
        <w:rPr>
          <w:rStyle w:val="InvisibleOnline"/>
        </w:rPr>
        <w:fldChar w:fldCharType="separate"/>
      </w:r>
      <w:r w:rsidR="0026534F">
        <w:rPr>
          <w:rStyle w:val="InvisibleOnline"/>
          <w:noProof/>
        </w:rPr>
        <w:t>56</w:t>
      </w:r>
      <w:r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ED66D1" w:rsidP="00BC6E77">
      <w:pPr>
        <w:pStyle w:val="ListBullet2"/>
        <w:numPr>
          <w:ilvl w:val="1"/>
          <w:numId w:val="2"/>
        </w:numPr>
      </w:pPr>
      <w:fldSimple w:instr=" REF _Ref327426398 \h  \* MERGEFORMAT ">
        <w:r w:rsidR="0026534F" w:rsidRPr="0026534F">
          <w:rPr>
            <w:rStyle w:val="xRef"/>
          </w:rPr>
          <w:t>Box Plot with ANOVA</w:t>
        </w:r>
      </w:fldSimple>
      <w:r w:rsidR="00FE5894" w:rsidRPr="00DF189C">
        <w:rPr>
          <w:rStyle w:val="InvisibleOnline"/>
        </w:rPr>
        <w:t xml:space="preserve"> (page </w:t>
      </w:r>
      <w:r w:rsidRPr="00DF189C">
        <w:rPr>
          <w:rStyle w:val="InvisibleOnline"/>
        </w:rPr>
        <w:fldChar w:fldCharType="begin"/>
      </w:r>
      <w:r w:rsidR="00337BB0" w:rsidRPr="00DF189C">
        <w:rPr>
          <w:rStyle w:val="InvisibleOnline"/>
        </w:rPr>
        <w:instrText xml:space="preserve"> PAGEREF _Ref327426398 \h </w:instrText>
      </w:r>
      <w:r w:rsidRPr="00DF189C">
        <w:rPr>
          <w:rStyle w:val="InvisibleOnline"/>
        </w:rPr>
      </w:r>
      <w:r w:rsidRPr="00DF189C">
        <w:rPr>
          <w:rStyle w:val="InvisibleOnline"/>
        </w:rPr>
        <w:fldChar w:fldCharType="separate"/>
      </w:r>
      <w:r w:rsidR="0026534F">
        <w:rPr>
          <w:rStyle w:val="InvisibleOnline"/>
          <w:noProof/>
        </w:rPr>
        <w:t>59</w:t>
      </w:r>
      <w:r w:rsidRPr="00DF189C">
        <w:rPr>
          <w:rStyle w:val="InvisibleOnline"/>
        </w:rPr>
        <w:fldChar w:fldCharType="end"/>
      </w:r>
      <w:r w:rsidR="00FE5894" w:rsidRPr="00DF189C">
        <w:rPr>
          <w:rStyle w:val="InvisibleOnline"/>
        </w:rPr>
        <w:t>)</w:t>
      </w:r>
    </w:p>
    <w:p w:rsidR="00BC6E77" w:rsidRPr="00DF189C" w:rsidRDefault="00ED66D1" w:rsidP="00BC6E77">
      <w:pPr>
        <w:pStyle w:val="ListBullet2"/>
        <w:numPr>
          <w:ilvl w:val="1"/>
          <w:numId w:val="2"/>
        </w:numPr>
      </w:pPr>
      <w:fldSimple w:instr=" REF _Ref328053745 \h  \* MERGEFORMAT ">
        <w:r w:rsidR="0026534F" w:rsidRPr="0026534F">
          <w:rPr>
            <w:rStyle w:val="xRef"/>
          </w:rPr>
          <w:t>Principal Component Analysis</w:t>
        </w:r>
      </w:fldSimple>
      <w:r w:rsidR="00BC6E77" w:rsidRPr="00DF189C">
        <w:rPr>
          <w:rStyle w:val="InvisibleOnline"/>
        </w:rPr>
        <w:t xml:space="preserve"> (page </w:t>
      </w:r>
      <w:r w:rsidRPr="00DF189C">
        <w:rPr>
          <w:rStyle w:val="InvisibleOnline"/>
        </w:rPr>
        <w:fldChar w:fldCharType="begin"/>
      </w:r>
      <w:r w:rsidR="004708CE" w:rsidRPr="00DF189C">
        <w:rPr>
          <w:rStyle w:val="InvisibleOnline"/>
        </w:rPr>
        <w:instrText xml:space="preserve"> PAGEREF _Ref328053745 \h </w:instrText>
      </w:r>
      <w:r w:rsidRPr="00DF189C">
        <w:rPr>
          <w:rStyle w:val="InvisibleOnline"/>
        </w:rPr>
      </w:r>
      <w:r w:rsidRPr="00DF189C">
        <w:rPr>
          <w:rStyle w:val="InvisibleOnline"/>
        </w:rPr>
        <w:fldChar w:fldCharType="separate"/>
      </w:r>
      <w:r w:rsidR="0026534F">
        <w:rPr>
          <w:rStyle w:val="InvisibleOnline"/>
          <w:noProof/>
        </w:rPr>
        <w:t>61</w:t>
      </w:r>
      <w:r w:rsidRPr="00DF189C">
        <w:rPr>
          <w:rStyle w:val="InvisibleOnline"/>
        </w:rPr>
        <w:fldChar w:fldCharType="end"/>
      </w:r>
      <w:r w:rsidR="00BC6E77" w:rsidRPr="00DF189C">
        <w:rPr>
          <w:rStyle w:val="InvisibleOnline"/>
        </w:rPr>
        <w:t>)</w:t>
      </w:r>
    </w:p>
    <w:p w:rsidR="00BC6E77" w:rsidRPr="00DF189C" w:rsidRDefault="00ED66D1" w:rsidP="00BC6E77">
      <w:pPr>
        <w:pStyle w:val="ListBullet2"/>
        <w:numPr>
          <w:ilvl w:val="1"/>
          <w:numId w:val="2"/>
        </w:numPr>
      </w:pPr>
      <w:fldSimple w:instr=" REF _Ref320184757 \h  \* MERGEFORMAT ">
        <w:r w:rsidR="0026534F" w:rsidRPr="0026534F">
          <w:rPr>
            <w:rStyle w:val="xRef"/>
          </w:rPr>
          <w:t>Scatter Plot with Linear Regression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_Ref320184757 \h </w:instrText>
      </w:r>
      <w:r w:rsidRPr="00DF189C">
        <w:rPr>
          <w:rStyle w:val="InvisibleOnline"/>
        </w:rPr>
      </w:r>
      <w:r w:rsidRPr="00DF189C">
        <w:rPr>
          <w:rStyle w:val="InvisibleOnline"/>
        </w:rPr>
        <w:fldChar w:fldCharType="separate"/>
      </w:r>
      <w:r w:rsidR="0026534F">
        <w:rPr>
          <w:rStyle w:val="InvisibleOnline"/>
          <w:noProof/>
        </w:rPr>
        <w:t>64</w:t>
      </w:r>
      <w:r w:rsidRPr="00DF189C">
        <w:rPr>
          <w:rStyle w:val="InvisibleOnline"/>
        </w:rPr>
        <w:fldChar w:fldCharType="end"/>
      </w:r>
      <w:r w:rsidR="00BC6E77" w:rsidRPr="00DF189C">
        <w:rPr>
          <w:rStyle w:val="InvisibleOnline"/>
        </w:rPr>
        <w:t>)</w:t>
      </w:r>
    </w:p>
    <w:p w:rsidR="00BC6E77" w:rsidRPr="00DF189C" w:rsidRDefault="00ED66D1" w:rsidP="00BC6E77">
      <w:pPr>
        <w:pStyle w:val="ListBullet2"/>
        <w:numPr>
          <w:ilvl w:val="1"/>
          <w:numId w:val="2"/>
        </w:numPr>
      </w:pPr>
      <w:fldSimple w:instr=" REF _Ref320184764 \h  \* MERGEFORMAT ">
        <w:r w:rsidR="0026534F" w:rsidRPr="0026534F">
          <w:rPr>
            <w:rStyle w:val="xRef"/>
          </w:rPr>
          <w:t>Survival Analysis</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_Ref320184764 \h </w:instrText>
      </w:r>
      <w:r w:rsidRPr="00DF189C">
        <w:rPr>
          <w:rStyle w:val="InvisibleOnline"/>
        </w:rPr>
      </w:r>
      <w:r w:rsidRPr="00DF189C">
        <w:rPr>
          <w:rStyle w:val="InvisibleOnline"/>
        </w:rPr>
        <w:fldChar w:fldCharType="separate"/>
      </w:r>
      <w:r w:rsidR="0026534F">
        <w:rPr>
          <w:rStyle w:val="InvisibleOnline"/>
          <w:noProof/>
        </w:rPr>
        <w:t>66</w:t>
      </w:r>
      <w:r w:rsidRPr="00DF189C">
        <w:rPr>
          <w:rStyle w:val="InvisibleOnline"/>
        </w:rPr>
        <w:fldChar w:fldCharType="end"/>
      </w:r>
      <w:r w:rsidR="00BC6E77" w:rsidRPr="00DF189C">
        <w:rPr>
          <w:rStyle w:val="InvisibleOnline"/>
        </w:rPr>
        <w:t>)</w:t>
      </w:r>
    </w:p>
    <w:p w:rsidR="00337BB0" w:rsidRPr="00DF189C" w:rsidRDefault="00ED66D1" w:rsidP="00BC6E77">
      <w:pPr>
        <w:pStyle w:val="ListBullet2"/>
        <w:numPr>
          <w:ilvl w:val="1"/>
          <w:numId w:val="2"/>
        </w:numPr>
      </w:pPr>
      <w:fldSimple w:instr=" REF _Ref327431310 \h  \* MERGEFORMAT ">
        <w:r w:rsidR="0026534F" w:rsidRPr="0026534F">
          <w:rPr>
            <w:rStyle w:val="xRef"/>
          </w:rPr>
          <w:t>Table with Fisher Test Analysis</w:t>
        </w:r>
      </w:fldSimple>
      <w:r w:rsidR="00337BB0" w:rsidRPr="00DF189C">
        <w:rPr>
          <w:rStyle w:val="InvisibleOnline"/>
        </w:rPr>
        <w:t xml:space="preserve"> (page </w:t>
      </w:r>
      <w:r w:rsidRPr="00DF189C">
        <w:rPr>
          <w:rStyle w:val="InvisibleOnline"/>
        </w:rPr>
        <w:fldChar w:fldCharType="begin"/>
      </w:r>
      <w:r w:rsidR="00977006" w:rsidRPr="00DF189C">
        <w:rPr>
          <w:rStyle w:val="InvisibleOnline"/>
        </w:rPr>
        <w:instrText xml:space="preserve"> PAGEREF _Ref327431310 \h </w:instrText>
      </w:r>
      <w:r w:rsidRPr="00DF189C">
        <w:rPr>
          <w:rStyle w:val="InvisibleOnline"/>
        </w:rPr>
      </w:r>
      <w:r w:rsidRPr="00DF189C">
        <w:rPr>
          <w:rStyle w:val="InvisibleOnline"/>
        </w:rPr>
        <w:fldChar w:fldCharType="separate"/>
      </w:r>
      <w:r w:rsidR="0026534F">
        <w:rPr>
          <w:rStyle w:val="InvisibleOnline"/>
          <w:noProof/>
        </w:rPr>
        <w:t>69</w:t>
      </w:r>
      <w:r w:rsidRPr="00DF189C">
        <w:rPr>
          <w:rStyle w:val="InvisibleOnline"/>
        </w:rPr>
        <w:fldChar w:fldCharType="end"/>
      </w:r>
      <w:r w:rsidR="00337BB0" w:rsidRPr="00DF189C">
        <w:rPr>
          <w:rStyle w:val="InvisibleOnline"/>
        </w:rPr>
        <w:t>)</w:t>
      </w:r>
    </w:p>
    <w:p w:rsidR="00BC6E77" w:rsidRDefault="00BC6E77" w:rsidP="00BC6E77">
      <w:pPr>
        <w:ind w:right="-630"/>
      </w:pPr>
      <w:r>
        <w:lastRenderedPageBreak/>
        <w:t xml:space="preserve">Dataset Explorer uses the R software environment for statistical computing and to generate analyses and visualizations. For more information, visit </w:t>
      </w:r>
      <w:hyperlink r:id="rId108" w:history="1">
        <w:r w:rsidRPr="00307AB2">
          <w:rPr>
            <w:rStyle w:val="Hyperlink"/>
          </w:rPr>
          <w:t>http://www.r-project.org</w:t>
        </w:r>
      </w:hyperlink>
      <w:r>
        <w:t xml:space="preserve">. </w:t>
      </w:r>
    </w:p>
    <w:p w:rsidR="00BC6E77" w:rsidRDefault="00BC6E77" w:rsidP="00BC6E77">
      <w:pPr>
        <w:pStyle w:val="Heading3"/>
      </w:pPr>
      <w:bookmarkStart w:id="131" w:name="_Toc322517856"/>
      <w:bookmarkStart w:id="132" w:name="_Toc366653714"/>
      <w:r>
        <w:t>Generating Heatmaps</w:t>
      </w:r>
      <w:bookmarkEnd w:id="131"/>
      <w:bookmarkEnd w:id="132"/>
    </w:p>
    <w:p w:rsidR="00BC6E77" w:rsidRDefault="00BC6E77" w:rsidP="00BC6E77">
      <w:pPr>
        <w:keepNext/>
      </w:pPr>
      <w:r>
        <w:t>In Dataset Explorer, a heat</w:t>
      </w:r>
      <w:r w:rsidRPr="004019B1">
        <w:t xml:space="preserve">map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In a Dataset Explorer heatmap,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sidRPr="00292893">
              <w:rPr>
                <w:szCs w:val="20"/>
              </w:rPr>
              <w:t>A heatmap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9"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heatmaps: </w:t>
      </w:r>
    </w:p>
    <w:p w:rsidR="00BC6E77" w:rsidRPr="001C0255" w:rsidRDefault="00ED66D1" w:rsidP="00BC6E77">
      <w:pPr>
        <w:pStyle w:val="ListBullet"/>
        <w:numPr>
          <w:ilvl w:val="0"/>
          <w:numId w:val="2"/>
        </w:numPr>
      </w:pPr>
      <w:fldSimple w:instr=" REF _Ref320096479 \h  \* MERGEFORMAT ">
        <w:r w:rsidR="0026534F" w:rsidRPr="0026534F">
          <w:rPr>
            <w:rStyle w:val="xRef"/>
          </w:rPr>
          <w:t>Standard Heatmap</w:t>
        </w:r>
      </w:fldSimple>
      <w:r w:rsidR="00BC6E77" w:rsidRPr="001C0255">
        <w:rPr>
          <w:rStyle w:val="InvisibleOnline"/>
        </w:rPr>
        <w:t xml:space="preserve"> (</w:t>
      </w:r>
      <w:fldSimple w:instr=" REF _Ref320096479 \p \h  \* MERGEFORMAT ">
        <w:r w:rsidR="0026534F" w:rsidRPr="0026534F">
          <w:rPr>
            <w:rStyle w:val="InvisibleOnline"/>
          </w:rPr>
          <w:t>below</w:t>
        </w:r>
      </w:fldSimple>
      <w:r w:rsidR="00BC6E77" w:rsidRPr="001C0255">
        <w:rPr>
          <w:rStyle w:val="InvisibleOnline"/>
        </w:rPr>
        <w:t>)</w:t>
      </w:r>
    </w:p>
    <w:p w:rsidR="00BC6E77" w:rsidRPr="001C0255" w:rsidRDefault="00ED66D1" w:rsidP="00BC6E77">
      <w:pPr>
        <w:pStyle w:val="ListBullet"/>
        <w:numPr>
          <w:ilvl w:val="0"/>
          <w:numId w:val="2"/>
        </w:numPr>
      </w:pPr>
      <w:fldSimple w:instr=" REF _Ref320096486 \h  \* MERGEFORMAT ">
        <w:r w:rsidR="0026534F" w:rsidRPr="0026534F">
          <w:rPr>
            <w:rStyle w:val="xRef"/>
          </w:rPr>
          <w:t>Hierarchical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_Ref320096486 \h </w:instrText>
      </w:r>
      <w:r w:rsidRPr="001C0255">
        <w:rPr>
          <w:rStyle w:val="InvisibleOnline"/>
        </w:rPr>
      </w:r>
      <w:r w:rsidRPr="001C0255">
        <w:rPr>
          <w:rStyle w:val="InvisibleOnline"/>
        </w:rPr>
        <w:fldChar w:fldCharType="separate"/>
      </w:r>
      <w:r w:rsidR="0026534F">
        <w:rPr>
          <w:rStyle w:val="InvisibleOnline"/>
          <w:noProof/>
        </w:rPr>
        <w:t>51</w:t>
      </w:r>
      <w:r w:rsidRPr="001C0255">
        <w:rPr>
          <w:rStyle w:val="InvisibleOnline"/>
        </w:rPr>
        <w:fldChar w:fldCharType="end"/>
      </w:r>
      <w:r w:rsidR="00BC6E77" w:rsidRPr="001C0255">
        <w:rPr>
          <w:rStyle w:val="InvisibleOnline"/>
        </w:rPr>
        <w:t>)</w:t>
      </w:r>
    </w:p>
    <w:p w:rsidR="00BC6E77" w:rsidRPr="001C0255" w:rsidRDefault="00ED66D1" w:rsidP="00BC6E77">
      <w:pPr>
        <w:pStyle w:val="ListBullet"/>
        <w:numPr>
          <w:ilvl w:val="0"/>
          <w:numId w:val="2"/>
        </w:numPr>
      </w:pPr>
      <w:fldSimple w:instr=" REF _Ref320096492 \h  \* MERGEFORMAT ">
        <w:r w:rsidR="0026534F" w:rsidRPr="0026534F">
          <w:rPr>
            <w:rStyle w:val="xRef"/>
          </w:rPr>
          <w:t>K-Means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_Ref320096492 \h </w:instrText>
      </w:r>
      <w:r w:rsidRPr="001C0255">
        <w:rPr>
          <w:rStyle w:val="InvisibleOnline"/>
        </w:rPr>
      </w:r>
      <w:r w:rsidRPr="001C0255">
        <w:rPr>
          <w:rStyle w:val="InvisibleOnline"/>
        </w:rPr>
        <w:fldChar w:fldCharType="separate"/>
      </w:r>
      <w:r w:rsidR="0026534F">
        <w:rPr>
          <w:rStyle w:val="InvisibleOnline"/>
          <w:noProof/>
        </w:rPr>
        <w:t>54</w:t>
      </w:r>
      <w:r w:rsidRPr="001C0255">
        <w:rPr>
          <w:rStyle w:val="InvisibleOnline"/>
        </w:rPr>
        <w:fldChar w:fldCharType="end"/>
      </w:r>
      <w:r w:rsidR="00BC6E77" w:rsidRPr="001C0255">
        <w:rPr>
          <w:rStyle w:val="InvisibleOnline"/>
        </w:rPr>
        <w:t>)</w:t>
      </w:r>
    </w:p>
    <w:p w:rsidR="00BC6E77" w:rsidRPr="001C0255" w:rsidRDefault="00ED66D1" w:rsidP="00BC6E77">
      <w:pPr>
        <w:pStyle w:val="ListBullet"/>
        <w:numPr>
          <w:ilvl w:val="0"/>
          <w:numId w:val="2"/>
        </w:numPr>
      </w:pPr>
      <w:fldSimple w:instr=" REF _Ref320188612 \h  \* MERGEFORMAT ">
        <w:r w:rsidR="0026534F" w:rsidRPr="0026534F">
          <w:rPr>
            <w:rStyle w:val="xRef"/>
          </w:rPr>
          <w:t>Marker Selection</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_Ref320188612 \h </w:instrText>
      </w:r>
      <w:r w:rsidRPr="001C0255">
        <w:rPr>
          <w:rStyle w:val="InvisibleOnline"/>
        </w:rPr>
      </w:r>
      <w:r w:rsidRPr="001C0255">
        <w:rPr>
          <w:rStyle w:val="InvisibleOnline"/>
        </w:rPr>
        <w:fldChar w:fldCharType="separate"/>
      </w:r>
      <w:r w:rsidR="0026534F">
        <w:rPr>
          <w:rStyle w:val="InvisibleOnline"/>
          <w:noProof/>
        </w:rPr>
        <w:t>56</w:t>
      </w:r>
      <w:r w:rsidRPr="001C0255">
        <w:rPr>
          <w:rStyle w:val="InvisibleOnline"/>
        </w:rPr>
        <w:fldChar w:fldCharType="end"/>
      </w:r>
      <w:r w:rsidR="00BC6E77" w:rsidRPr="001C0255">
        <w:rPr>
          <w:rStyle w:val="InvisibleOnline"/>
        </w:rPr>
        <w:t>)</w:t>
      </w:r>
    </w:p>
    <w:p w:rsidR="00BC6E77" w:rsidRDefault="00BC6E77" w:rsidP="00BC6E77">
      <w:pPr>
        <w:pStyle w:val="Heading4"/>
      </w:pPr>
      <w:bookmarkStart w:id="133" w:name="_Ref320096479"/>
      <w:r>
        <w:t>Standard Heatmap</w:t>
      </w:r>
      <w:bookmarkEnd w:id="133"/>
    </w:p>
    <w:p w:rsidR="00BC6E77" w:rsidRDefault="00BC6E77" w:rsidP="00BC6E77">
      <w:r>
        <w:t>A standard heatmap is a visualization of biomarker data points with no indication of patterns, groupings, or differentiation among the data points.</w:t>
      </w:r>
    </w:p>
    <w:p w:rsidR="00BC6E77" w:rsidRDefault="00BC6E77" w:rsidP="00BC6E77">
      <w:pPr>
        <w:pStyle w:val="ListNumStart"/>
        <w:numPr>
          <w:ilvl w:val="0"/>
          <w:numId w:val="9"/>
        </w:numPr>
      </w:pPr>
      <w:r>
        <w:t>To generate a standard heatmap:</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r>
        <w:rPr>
          <w:b/>
        </w:rPr>
        <w:t>Heatmap</w:t>
      </w:r>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9479" cy="2008785"/>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Define the heatmap variable by selecting a high dimensional data node from the Dataset Explorer tree and dragging it into the Heatmap Variable definition box:</w:t>
      </w:r>
    </w:p>
    <w:p w:rsidR="00BC6E77" w:rsidRDefault="00A84A20" w:rsidP="00BC6E77">
      <w:pPr>
        <w:pStyle w:val="ListNumber"/>
        <w:numPr>
          <w:ilvl w:val="0"/>
          <w:numId w:val="0"/>
        </w:numPr>
        <w:ind w:left="360"/>
      </w:pPr>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_Ref320095679 \h </w:instrText>
      </w:r>
      <w:r w:rsidR="00ED66D1" w:rsidRPr="00A90B0D">
        <w:rPr>
          <w:rStyle w:val="InvisibleOnline"/>
        </w:rPr>
      </w:r>
      <w:r w:rsidR="00ED66D1" w:rsidRPr="00A90B0D">
        <w:rPr>
          <w:rStyle w:val="InvisibleOnline"/>
        </w:rPr>
        <w:fldChar w:fldCharType="separate"/>
      </w:r>
      <w:r w:rsidR="0026534F">
        <w:rPr>
          <w:rStyle w:val="InvisibleOnline"/>
          <w:noProof/>
        </w:rPr>
        <w:t>75</w:t>
      </w:r>
      <w:r w:rsidR="00ED66D1"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sidRPr="002F25B1">
        <w:rPr>
          <w:noProof/>
        </w:rPr>
        <w:drawing>
          <wp:inline distT="0" distB="0" distL="0" distR="0">
            <wp:extent cx="5981700" cy="4634591"/>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985226" cy="4637323"/>
                    </a:xfrm>
                    <a:prstGeom prst="rect">
                      <a:avLst/>
                    </a:prstGeom>
                    <a:noFill/>
                    <a:ln w="9525">
                      <a:noFill/>
                      <a:miter lim="800000"/>
                      <a:headEnd/>
                      <a:tailEnd/>
                    </a:ln>
                  </pic:spPr>
                </pic:pic>
              </a:graphicData>
            </a:graphic>
          </wp:inline>
        </w:drawing>
      </w:r>
    </w:p>
    <w:p w:rsidR="00BC6E77" w:rsidRDefault="00BC6E77" w:rsidP="00BC6E77">
      <w:pPr>
        <w:pStyle w:val="Heading4"/>
      </w:pPr>
      <w:bookmarkStart w:id="134" w:name="_Ref320096486"/>
      <w:r>
        <w:t>Hierarchical Clustering</w:t>
      </w:r>
      <w:bookmarkEnd w:id="134"/>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To generate a hierarchical clustering heatmap:</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lastRenderedPageBreak/>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9903" cy="2144476"/>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Define the heatmap variable by selecting a high dimensional data node from the Dataset Explorer tree and dragging it into the Heatmap Variable definition box:</w:t>
      </w:r>
    </w:p>
    <w:p w:rsidR="00BC6E77" w:rsidRDefault="00A84A20" w:rsidP="00BC6E77">
      <w:pPr>
        <w:pStyle w:val="ListNumber"/>
        <w:numPr>
          <w:ilvl w:val="0"/>
          <w:numId w:val="0"/>
        </w:numPr>
        <w:ind w:left="360"/>
      </w:pPr>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_Ref320095679 \h </w:instrText>
      </w:r>
      <w:r w:rsidR="00ED66D1" w:rsidRPr="00A90B0D">
        <w:rPr>
          <w:rStyle w:val="InvisibleOnline"/>
        </w:rPr>
      </w:r>
      <w:r w:rsidR="00ED66D1" w:rsidRPr="00A90B0D">
        <w:rPr>
          <w:rStyle w:val="InvisibleOnline"/>
        </w:rPr>
        <w:fldChar w:fldCharType="separate"/>
      </w:r>
      <w:r w:rsidR="0026534F">
        <w:rPr>
          <w:rStyle w:val="InvisibleOnline"/>
          <w:noProof/>
        </w:rPr>
        <w:t>75</w:t>
      </w:r>
      <w:r w:rsidR="00ED66D1"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Pr>
          <w:noProof/>
        </w:rPr>
        <w:drawing>
          <wp:inline distT="0" distB="0" distL="0" distR="0">
            <wp:extent cx="5476875" cy="426720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476875" cy="4267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hyperlink r:id="rId118" w:history="1">
              <w:r w:rsidR="00C67745" w:rsidRPr="003D54AB">
                <w:rPr>
                  <w:rStyle w:val="Hyperlink"/>
                </w:rPr>
                <w:t>http://www.ics.uci.edu/~eppstein/280/cluster.html</w:t>
              </w:r>
            </w:hyperlink>
          </w:p>
        </w:tc>
      </w:tr>
    </w:tbl>
    <w:p w:rsidR="00BC6E77" w:rsidRDefault="00BC6E77" w:rsidP="0057002B">
      <w:pPr>
        <w:pStyle w:val="Heading4"/>
      </w:pPr>
      <w:bookmarkStart w:id="135" w:name="_Ref320096492"/>
      <w:r>
        <w:lastRenderedPageBreak/>
        <w:t>K-Means Clustering</w:t>
      </w:r>
      <w:bookmarkEnd w:id="135"/>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To generate a k-means clustering heatmap:</w:t>
      </w:r>
    </w:p>
    <w:p w:rsidR="00BC6E77" w:rsidRDefault="00BC6E77" w:rsidP="0057002B">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2195" cy="1829742"/>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Define the heatmap variable by selecting a high dimensional data node from the Dataset Explorer tree and dragging it into the Heatmap Variable definition box:</w:t>
      </w:r>
    </w:p>
    <w:p w:rsidR="00BC6E77" w:rsidRDefault="00A84A20" w:rsidP="00BC6E77">
      <w:pPr>
        <w:pStyle w:val="ListNumber"/>
        <w:numPr>
          <w:ilvl w:val="0"/>
          <w:numId w:val="0"/>
        </w:numPr>
        <w:ind w:left="360"/>
      </w:pPr>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_Ref320095679 \h </w:instrText>
      </w:r>
      <w:r w:rsidR="00ED66D1" w:rsidRPr="00A90B0D">
        <w:rPr>
          <w:rStyle w:val="InvisibleOnline"/>
        </w:rPr>
      </w:r>
      <w:r w:rsidR="00ED66D1" w:rsidRPr="00A90B0D">
        <w:rPr>
          <w:rStyle w:val="InvisibleOnline"/>
        </w:rPr>
        <w:fldChar w:fldCharType="separate"/>
      </w:r>
      <w:r w:rsidR="0026534F">
        <w:rPr>
          <w:rStyle w:val="InvisibleOnline"/>
          <w:noProof/>
        </w:rPr>
        <w:t>75</w:t>
      </w:r>
      <w:r w:rsidR="00ED66D1"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0C74E1" w:rsidP="00BC6E77">
      <w:pPr>
        <w:pStyle w:val="ListNumber"/>
        <w:numPr>
          <w:ilvl w:val="0"/>
          <w:numId w:val="0"/>
        </w:numPr>
        <w:ind w:left="360"/>
      </w:pPr>
      <w:r>
        <w:rPr>
          <w:noProof/>
        </w:rPr>
        <w:drawing>
          <wp:inline distT="0" distB="0" distL="0" distR="0">
            <wp:extent cx="5476875" cy="421005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srcRect/>
                    <a:stretch>
                      <a:fillRect/>
                    </a:stretch>
                  </pic:blipFill>
                  <pic:spPr bwMode="auto">
                    <a:xfrm>
                      <a:off x="0" y="0"/>
                      <a:ext cx="5476875" cy="421005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hyperlink r:id="rId122" w:history="1">
              <w:r w:rsidR="00741BB4" w:rsidRPr="00736E2F">
                <w:rPr>
                  <w:rStyle w:val="Hyperlink"/>
                </w:rPr>
                <w:t>http://www.ics.uci.edu/~eppstein/280/cluster.html</w:t>
              </w:r>
            </w:hyperlink>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136" w:name="_Ref320188612"/>
      <w:r>
        <w:t>Marker Selection</w:t>
      </w:r>
      <w:bookmarkEnd w:id="136"/>
    </w:p>
    <w:p w:rsidR="00BC6E77" w:rsidRDefault="00BC6E77" w:rsidP="00BC6E77">
      <w:pPr>
        <w:keepNext/>
      </w:pPr>
      <w:r>
        <w:t>A marker selection heatmap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To generate a marker selection heatmap:</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F20BDB" w:rsidTr="00C60507">
        <w:tc>
          <w:tcPr>
            <w:tcW w:w="1116" w:type="dxa"/>
          </w:tcPr>
          <w:p w:rsidR="00F20BDB" w:rsidRDefault="00F20BDB" w:rsidP="00C60507">
            <w:pPr>
              <w:jc w:val="center"/>
            </w:pPr>
            <w:r>
              <w:rPr>
                <w:noProof/>
              </w:rPr>
              <w:lastRenderedPageBreak/>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Two subsets must be specified when using a Marker Selection heatmap.</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2262" cy="1972509"/>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lastRenderedPageBreak/>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_Ref320095679 \h </w:instrText>
      </w:r>
      <w:r w:rsidR="00ED66D1" w:rsidRPr="00A90B0D">
        <w:rPr>
          <w:rStyle w:val="InvisibleOnline"/>
        </w:rPr>
      </w:r>
      <w:r w:rsidR="00ED66D1" w:rsidRPr="00A90B0D">
        <w:rPr>
          <w:rStyle w:val="InvisibleOnline"/>
        </w:rPr>
        <w:fldChar w:fldCharType="separate"/>
      </w:r>
      <w:r w:rsidR="0026534F">
        <w:rPr>
          <w:rStyle w:val="InvisibleOnline"/>
          <w:noProof/>
        </w:rPr>
        <w:t>75</w:t>
      </w:r>
      <w:r w:rsidR="00ED66D1"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BF020F" w:rsidP="008D45F2">
      <w:pPr>
        <w:pStyle w:val="ListNumber"/>
        <w:numPr>
          <w:ilvl w:val="0"/>
          <w:numId w:val="0"/>
        </w:numPr>
        <w:ind w:left="360" w:hanging="1080"/>
      </w:pPr>
      <w:r>
        <w:rPr>
          <w:noProof/>
        </w:rPr>
        <w:drawing>
          <wp:inline distT="0" distB="0" distL="0" distR="0">
            <wp:extent cx="5486400" cy="3743325"/>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srcRect/>
                    <a:stretch>
                      <a:fillRect/>
                    </a:stretch>
                  </pic:blipFill>
                  <pic:spPr bwMode="auto">
                    <a:xfrm>
                      <a:off x="0" y="0"/>
                      <a:ext cx="5486400" cy="3743325"/>
                    </a:xfrm>
                    <a:prstGeom prst="rect">
                      <a:avLst/>
                    </a:prstGeom>
                    <a:noFill/>
                    <a:ln w="9525">
                      <a:noFill/>
                      <a:miter lim="800000"/>
                      <a:headEnd/>
                      <a:tailEnd/>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r w:rsidR="00ED5278" w:rsidRPr="00ED5278">
              <w:rPr>
                <w:szCs w:val="20"/>
              </w:rPr>
              <w:t>http://mathworld.wolfram.com/BonferroniCorrection.html</w:t>
            </w:r>
            <w:r w:rsidR="00ED5278" w:rsidRPr="00ED5278" w:rsidDel="00ED5278">
              <w:rPr>
                <w:rStyle w:val="xRef"/>
                <w:color w:val="auto"/>
                <w:szCs w:val="20"/>
                <w:u w:val="none"/>
              </w:rPr>
              <w:t xml:space="preserve"> </w:t>
            </w:r>
          </w:p>
        </w:tc>
      </w:tr>
    </w:tbl>
    <w:p w:rsidR="00BC6E77" w:rsidRDefault="00BC6E77" w:rsidP="00BC6E77">
      <w:pPr>
        <w:pStyle w:val="Heading3"/>
      </w:pPr>
      <w:bookmarkStart w:id="137" w:name="_Toc322517857"/>
      <w:bookmarkStart w:id="138" w:name="_Toc366653715"/>
      <w:r>
        <w:t>Generating Advanced Analyses</w:t>
      </w:r>
      <w:bookmarkEnd w:id="137"/>
      <w:bookmarkEnd w:id="138"/>
    </w:p>
    <w:p w:rsidR="00BC6E77" w:rsidRDefault="00BC6E77" w:rsidP="00BC6E77">
      <w:pPr>
        <w:keepNext/>
      </w:pPr>
      <w:r>
        <w:t>Advanced analyses include:</w:t>
      </w:r>
    </w:p>
    <w:p w:rsidR="00337BB0" w:rsidRPr="00FF242E" w:rsidRDefault="00ED66D1" w:rsidP="00337BB0">
      <w:pPr>
        <w:pStyle w:val="ListBullet"/>
      </w:pPr>
      <w:fldSimple w:instr=" REF _Ref327426398 \h  \* MERGEFORMAT ">
        <w:r w:rsidR="0026534F" w:rsidRPr="0026534F">
          <w:rPr>
            <w:rStyle w:val="xRef"/>
          </w:rPr>
          <w:t>Box Plot with ANOVA</w:t>
        </w:r>
      </w:fldSimple>
      <w:r w:rsidR="00337BB0" w:rsidRPr="00FF242E">
        <w:rPr>
          <w:rStyle w:val="InvisibleOnline"/>
        </w:rPr>
        <w:t xml:space="preserve"> (page</w:t>
      </w:r>
      <w:r w:rsidR="008B5697">
        <w:rPr>
          <w:rStyle w:val="InvisibleOnline"/>
        </w:rPr>
        <w:t xml:space="preserve"> 59</w:t>
      </w:r>
      <w:r w:rsidR="00337BB0" w:rsidRPr="00FF242E">
        <w:rPr>
          <w:rStyle w:val="InvisibleOnline"/>
        </w:rPr>
        <w:t>)</w:t>
      </w:r>
    </w:p>
    <w:p w:rsidR="00BC6E77" w:rsidRPr="00FF242E" w:rsidRDefault="00ED66D1" w:rsidP="00337BB0">
      <w:pPr>
        <w:pStyle w:val="ListBullet"/>
        <w:numPr>
          <w:ilvl w:val="0"/>
          <w:numId w:val="2"/>
        </w:numPr>
      </w:pPr>
      <w:fldSimple w:instr=" REF _Ref328053745 \h  \* MERGEFORMAT ">
        <w:r w:rsidR="0026534F" w:rsidRPr="0026534F">
          <w:rPr>
            <w:rStyle w:val="xRef"/>
          </w:rPr>
          <w:t>Principal Component Analysis</w:t>
        </w:r>
      </w:fldSimple>
      <w:r w:rsidR="00BC6E77" w:rsidRPr="00FF242E">
        <w:rPr>
          <w:rStyle w:val="InvisibleOnline"/>
        </w:rPr>
        <w:t xml:space="preserve"> (page </w:t>
      </w:r>
      <w:r w:rsidR="008B5697">
        <w:rPr>
          <w:rStyle w:val="InvisibleOnline"/>
        </w:rPr>
        <w:t>61</w:t>
      </w:r>
      <w:r w:rsidR="00BC6E77" w:rsidRPr="00FF242E">
        <w:rPr>
          <w:rStyle w:val="InvisibleOnline"/>
        </w:rPr>
        <w:t>)</w:t>
      </w:r>
    </w:p>
    <w:p w:rsidR="00BC6E77" w:rsidRPr="00FF242E" w:rsidRDefault="00ED66D1" w:rsidP="00337BB0">
      <w:pPr>
        <w:pStyle w:val="ListBullet"/>
        <w:numPr>
          <w:ilvl w:val="0"/>
          <w:numId w:val="2"/>
        </w:numPr>
      </w:pPr>
      <w:fldSimple w:instr=" REF _Ref320184757 \h  \* MERGEFORMAT ">
        <w:r w:rsidR="0026534F" w:rsidRPr="0026534F">
          <w:rPr>
            <w:rStyle w:val="xRef"/>
          </w:rPr>
          <w:t>Scatter Plot with Linear Regression</w:t>
        </w:r>
      </w:fldSimple>
      <w:r w:rsidR="00BC6E77" w:rsidRPr="00FF242E">
        <w:rPr>
          <w:rStyle w:val="InvisibleOnline"/>
        </w:rPr>
        <w:t xml:space="preserve"> (page </w:t>
      </w:r>
      <w:r w:rsidR="008B5697">
        <w:rPr>
          <w:rStyle w:val="InvisibleOnline"/>
        </w:rPr>
        <w:t>64</w:t>
      </w:r>
      <w:r w:rsidR="00BC6E77" w:rsidRPr="00FF242E">
        <w:rPr>
          <w:rStyle w:val="InvisibleOnline"/>
        </w:rPr>
        <w:t>)</w:t>
      </w:r>
    </w:p>
    <w:p w:rsidR="00BC6E77" w:rsidRPr="00FF242E" w:rsidRDefault="00ED66D1" w:rsidP="00337BB0">
      <w:pPr>
        <w:pStyle w:val="ListBullet"/>
        <w:numPr>
          <w:ilvl w:val="0"/>
          <w:numId w:val="2"/>
        </w:numPr>
      </w:pPr>
      <w:fldSimple w:instr=" REF _Ref320184764 \h  \* MERGEFORMAT ">
        <w:r w:rsidR="0026534F" w:rsidRPr="0026534F">
          <w:rPr>
            <w:rStyle w:val="xRef"/>
          </w:rPr>
          <w:t>Survival Analysis</w:t>
        </w:r>
      </w:fldSimple>
      <w:r w:rsidR="00BC6E77" w:rsidRPr="00FF242E">
        <w:rPr>
          <w:rStyle w:val="InvisibleOnline"/>
        </w:rPr>
        <w:t xml:space="preserve"> (page </w:t>
      </w:r>
      <w:r w:rsidR="008B5697">
        <w:rPr>
          <w:rStyle w:val="InvisibleOnline"/>
        </w:rPr>
        <w:t>66</w:t>
      </w:r>
      <w:r w:rsidR="00BC6E77" w:rsidRPr="00FF242E">
        <w:rPr>
          <w:rStyle w:val="InvisibleOnline"/>
        </w:rPr>
        <w:t>)</w:t>
      </w:r>
    </w:p>
    <w:p w:rsidR="00337BB0" w:rsidRPr="00FF242E" w:rsidRDefault="00ED66D1" w:rsidP="00337BB0">
      <w:pPr>
        <w:pStyle w:val="ListBullet"/>
        <w:numPr>
          <w:ilvl w:val="0"/>
          <w:numId w:val="2"/>
        </w:numPr>
      </w:pPr>
      <w:fldSimple w:instr=" REF _Ref327431310 \h  \* MERGEFORMAT ">
        <w:r w:rsidR="0026534F" w:rsidRPr="0026534F">
          <w:rPr>
            <w:rStyle w:val="xRef"/>
          </w:rPr>
          <w:t>Table with Fisher Test Analysis</w:t>
        </w:r>
      </w:fldSimple>
      <w:r w:rsidR="00337BB0" w:rsidRPr="00FF242E">
        <w:rPr>
          <w:rStyle w:val="InvisibleOnline"/>
        </w:rPr>
        <w:t xml:space="preserve"> (page</w:t>
      </w:r>
      <w:r w:rsidR="008B5697">
        <w:rPr>
          <w:rStyle w:val="InvisibleOnline"/>
        </w:rPr>
        <w:t xml:space="preserve"> 69</w:t>
      </w:r>
      <w:r w:rsidR="00337BB0" w:rsidRPr="00FF242E">
        <w:rPr>
          <w:rStyle w:val="InvisibleOnline"/>
        </w:rPr>
        <w:t>)</w:t>
      </w:r>
    </w:p>
    <w:p w:rsidR="00337BB0" w:rsidRDefault="00337BB0" w:rsidP="00337BB0">
      <w:pPr>
        <w:pStyle w:val="Heading4"/>
      </w:pPr>
      <w:bookmarkStart w:id="139" w:name="_Ref327426398"/>
      <w:bookmarkStart w:id="140" w:name="_Ref320100068"/>
      <w:bookmarkStart w:id="141" w:name="_Ref320184751"/>
      <w:r>
        <w:lastRenderedPageBreak/>
        <w:t>Box Plot with ANOVA</w:t>
      </w:r>
      <w:bookmarkEnd w:id="139"/>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8470" cy="1997515"/>
                    </a:xfrm>
                    <a:prstGeom prst="rect">
                      <a:avLst/>
                    </a:prstGeom>
                    <a:noFill/>
                  </pic:spPr>
                </pic:pic>
              </a:graphicData>
            </a:graphic>
          </wp:inline>
        </w:drawing>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337BB0" w:rsidRPr="001C3301" w:rsidRDefault="00337BB0"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binning, see </w:t>
            </w:r>
            <w:fldSimple w:instr=" REF _Ref327429860 \h  \* MERGEFORMAT ">
              <w:r w:rsidR="0026534F" w:rsidRPr="0026534F">
                <w:rPr>
                  <w:rStyle w:val="xRef"/>
                </w:rPr>
                <w:t>Data Binning</w:t>
              </w:r>
            </w:fldSimple>
            <w:r w:rsidRPr="00A90B0D">
              <w:rPr>
                <w:rStyle w:val="InvisibleOnline"/>
              </w:rPr>
              <w:t xml:space="preserve"> on page </w:t>
            </w:r>
            <w:r w:rsidR="00ED66D1" w:rsidRPr="00A90B0D">
              <w:rPr>
                <w:rStyle w:val="InvisibleOnline"/>
              </w:rPr>
              <w:fldChar w:fldCharType="begin"/>
            </w:r>
            <w:r w:rsidR="00EB126D" w:rsidRPr="00A90B0D">
              <w:rPr>
                <w:rStyle w:val="InvisibleOnline"/>
              </w:rPr>
              <w:instrText xml:space="preserve"> PAGEREF _Ref327429866 \h </w:instrText>
            </w:r>
            <w:r w:rsidR="00ED66D1" w:rsidRPr="00A90B0D">
              <w:rPr>
                <w:rStyle w:val="InvisibleOnline"/>
              </w:rPr>
            </w:r>
            <w:r w:rsidR="00ED66D1" w:rsidRPr="00A90B0D">
              <w:rPr>
                <w:rStyle w:val="InvisibleOnline"/>
              </w:rPr>
              <w:fldChar w:fldCharType="separate"/>
            </w:r>
            <w:r w:rsidR="0026534F">
              <w:rPr>
                <w:rStyle w:val="InvisibleOnline"/>
                <w:noProof/>
              </w:rPr>
              <w:t>70</w:t>
            </w:r>
            <w:r w:rsidR="00ED66D1" w:rsidRPr="00A90B0D">
              <w:rPr>
                <w:rStyle w:val="InvisibleOnline"/>
              </w:rPr>
              <w:fldChar w:fldCharType="end"/>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RPr="00337BB0" w:rsidRDefault="00A90B0D" w:rsidP="00A90B0D">
      <w:pPr>
        <w:pStyle w:val="ListNumber"/>
        <w:numPr>
          <w:ilvl w:val="0"/>
          <w:numId w:val="0"/>
        </w:numPr>
        <w:ind w:left="360" w:hanging="810"/>
      </w:pPr>
    </w:p>
    <w:p w:rsidR="00BC6E77" w:rsidRDefault="00BC6E77" w:rsidP="00BC6E77">
      <w:pPr>
        <w:pStyle w:val="Heading4"/>
      </w:pPr>
      <w:bookmarkStart w:id="142" w:name="_Ref328053745"/>
      <w:r>
        <w:t>Principal Component Analysis</w:t>
      </w:r>
      <w:bookmarkEnd w:id="140"/>
      <w:bookmarkEnd w:id="141"/>
      <w:bookmarkEnd w:id="142"/>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2689" cy="1833071"/>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Define the heatmap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_Ref320095679 \h </w:instrText>
      </w:r>
      <w:r w:rsidR="00ED66D1" w:rsidRPr="00A90B0D">
        <w:rPr>
          <w:rStyle w:val="InvisibleOnline"/>
        </w:rPr>
      </w:r>
      <w:r w:rsidR="00ED66D1" w:rsidRPr="00A90B0D">
        <w:rPr>
          <w:rStyle w:val="InvisibleOnline"/>
        </w:rPr>
        <w:fldChar w:fldCharType="separate"/>
      </w:r>
      <w:r w:rsidR="0026534F">
        <w:rPr>
          <w:rStyle w:val="InvisibleOnline"/>
          <w:noProof/>
        </w:rPr>
        <w:t>75</w:t>
      </w:r>
      <w:r w:rsidR="00ED66D1"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2"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143" w:name="_Ref320184757"/>
      <w:r>
        <w:lastRenderedPageBreak/>
        <w:t>Scatter Plot with Linear Regression</w:t>
      </w:r>
      <w:bookmarkEnd w:id="143"/>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9297" cy="1990523"/>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144" w:name="_Ref320184764"/>
      <w:r>
        <w:lastRenderedPageBreak/>
        <w:t>Survival Analysis</w:t>
      </w:r>
      <w:bookmarkEnd w:id="144"/>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042" cy="1971604"/>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tblPr>
      <w:tblGrid>
        <w:gridCol w:w="1170"/>
        <w:gridCol w:w="1350"/>
        <w:gridCol w:w="3240"/>
        <w:gridCol w:w="3330"/>
      </w:tblGrid>
      <w:tr w:rsidR="00BC6E77" w:rsidTr="00EE128F">
        <w:trPr>
          <w:cnfStyle w:val="10000000000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tranSMART.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fldSimple w:instr=" REF _Ref328053970 \h  \* MERGEFORMAT ">
              <w:r w:rsidR="0026534F" w:rsidRPr="0026534F">
                <w:rPr>
                  <w:rStyle w:val="xRef"/>
                </w:rPr>
                <w:t>Data Binning Using Survival Analysis</w:t>
              </w:r>
            </w:fldSimple>
            <w:r w:rsidR="008636F8" w:rsidRPr="00A90B0D">
              <w:rPr>
                <w:rStyle w:val="InvisibleOnline"/>
              </w:rPr>
              <w:t xml:space="preserve"> on page </w:t>
            </w:r>
            <w:r w:rsidR="00ED66D1" w:rsidRPr="00A90B0D">
              <w:rPr>
                <w:rStyle w:val="InvisibleOnline"/>
              </w:rPr>
              <w:fldChar w:fldCharType="begin"/>
            </w:r>
            <w:r w:rsidR="008636F8" w:rsidRPr="00A90B0D">
              <w:rPr>
                <w:rStyle w:val="InvisibleOnline"/>
              </w:rPr>
              <w:instrText xml:space="preserve"> PAGEREF _Ref328053970 \h </w:instrText>
            </w:r>
            <w:r w:rsidR="00ED66D1" w:rsidRPr="00A90B0D">
              <w:rPr>
                <w:rStyle w:val="InvisibleOnline"/>
              </w:rPr>
            </w:r>
            <w:r w:rsidR="00ED66D1" w:rsidRPr="00A90B0D">
              <w:rPr>
                <w:rStyle w:val="InvisibleOnline"/>
              </w:rPr>
              <w:fldChar w:fldCharType="separate"/>
            </w:r>
            <w:r w:rsidR="0026534F">
              <w:rPr>
                <w:rStyle w:val="InvisibleOnline"/>
                <w:noProof/>
              </w:rPr>
              <w:t>72</w:t>
            </w:r>
            <w:r w:rsidR="00ED66D1" w:rsidRPr="00A90B0D">
              <w:rPr>
                <w:rStyle w:val="InvisibleOnline"/>
              </w:rPr>
              <w:fldChar w:fldCharType="end"/>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644349" cy="500156"/>
                          </a:xfrm>
                          <a:prstGeom prst="rect">
                            <a:avLst/>
                          </a:prstGeom>
                        </pic:spPr>
                      </pic:pic>
                    </a:graphicData>
                  </a:graphic>
                </wp:inline>
              </w:drawing>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8053970 \h  \* MERGEFORMAT ">
              <w:r w:rsidR="0026534F" w:rsidRPr="0026534F">
                <w:rPr>
                  <w:rStyle w:val="xRef"/>
                </w:rPr>
                <w:t>Data Binning Using Survival Analysis</w:t>
              </w:r>
            </w:fldSimple>
            <w:r w:rsidRPr="00A90B0D">
              <w:rPr>
                <w:rStyle w:val="InvisibleOnline"/>
              </w:rPr>
              <w:t xml:space="preserve"> on page </w:t>
            </w:r>
            <w:r w:rsidR="00ED66D1" w:rsidRPr="00A90B0D">
              <w:rPr>
                <w:rStyle w:val="InvisibleOnline"/>
              </w:rPr>
              <w:fldChar w:fldCharType="begin"/>
            </w:r>
            <w:r w:rsidR="004708CE" w:rsidRPr="00A90B0D">
              <w:rPr>
                <w:rStyle w:val="InvisibleOnline"/>
              </w:rPr>
              <w:instrText xml:space="preserve"> PAGEREF _Ref328053970 \h </w:instrText>
            </w:r>
            <w:r w:rsidR="00ED66D1" w:rsidRPr="00A90B0D">
              <w:rPr>
                <w:rStyle w:val="InvisibleOnline"/>
              </w:rPr>
            </w:r>
            <w:r w:rsidR="00ED66D1" w:rsidRPr="00A90B0D">
              <w:rPr>
                <w:rStyle w:val="InvisibleOnline"/>
              </w:rPr>
              <w:fldChar w:fldCharType="separate"/>
            </w:r>
            <w:r w:rsidR="0026534F">
              <w:rPr>
                <w:rStyle w:val="InvisibleOnline"/>
                <w:noProof/>
              </w:rPr>
              <w:t>72</w:t>
            </w:r>
            <w:r w:rsidR="00ED66D1" w:rsidRPr="00A90B0D">
              <w:rPr>
                <w:rStyle w:val="InvisibleOnline"/>
              </w:rPr>
              <w:fldChar w:fldCharType="end"/>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145" w:name="_Ref327431310"/>
      <w:r>
        <w:lastRenderedPageBreak/>
        <w:t>Table with Fisher Test Analysis</w:t>
      </w:r>
      <w:bookmarkEnd w:id="145"/>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1537" cy="1759182"/>
                    </a:xfrm>
                    <a:prstGeom prst="rect">
                      <a:avLst/>
                    </a:prstGeom>
                    <a:noFill/>
                  </pic:spPr>
                </pic:pic>
              </a:graphicData>
            </a:graphic>
          </wp:inline>
        </w:drawing>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7430208 \h  \* MERGEFORMAT ">
              <w:r w:rsidR="0026534F" w:rsidRPr="0026534F">
                <w:rPr>
                  <w:rStyle w:val="xRef"/>
                </w:rPr>
                <w:t>Data Binning</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_Ref327430218 \h </w:instrText>
            </w:r>
            <w:r w:rsidR="00ED66D1" w:rsidRPr="00A90B0D">
              <w:rPr>
                <w:rStyle w:val="InvisibleOnline"/>
              </w:rPr>
            </w:r>
            <w:r w:rsidR="00ED66D1" w:rsidRPr="00A90B0D">
              <w:rPr>
                <w:rStyle w:val="InvisibleOnline"/>
              </w:rPr>
              <w:fldChar w:fldCharType="separate"/>
            </w:r>
            <w:r w:rsidR="0026534F">
              <w:rPr>
                <w:rStyle w:val="InvisibleOnline"/>
                <w:noProof/>
              </w:rPr>
              <w:t>70</w:t>
            </w:r>
            <w:r w:rsidR="00ED66D1" w:rsidRPr="00A90B0D">
              <w:rPr>
                <w:rStyle w:val="InvisibleOnline"/>
              </w:rPr>
              <w:fldChar w:fldCharType="end"/>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146" w:name="_Toc322517858"/>
      <w:bookmarkStart w:id="147" w:name="_Ref327429860"/>
      <w:bookmarkStart w:id="148" w:name="_Ref327429866"/>
      <w:bookmarkStart w:id="149" w:name="_Ref327430203"/>
      <w:bookmarkStart w:id="150" w:name="_Ref327430208"/>
      <w:bookmarkStart w:id="151" w:name="_Ref327430218"/>
      <w:bookmarkStart w:id="152" w:name="_Toc366653716"/>
      <w:bookmarkStart w:id="153" w:name="_Toc297057930"/>
      <w:bookmarkEnd w:id="121"/>
      <w:bookmarkEnd w:id="122"/>
      <w:bookmarkEnd w:id="123"/>
      <w:bookmarkEnd w:id="124"/>
      <w:bookmarkEnd w:id="125"/>
      <w:bookmarkEnd w:id="126"/>
      <w:bookmarkEnd w:id="130"/>
      <w:r>
        <w:t>Data Binning</w:t>
      </w:r>
      <w:bookmarkEnd w:id="146"/>
      <w:bookmarkEnd w:id="147"/>
      <w:bookmarkEnd w:id="148"/>
      <w:bookmarkEnd w:id="149"/>
      <w:bookmarkEnd w:id="150"/>
      <w:bookmarkEnd w:id="151"/>
      <w:bookmarkEnd w:id="152"/>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154" w:name="_Ref315267195"/>
      <w:bookmarkStart w:id="155" w:name="_Ref315267343"/>
      <w:r>
        <w:t>Data Binning Using Box Plot with ANOVA</w:t>
      </w:r>
      <w:bookmarkEnd w:id="154"/>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8285" cy="1993265"/>
                    </a:xfrm>
                    <a:prstGeom prst="rect">
                      <a:avLst/>
                    </a:prstGeom>
                    <a:noFill/>
                  </pic:spPr>
                </pic:pic>
              </a:graphicData>
            </a:graphic>
          </wp:inline>
        </w:drawing>
      </w:r>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460" r="84055" b="-231"/>
                    <a:stretch/>
                  </pic:blipFill>
                  <pic:spPr bwMode="auto">
                    <a:xfrm>
                      <a:off x="0" y="0"/>
                      <a:ext cx="748625" cy="25878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tblPr>
      <w:tblGrid>
        <w:gridCol w:w="1890"/>
        <w:gridCol w:w="2830"/>
        <w:gridCol w:w="4460"/>
      </w:tblGrid>
      <w:tr w:rsidR="00840D7A" w:rsidTr="00840D7A">
        <w:trPr>
          <w:cnfStyle w:val="10000000000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binned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156" w:name="_Ref328053970"/>
      <w:r>
        <w:t>Data Binning Using Survival Analysis</w:t>
      </w:r>
      <w:bookmarkEnd w:id="155"/>
      <w:bookmarkEnd w:id="156"/>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ED66D1" w:rsidRPr="00A90B0D">
        <w:rPr>
          <w:rStyle w:val="InvisibleOnline"/>
        </w:rPr>
        <w:fldChar w:fldCharType="begin"/>
      </w:r>
      <w:r w:rsidRPr="00A90B0D">
        <w:rPr>
          <w:rStyle w:val="InvisibleOnline"/>
        </w:rPr>
        <w:instrText xml:space="preserve"> PAGEREF _Ref320874285 \h </w:instrText>
      </w:r>
      <w:r w:rsidR="00ED66D1" w:rsidRPr="00A90B0D">
        <w:rPr>
          <w:rStyle w:val="InvisibleOnline"/>
        </w:rPr>
      </w:r>
      <w:r w:rsidR="00ED66D1" w:rsidRPr="00A90B0D">
        <w:rPr>
          <w:rStyle w:val="InvisibleOnline"/>
        </w:rPr>
        <w:fldChar w:fldCharType="separate"/>
      </w:r>
      <w:r w:rsidR="0026534F">
        <w:rPr>
          <w:rStyle w:val="InvisibleOnline"/>
          <w:noProof/>
        </w:rPr>
        <w:t>35</w:t>
      </w:r>
      <w:r w:rsidR="00ED66D1" w:rsidRPr="00A90B0D">
        <w:rPr>
          <w:rStyle w:val="InvisibleOnline"/>
        </w:rPr>
        <w:fldChar w:fldCharType="end"/>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1935" cy="1975485"/>
                    </a:xfrm>
                    <a:prstGeom prst="rect">
                      <a:avLst/>
                    </a:prstGeom>
                    <a:noFill/>
                  </pic:spPr>
                </pic:pic>
              </a:graphicData>
            </a:graphic>
          </wp:inline>
        </w:drawing>
      </w:r>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tblPr>
      <w:tblGrid>
        <w:gridCol w:w="1675"/>
        <w:gridCol w:w="1356"/>
        <w:gridCol w:w="3179"/>
        <w:gridCol w:w="2268"/>
      </w:tblGrid>
      <w:tr w:rsidR="00BC6E77" w:rsidTr="00BC6E77">
        <w:trPr>
          <w:cnfStyle w:val="10000000000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460" r="84055" b="-231"/>
                    <a:stretch/>
                  </pic:blipFill>
                  <pic:spPr bwMode="auto">
                    <a:xfrm>
                      <a:off x="0" y="0"/>
                      <a:ext cx="1136800" cy="39296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tblPr>
      <w:tblGrid>
        <w:gridCol w:w="1998"/>
        <w:gridCol w:w="2560"/>
        <w:gridCol w:w="4280"/>
      </w:tblGrid>
      <w:tr w:rsidR="00BC6E77" w:rsidTr="00BC6E77">
        <w:trPr>
          <w:cnfStyle w:val="10000000000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157" w:name="_Ref320095674"/>
      <w:bookmarkStart w:id="158" w:name="_Ref320095679"/>
      <w:bookmarkStart w:id="159" w:name="_Toc322517859"/>
      <w:bookmarkStart w:id="160" w:name="_Toc366653717"/>
      <w:bookmarkStart w:id="161" w:name="_Toc313364687"/>
      <w:bookmarkStart w:id="162" w:name="_Ref313444579"/>
      <w:bookmarkStart w:id="163" w:name="_Ref313444590"/>
      <w:bookmarkStart w:id="164" w:name="_Ref313444968"/>
      <w:bookmarkStart w:id="165" w:name="_Ref313444973"/>
      <w:bookmarkStart w:id="166" w:name="_Ref313449392"/>
      <w:bookmarkStart w:id="167" w:name="_Ref313449398"/>
      <w:bookmarkStart w:id="168" w:name="_Ref313449455"/>
      <w:bookmarkStart w:id="169" w:name="_Ref313449457"/>
      <w:bookmarkStart w:id="170" w:name="_Ref313449469"/>
      <w:bookmarkStart w:id="171" w:name="_Ref313449539"/>
      <w:bookmarkStart w:id="172" w:name="_Ref313449545"/>
      <w:bookmarkStart w:id="173" w:name="_Ref313449584"/>
      <w:bookmarkStart w:id="174" w:name="_Ref313449589"/>
      <w:bookmarkStart w:id="175" w:name="_Ref313449618"/>
      <w:bookmarkStart w:id="176" w:name="_Ref313449622"/>
      <w:bookmarkStart w:id="177" w:name="_Ref313450422"/>
      <w:bookmarkStart w:id="178" w:name="_Ref313450485"/>
      <w:bookmarkStart w:id="179" w:name="_Ref313450908"/>
      <w:bookmarkStart w:id="180" w:name="_Ref315430290"/>
      <w:bookmarkStart w:id="181" w:name="_Ref315430295"/>
      <w:bookmarkStart w:id="182" w:name="_Ref315430368"/>
      <w:bookmarkStart w:id="183" w:name="_Ref315430374"/>
      <w:bookmarkStart w:id="184" w:name="_Ref315339797"/>
      <w:r>
        <w:lastRenderedPageBreak/>
        <w:t>High Dimensional Data</w:t>
      </w:r>
      <w:bookmarkEnd w:id="157"/>
      <w:bookmarkEnd w:id="158"/>
      <w:bookmarkEnd w:id="159"/>
      <w:bookmarkEnd w:id="160"/>
    </w:p>
    <w:p w:rsidR="00BC6E77" w:rsidRDefault="00BC6E77" w:rsidP="00BC6E77">
      <w:pPr>
        <w:keepNext/>
      </w:pPr>
      <w:r>
        <w:t>The High Dimensional Data button available within the Advanced Workflow section of Dataset Explorer allows you to specify additional inputs for selected variables. These inputs help filter specific information of value (such as platforms, samples, or timepoints).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tblPr>
      <w:tblGrid>
        <w:gridCol w:w="2168"/>
        <w:gridCol w:w="6328"/>
      </w:tblGrid>
      <w:tr w:rsidR="00BC6E77" w:rsidTr="00BC6E77">
        <w:trPr>
          <w:cnfStyle w:val="10000000000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Timepoint</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49"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185" w:name="_Toc322517860"/>
      <w:bookmarkStart w:id="186" w:name="_Toc366653718"/>
      <w:r>
        <w:lastRenderedPageBreak/>
        <w:t>Other Features</w:t>
      </w:r>
      <w:bookmarkEnd w:id="185"/>
      <w:bookmarkEnd w:id="186"/>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187" w:name="_Ref316392735"/>
      <w:bookmarkStart w:id="188" w:name="_Toc322517861"/>
      <w:bookmarkStart w:id="189" w:name="_Toc36665371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The Jobs Tab</w:t>
      </w:r>
      <w:bookmarkEnd w:id="153"/>
      <w:bookmarkEnd w:id="184"/>
      <w:bookmarkEnd w:id="187"/>
      <w:bookmarkEnd w:id="188"/>
      <w:bookmarkEnd w:id="189"/>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tranSMART.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190" w:name="_Toc297057931"/>
      <w:bookmarkStart w:id="191" w:name="_Toc322517862"/>
      <w:bookmarkStart w:id="192" w:name="_Toc366653720"/>
      <w:r>
        <w:t>Viewing a Logged Job</w:t>
      </w:r>
      <w:bookmarkEnd w:id="190"/>
      <w:bookmarkEnd w:id="191"/>
      <w:bookmarkEnd w:id="192"/>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srcRect l="33789"/>
                    <a:stretch/>
                  </pic:blipFill>
                  <pic:spPr bwMode="auto">
                    <a:xfrm>
                      <a:off x="0" y="0"/>
                      <a:ext cx="3228571" cy="25714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0455CA">
      <w:pPr>
        <w:pStyle w:val="ListNumber"/>
        <w:numPr>
          <w:ilvl w:val="0"/>
          <w:numId w:val="0"/>
        </w:numPr>
        <w:ind w:left="360"/>
        <w:sectPr w:rsidR="00BC6E77" w:rsidSect="00BC6E77">
          <w:headerReference w:type="even" r:id="rId157"/>
          <w:headerReference w:type="default" r:id="rId158"/>
          <w:footerReference w:type="even" r:id="rId159"/>
          <w:footerReference w:type="default" r:id="rId160"/>
          <w:headerReference w:type="first" r:id="rId161"/>
          <w:footerReference w:type="first" r:id="rId162"/>
          <w:type w:val="oddPage"/>
          <w:pgSz w:w="12240" w:h="15840" w:code="1"/>
          <w:pgMar w:top="1440" w:right="1800" w:bottom="1440" w:left="1800" w:header="708" w:footer="708" w:gutter="0"/>
          <w:cols w:space="708"/>
          <w:titlePg/>
          <w:docGrid w:linePitch="360"/>
        </w:sectPr>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4930" cy="1068773"/>
                    </a:xfrm>
                    <a:prstGeom prst="rect">
                      <a:avLst/>
                    </a:prstGeom>
                    <a:noFill/>
                    <a:ln>
                      <a:noFill/>
                    </a:ln>
                  </pic:spPr>
                </pic:pic>
              </a:graphicData>
            </a:graphic>
          </wp:inline>
        </w:drawing>
      </w:r>
    </w:p>
    <w:p w:rsidR="00BC6E77" w:rsidRPr="002A5080" w:rsidRDefault="00BC6E77" w:rsidP="00BC6E77">
      <w:pPr>
        <w:pStyle w:val="ChapterNumber"/>
      </w:pPr>
      <w:bookmarkStart w:id="193" w:name="_Select_a_Primary"/>
      <w:bookmarkStart w:id="194" w:name="_Refine_the_Search"/>
      <w:bookmarkStart w:id="195" w:name="_Select_and_Remove"/>
      <w:bookmarkStart w:id="196" w:name="_Find_Samples_in"/>
      <w:bookmarkStart w:id="197" w:name="_Locate_the_Source"/>
      <w:bookmarkStart w:id="198" w:name="_Display_Sample_Data"/>
      <w:bookmarkStart w:id="199" w:name="_Manage_the_Search"/>
      <w:bookmarkEnd w:id="193"/>
      <w:bookmarkEnd w:id="194"/>
      <w:bookmarkEnd w:id="195"/>
      <w:bookmarkEnd w:id="196"/>
      <w:bookmarkEnd w:id="197"/>
      <w:bookmarkEnd w:id="198"/>
      <w:bookmarkEnd w:id="199"/>
      <w:r w:rsidRPr="002A5080">
        <w:lastRenderedPageBreak/>
        <w:t>Chapter</w:t>
      </w:r>
      <w:r>
        <w:t> </w:t>
      </w:r>
      <w:r w:rsidR="00B510BF">
        <w:t>4</w:t>
      </w:r>
    </w:p>
    <w:p w:rsidR="00BC6E77" w:rsidRPr="002A5080" w:rsidRDefault="00BC6E77" w:rsidP="00BC6E77">
      <w:pPr>
        <w:pStyle w:val="Heading1"/>
      </w:pPr>
      <w:bookmarkStart w:id="200" w:name="_Toc322517869"/>
      <w:bookmarkStart w:id="201" w:name="_Toc366653721"/>
      <w:r w:rsidRPr="002A5080">
        <w:rPr>
          <w:rStyle w:val="InvisibleChap-Appx"/>
        </w:rPr>
        <w:t xml:space="preserve">Chapter </w:t>
      </w:r>
      <w:r w:rsidR="00ED66D1" w:rsidRPr="002A5080">
        <w:rPr>
          <w:rStyle w:val="InvisibleChap-Appx"/>
        </w:rPr>
        <w:fldChar w:fldCharType="begin"/>
      </w:r>
      <w:r w:rsidRPr="002A5080">
        <w:rPr>
          <w:rStyle w:val="InvisibleChap-Appx"/>
        </w:rPr>
        <w:instrText xml:space="preserve"> SEQ  "Hidden Chapter Number" \* CHARFORMAT</w:instrText>
      </w:r>
      <w:r w:rsidR="00ED66D1" w:rsidRPr="002A5080">
        <w:rPr>
          <w:rStyle w:val="InvisibleChap-Appx"/>
        </w:rPr>
        <w:fldChar w:fldCharType="separate"/>
      </w:r>
      <w:r w:rsidR="0026534F">
        <w:rPr>
          <w:rStyle w:val="InvisibleChap-Appx"/>
          <w:noProof/>
        </w:rPr>
        <w:t>4</w:t>
      </w:r>
      <w:r w:rsidR="00ED66D1" w:rsidRPr="002A5080">
        <w:rPr>
          <w:rStyle w:val="InvisibleChap-Appx"/>
        </w:rPr>
        <w:fldChar w:fldCharType="end"/>
      </w:r>
      <w:r w:rsidRPr="002A5080">
        <w:rPr>
          <w:rStyle w:val="InvisibleChap-Appx"/>
        </w:rPr>
        <w:t xml:space="preserve">:  </w:t>
      </w:r>
      <w:r>
        <w:t>Gene Signatures and Gene Lists</w:t>
      </w:r>
      <w:bookmarkEnd w:id="200"/>
      <w:bookmarkEnd w:id="201"/>
    </w:p>
    <w:p w:rsidR="00BC6E77" w:rsidRDefault="00BC6E77" w:rsidP="00BC6E77">
      <w:r>
        <w:t>The tranSMART gene signature wizard guides you through the process of creating a gene signature or gene list. You specify whether the gene signature or list is publicly available to other tranSMART users or is reserved for your private use.</w:t>
      </w:r>
    </w:p>
    <w:p w:rsidR="00BC6E77" w:rsidRDefault="00BC6E77" w:rsidP="00BC6E77">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202" w:name="_Toc297057941"/>
      <w:bookmarkStart w:id="203" w:name="_Toc322517870"/>
      <w:bookmarkStart w:id="204" w:name="_Toc366653722"/>
      <w:r>
        <w:t>Creating a Gene Signature</w:t>
      </w:r>
      <w:bookmarkEnd w:id="202"/>
      <w:bookmarkEnd w:id="203"/>
      <w:bookmarkEnd w:id="204"/>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205" w:name="_Ref240168517"/>
      <w:bookmarkStart w:id="206" w:name="_Toc297057942"/>
      <w:bookmarkStart w:id="207" w:name="_Toc322517871"/>
      <w:bookmarkStart w:id="208" w:name="_Toc366653723"/>
      <w:proofErr w:type="gramStart"/>
      <w:r>
        <w:t>Step 1.</w:t>
      </w:r>
      <w:proofErr w:type="gramEnd"/>
      <w:r>
        <w:t xml:space="preserve"> Adding the Genes to a Text File</w:t>
      </w:r>
      <w:bookmarkEnd w:id="205"/>
      <w:bookmarkEnd w:id="206"/>
      <w:bookmarkEnd w:id="207"/>
      <w:bookmarkEnd w:id="208"/>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tblPr>
      <w:tblGrid>
        <w:gridCol w:w="2268"/>
        <w:gridCol w:w="3240"/>
        <w:gridCol w:w="3348"/>
      </w:tblGrid>
      <w:tr w:rsidR="00BC6E77" w:rsidTr="00BC6E77">
        <w:trPr>
          <w:cnfStyle w:val="10000000000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r w:rsidRPr="00C54A40">
              <w:rPr>
                <w:rStyle w:val="Italic"/>
              </w:rPr>
              <w:t>GeneSymbol</w:t>
            </w:r>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r w:rsidRPr="00C54A40">
              <w:rPr>
                <w:rStyle w:val="Italic"/>
              </w:rPr>
              <w:t>GeneSymbol</w:t>
            </w:r>
            <w:r>
              <w:t>&lt;tab&gt;</w:t>
            </w:r>
            <w:r w:rsidRPr="00C54A40">
              <w:rPr>
                <w:rStyle w:val="Italic"/>
              </w:rPr>
              <w:t>ActualFC</w:t>
            </w:r>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r w:rsidRPr="00C54A40">
              <w:rPr>
                <w:rStyle w:val="Italic"/>
              </w:rPr>
              <w:t>GeneSymbol</w:t>
            </w:r>
            <w:r>
              <w:t>&lt;tab&gt;</w:t>
            </w:r>
            <w:r w:rsidRPr="00C54A40">
              <w:rPr>
                <w:rStyle w:val="Italic"/>
              </w:rPr>
              <w:t>CompositeFC</w:t>
            </w:r>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r w:rsidRPr="00C54A40">
              <w:rPr>
                <w:rStyle w:val="Italic"/>
              </w:rPr>
              <w:t>ProbesetID</w:t>
            </w:r>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r w:rsidRPr="00C54A40">
              <w:rPr>
                <w:rStyle w:val="Italic"/>
              </w:rPr>
              <w:t>ProbesetID</w:t>
            </w:r>
            <w:r>
              <w:t>&lt;tab&gt;</w:t>
            </w:r>
            <w:r w:rsidRPr="00C54A40">
              <w:rPr>
                <w:rStyle w:val="Italic"/>
              </w:rPr>
              <w:t>ActualFC</w:t>
            </w:r>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r w:rsidRPr="00C54A40">
              <w:rPr>
                <w:rStyle w:val="Italic"/>
              </w:rPr>
              <w:t>ProbesetID</w:t>
            </w:r>
            <w:r>
              <w:t>&lt;tab&gt;</w:t>
            </w:r>
            <w:r w:rsidRPr="00C54A40">
              <w:rPr>
                <w:rStyle w:val="Italic"/>
              </w:rPr>
              <w:t>CompositeFC</w:t>
            </w:r>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Using tranSMART to Select Genes</w:t>
      </w:r>
    </w:p>
    <w:p w:rsidR="00BC6E77" w:rsidRDefault="00BC6E77" w:rsidP="00BC6E77">
      <w:r>
        <w:t xml:space="preserve">You can use the tranSMART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You can use tranSMART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tranSMART,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cstate="print"/>
                    <a:srcRect l="17756"/>
                    <a:stretch/>
                  </pic:blipFill>
                  <pic:spPr bwMode="auto">
                    <a:xfrm>
                      <a:off x="0" y="0"/>
                      <a:ext cx="4512213" cy="8118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486400" cy="1755531"/>
                    </a:xfrm>
                    <a:prstGeom prst="rect">
                      <a:avLst/>
                    </a:prstGeom>
                  </pic:spPr>
                </pic:pic>
              </a:graphicData>
            </a:graphic>
          </wp:inline>
        </w:drawing>
      </w:r>
    </w:p>
    <w:p w:rsidR="00BC6E77" w:rsidRDefault="00BC6E77" w:rsidP="00BC6E77">
      <w:pPr>
        <w:pStyle w:val="NormalIndent"/>
      </w:pPr>
      <w:proofErr w:type="gramStart"/>
      <w:r>
        <w:t>tranSMART</w:t>
      </w:r>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209" w:name="_Toc297057943"/>
      <w:bookmarkStart w:id="210" w:name="_Toc322517872"/>
      <w:bookmarkStart w:id="211" w:name="_Toc366653724"/>
      <w:proofErr w:type="gramStart"/>
      <w:r>
        <w:lastRenderedPageBreak/>
        <w:t>Step 2.</w:t>
      </w:r>
      <w:proofErr w:type="gramEnd"/>
      <w:r>
        <w:t xml:space="preserve"> Creating the Gene Signature</w:t>
      </w:r>
      <w:bookmarkEnd w:id="209"/>
      <w:bookmarkEnd w:id="210"/>
      <w:bookmarkEnd w:id="211"/>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fldSimple w:instr=" REF _Ref240168517 \h  \* MERGEFORMAT ">
        <w:r w:rsidR="0026534F" w:rsidRPr="0026534F">
          <w:rPr>
            <w:rStyle w:val="xRef"/>
          </w:rPr>
          <w:t>Step 1. Adding the Genes to a Text File</w:t>
        </w:r>
      </w:fldSimple>
      <w:r w:rsidRPr="005609AD">
        <w:rPr>
          <w:rStyle w:val="InvisibleOnline"/>
        </w:rPr>
        <w:t xml:space="preserve"> on page </w:t>
      </w:r>
      <w:r w:rsidR="00ED66D1" w:rsidRPr="005609AD">
        <w:rPr>
          <w:rStyle w:val="InvisibleOnline"/>
        </w:rPr>
        <w:fldChar w:fldCharType="begin"/>
      </w:r>
      <w:r w:rsidRPr="005609AD">
        <w:rPr>
          <w:rStyle w:val="InvisibleOnline"/>
        </w:rPr>
        <w:instrText xml:space="preserve"> PAGEREF _Ref240168517 \h </w:instrText>
      </w:r>
      <w:r w:rsidR="00ED66D1" w:rsidRPr="005609AD">
        <w:rPr>
          <w:rStyle w:val="InvisibleOnline"/>
        </w:rPr>
      </w:r>
      <w:r w:rsidR="00ED66D1" w:rsidRPr="005609AD">
        <w:rPr>
          <w:rStyle w:val="InvisibleOnline"/>
        </w:rPr>
        <w:fldChar w:fldCharType="separate"/>
      </w:r>
      <w:r w:rsidR="0026534F">
        <w:rPr>
          <w:rStyle w:val="InvisibleOnline"/>
          <w:noProof/>
        </w:rPr>
        <w:t>81</w:t>
      </w:r>
      <w:r w:rsidR="00ED66D1"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tblPr>
      <w:tblGrid>
        <w:gridCol w:w="3720"/>
        <w:gridCol w:w="4440"/>
      </w:tblGrid>
      <w:tr w:rsidR="00BC6E77" w:rsidTr="00BC6E77">
        <w:trPr>
          <w:cnfStyle w:val="10000000000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212" w:name="_Toc297057944"/>
      <w:bookmarkStart w:id="213" w:name="_Toc322517873"/>
      <w:bookmarkStart w:id="214" w:name="_Toc366653725"/>
      <w:r>
        <w:lastRenderedPageBreak/>
        <w:t>Performing Actions on Your Gene Signatures</w:t>
      </w:r>
      <w:bookmarkEnd w:id="212"/>
      <w:bookmarkEnd w:id="213"/>
      <w:bookmarkEnd w:id="214"/>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tblPr>
      <w:tblGrid>
        <w:gridCol w:w="2760"/>
        <w:gridCol w:w="5760"/>
      </w:tblGrid>
      <w:tr w:rsidR="00BC6E77" w:rsidTr="00BC6E77">
        <w:trPr>
          <w:cnfStyle w:val="10000000000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215" w:name="_Toc297057945"/>
      <w:bookmarkStart w:id="216" w:name="_Toc322517874"/>
      <w:bookmarkStart w:id="217" w:name="_Toc366653726"/>
      <w:r>
        <w:t>Performing Actions on Other Users’ Signatures</w:t>
      </w:r>
      <w:bookmarkEnd w:id="215"/>
      <w:bookmarkEnd w:id="216"/>
      <w:bookmarkEnd w:id="217"/>
      <w:r>
        <w:t xml:space="preserve"> </w:t>
      </w:r>
    </w:p>
    <w:p w:rsidR="00BC6E77" w:rsidRDefault="00BC6E77" w:rsidP="00BC6E77">
      <w:r>
        <w:t>You can perform actions on gene signatures that other tranSMART users have created.  The gene signatures you can access and the actions you can perform on them depend on the role assigned to your tranSMART user ID, as follows:</w:t>
      </w:r>
    </w:p>
    <w:tbl>
      <w:tblPr>
        <w:tblStyle w:val="tranSMARTTable"/>
        <w:tblW w:w="8880" w:type="dxa"/>
        <w:tblInd w:w="108" w:type="dxa"/>
        <w:tblLook w:val="04A0"/>
      </w:tblPr>
      <w:tblGrid>
        <w:gridCol w:w="3457"/>
        <w:gridCol w:w="5423"/>
      </w:tblGrid>
      <w:tr w:rsidR="00BC6E77" w:rsidRPr="001D1363" w:rsidTr="00BC6E77">
        <w:trPr>
          <w:cnfStyle w:val="10000000000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the </w:t>
      </w:r>
      <w:r w:rsidRPr="00D81C57">
        <w:rPr>
          <w:rStyle w:val="Bold"/>
        </w:rPr>
        <w:t>Select Action</w:t>
      </w:r>
      <w:r>
        <w:t xml:space="preserve"> dropdown for the gene signature 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218" w:name="_Toc297057946"/>
      <w:bookmarkStart w:id="219" w:name="_Toc322517875"/>
      <w:bookmarkStart w:id="220" w:name="_Toc366653727"/>
      <w:r>
        <w:lastRenderedPageBreak/>
        <w:t>Viewing a Gene Signature Definition</w:t>
      </w:r>
      <w:bookmarkEnd w:id="218"/>
      <w:bookmarkEnd w:id="219"/>
      <w:bookmarkEnd w:id="220"/>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RDefault="00BC6E77" w:rsidP="00BC6E77">
      <w:pPr>
        <w:sectPr w:rsidR="00BC6E77" w:rsidSect="00BC6E77">
          <w:headerReference w:type="even" r:id="rId181"/>
          <w:headerReference w:type="default" r:id="rId182"/>
          <w:footerReference w:type="even" r:id="rId183"/>
          <w:footerReference w:type="default" r:id="rId184"/>
          <w:headerReference w:type="first" r:id="rId185"/>
          <w:footerReference w:type="first" r:id="rId186"/>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BC5417">
        <w:t>5</w:t>
      </w:r>
    </w:p>
    <w:p w:rsidR="00BC6E77" w:rsidRDefault="00BC6E77" w:rsidP="00BC6E77">
      <w:pPr>
        <w:pStyle w:val="Heading1"/>
      </w:pPr>
      <w:bookmarkStart w:id="221" w:name="_Toc322517876"/>
      <w:bookmarkStart w:id="222" w:name="_Toc366653728"/>
      <w:r w:rsidRPr="002A5080">
        <w:rPr>
          <w:rStyle w:val="InvisibleChap-Appx"/>
        </w:rPr>
        <w:t xml:space="preserve">Chapter </w:t>
      </w:r>
      <w:r w:rsidR="00ED66D1" w:rsidRPr="002A5080">
        <w:rPr>
          <w:rStyle w:val="InvisibleChap-Appx"/>
        </w:rPr>
        <w:fldChar w:fldCharType="begin"/>
      </w:r>
      <w:r w:rsidRPr="002A5080">
        <w:rPr>
          <w:rStyle w:val="InvisibleChap-Appx"/>
        </w:rPr>
        <w:instrText xml:space="preserve"> SEQ  "Hidden Chapter Number" \* CHARFORMAT</w:instrText>
      </w:r>
      <w:r w:rsidR="00ED66D1" w:rsidRPr="002A5080">
        <w:rPr>
          <w:rStyle w:val="InvisibleChap-Appx"/>
        </w:rPr>
        <w:fldChar w:fldCharType="separate"/>
      </w:r>
      <w:r w:rsidR="0026534F">
        <w:rPr>
          <w:rStyle w:val="InvisibleChap-Appx"/>
          <w:noProof/>
        </w:rPr>
        <w:t>5</w:t>
      </w:r>
      <w:r w:rsidR="00ED66D1" w:rsidRPr="002A5080">
        <w:rPr>
          <w:rStyle w:val="InvisibleChap-Appx"/>
        </w:rPr>
        <w:fldChar w:fldCharType="end"/>
      </w:r>
      <w:r w:rsidRPr="002A5080">
        <w:rPr>
          <w:rStyle w:val="InvisibleChap-Appx"/>
        </w:rPr>
        <w:t xml:space="preserve">:  </w:t>
      </w:r>
      <w:r>
        <w:t>Other Tasks</w:t>
      </w:r>
      <w:bookmarkEnd w:id="221"/>
      <w:bookmarkEnd w:id="222"/>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223" w:name="_Toc366653729"/>
      <w:r w:rsidRPr="00F26571">
        <w:rPr>
          <w:rFonts w:cs="Arial"/>
          <w:b w:val="0"/>
          <w:color w:val="FFFFFF" w:themeColor="background1"/>
          <w:sz w:val="2"/>
        </w:rPr>
        <w:t>Other Tasks</w:t>
      </w:r>
      <w:bookmarkEnd w:id="223"/>
    </w:p>
    <w:p w:rsidR="00BC6E77" w:rsidRDefault="00BC6E77" w:rsidP="00BC6E77">
      <w:r>
        <w:t>In addition to Search, Dataset Explorer, and Gene Signature/List, the tranSMART toolbar includes the following</w:t>
      </w:r>
      <w:r w:rsidR="00B77BCF">
        <w:t xml:space="preserve"> dropdown menu and</w:t>
      </w:r>
      <w:r>
        <w:t xml:space="preserve"> tool tabs:</w:t>
      </w:r>
    </w:p>
    <w:p w:rsidR="00B77BCF" w:rsidRDefault="00B77BCF" w:rsidP="00B77BCF">
      <w:pPr>
        <w:pStyle w:val="ListBullet"/>
        <w:numPr>
          <w:ilvl w:val="0"/>
          <w:numId w:val="2"/>
        </w:numPr>
        <w:rPr>
          <w:rStyle w:val="Bold"/>
        </w:rPr>
      </w:pPr>
      <w:r>
        <w:rPr>
          <w:rStyle w:val="Bold"/>
        </w:rPr>
        <w:t>Utilities</w:t>
      </w:r>
    </w:p>
    <w:p w:rsidR="007A132E" w:rsidRPr="00873B10" w:rsidRDefault="00B77BCF" w:rsidP="00873B10">
      <w:pPr>
        <w:pStyle w:val="ListBullet"/>
        <w:numPr>
          <w:ilvl w:val="0"/>
          <w:numId w:val="0"/>
        </w:numPr>
        <w:tabs>
          <w:tab w:val="clear" w:pos="720"/>
          <w:tab w:val="left" w:pos="360"/>
        </w:tabs>
        <w:ind w:left="360"/>
        <w:rPr>
          <w:rStyle w:val="Bold"/>
          <w:b w:val="0"/>
        </w:rPr>
      </w:pPr>
      <w:r>
        <w:rPr>
          <w:rStyle w:val="Bold"/>
          <w:b w:val="0"/>
        </w:rPr>
        <w:t>Options under this menu include Help (takes you to the online help manual), Contact Us (opens email for questions, problem reports, or any other feedback about the tranSMART application), About (version information for tranSMART application), and access to Login and Logout</w:t>
      </w:r>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RDefault="00BC6E77" w:rsidP="00BC6E77"/>
    <w:p w:rsidR="00BC6E77" w:rsidRDefault="00BC6E77" w:rsidP="00BC6E77">
      <w:pPr>
        <w:sectPr w:rsidR="00BC6E77" w:rsidSect="00BC6E77">
          <w:headerReference w:type="even" r:id="rId187"/>
          <w:headerReference w:type="default" r:id="rId188"/>
          <w:footerReference w:type="even" r:id="rId189"/>
          <w:footerReference w:type="default" r:id="rId190"/>
          <w:headerReference w:type="first" r:id="rId191"/>
          <w:footerReference w:type="first" r:id="rId192"/>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26534F">
          <w:rPr>
            <w:noProof/>
          </w:rPr>
          <w:t>A</w:t>
        </w:r>
      </w:fldSimple>
    </w:p>
    <w:p w:rsidR="00BC6E77" w:rsidRPr="003262D5" w:rsidRDefault="00BC6E77" w:rsidP="00BC6E77">
      <w:pPr>
        <w:pStyle w:val="Heading1"/>
      </w:pPr>
      <w:bookmarkStart w:id="224" w:name="_Ref313350049"/>
      <w:bookmarkStart w:id="225" w:name="_Toc322517877"/>
      <w:bookmarkStart w:id="226" w:name="_Toc366653730"/>
      <w:r w:rsidRPr="003262D5">
        <w:rPr>
          <w:rStyle w:val="InvisibleChap-Appx"/>
        </w:rPr>
        <w:t xml:space="preserve">Appendix </w:t>
      </w:r>
      <w:r w:rsidR="00ED66D1" w:rsidRPr="003262D5">
        <w:rPr>
          <w:rStyle w:val="InvisibleChap-Appx"/>
        </w:rPr>
        <w:fldChar w:fldCharType="begin"/>
      </w:r>
      <w:r w:rsidRPr="003262D5">
        <w:rPr>
          <w:rStyle w:val="InvisibleChap-Appx"/>
        </w:rPr>
        <w:instrText xml:space="preserve"> SEQ  "Hidden Appendix" \* CHARFORMAT \* ALPHABETIC</w:instrText>
      </w:r>
      <w:r w:rsidR="00ED66D1" w:rsidRPr="003262D5">
        <w:rPr>
          <w:rStyle w:val="InvisibleChap-Appx"/>
        </w:rPr>
        <w:fldChar w:fldCharType="separate"/>
      </w:r>
      <w:r w:rsidR="0026534F">
        <w:rPr>
          <w:rStyle w:val="InvisibleChap-Appx"/>
          <w:noProof/>
        </w:rPr>
        <w:t>A</w:t>
      </w:r>
      <w:r w:rsidR="00ED66D1" w:rsidRPr="003262D5">
        <w:rPr>
          <w:rStyle w:val="InvisibleChap-Appx"/>
        </w:rPr>
        <w:fldChar w:fldCharType="end"/>
      </w:r>
      <w:r w:rsidRPr="003262D5">
        <w:rPr>
          <w:rStyle w:val="InvisibleChap-Appx"/>
        </w:rPr>
        <w:t xml:space="preserve">:  </w:t>
      </w:r>
      <w:r>
        <w:t>How TEA Scores Are Calculated</w:t>
      </w:r>
      <w:bookmarkEnd w:id="224"/>
      <w:bookmarkEnd w:id="225"/>
      <w:bookmarkEnd w:id="226"/>
    </w:p>
    <w:p w:rsidR="00BC6E77" w:rsidRDefault="00BC6E77" w:rsidP="00BC6E77">
      <w:r>
        <w:t>This appendix summarizes the operations tranSMART performs to calculate the overall TEA score for an experiment, and the data inputs that the calculation requires. Pseudocode representations of the operations being performed are included where they may clarify the operation.</w:t>
      </w:r>
    </w:p>
    <w:p w:rsidR="00BC6E77" w:rsidRPr="00E92793" w:rsidRDefault="00BC6E77" w:rsidP="00BC6E77">
      <w:pPr>
        <w:pStyle w:val="Heading2"/>
        <w:rPr>
          <w:rStyle w:val="Bold"/>
          <w:b/>
        </w:rPr>
      </w:pPr>
      <w:bookmarkStart w:id="227" w:name="_Toc297057950"/>
      <w:bookmarkStart w:id="228" w:name="_Toc322517878"/>
      <w:bookmarkStart w:id="229" w:name="_Toc366653731"/>
      <w:r w:rsidRPr="00E92793">
        <w:rPr>
          <w:rStyle w:val="Bold"/>
          <w:b/>
        </w:rPr>
        <w:t>Data Inputs to the TEA algorithm</w:t>
      </w:r>
      <w:bookmarkEnd w:id="227"/>
      <w:bookmarkEnd w:id="228"/>
      <w:bookmarkEnd w:id="229"/>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230" w:name="_Toc297057951"/>
      <w:bookmarkStart w:id="231" w:name="_Toc322517879"/>
      <w:bookmarkStart w:id="232" w:name="_Toc366653732"/>
      <w:r w:rsidRPr="00802224">
        <w:t>Operations</w:t>
      </w:r>
      <w:bookmarkEnd w:id="230"/>
      <w:bookmarkEnd w:id="231"/>
      <w:bookmarkEnd w:id="232"/>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r w:rsidRPr="006D7360">
        <w:rPr>
          <w:rStyle w:val="CodeText"/>
        </w:rPr>
        <w:t>fc</w:t>
      </w:r>
      <w:r>
        <w:t xml:space="preserve">) value, </w:t>
      </w:r>
      <w:r w:rsidRPr="007C3CFB">
        <w:t xml:space="preserve">and the above </w:t>
      </w:r>
      <w:r>
        <w:t>average (</w:t>
      </w:r>
      <w:r w:rsidRPr="006D7360">
        <w:rPr>
          <w:rStyle w:val="CodeText"/>
        </w:rPr>
        <w:t>ave</w:t>
      </w:r>
      <w:r>
        <w:t>)</w:t>
      </w:r>
      <w:r w:rsidRPr="007C3CFB">
        <w:t xml:space="preserve"> and </w:t>
      </w:r>
      <w:r>
        <w:t>standard deviation (</w:t>
      </w:r>
      <w:proofErr w:type="gramStart"/>
      <w:r w:rsidRPr="007C3CFB">
        <w:rPr>
          <w:rStyle w:val="CodeText"/>
        </w:rPr>
        <w:t>std</w:t>
      </w:r>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r w:rsidRPr="00DD778D">
        <w:rPr>
          <w:rStyle w:val="CodeText"/>
        </w:rPr>
        <w:t>pv_sum</w:t>
      </w:r>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r w:rsidRPr="007C25FC">
        <w:rPr>
          <w:rStyle w:val="CodeText"/>
        </w:rPr>
        <w:t>pv_sum(C,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r w:rsidRPr="007C25FC">
        <w:rPr>
          <w:rStyle w:val="CodeText"/>
        </w:rPr>
        <w:t>pv_sum(C,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r w:rsidRPr="00D164E6">
        <w:rPr>
          <w:rStyle w:val="CodeText"/>
          <w:spacing w:val="-1"/>
        </w:rPr>
        <w:t>pv_sum(C,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r w:rsidRPr="007C25FC">
        <w:rPr>
          <w:rStyle w:val="CodeText"/>
        </w:rPr>
        <w:t>pv_sum(C,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min-LogP average (</w:t>
      </w:r>
      <w:r w:rsidRPr="008A42E8">
        <w:rPr>
          <w:rStyle w:val="CodeText"/>
        </w:rPr>
        <w:t>pv_ave</w:t>
      </w:r>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r w:rsidRPr="00DD778D">
        <w:rPr>
          <w:rStyle w:val="CodeText"/>
        </w:rPr>
        <w:t>pv_tea</w:t>
      </w:r>
      <w:r>
        <w:t>) for each min-LogP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233" w:name="_Toc297057952"/>
      <w:bookmarkStart w:id="234" w:name="_Toc322517880"/>
      <w:bookmarkStart w:id="235" w:name="_Toc366653733"/>
      <w:r w:rsidRPr="00802224">
        <w:lastRenderedPageBreak/>
        <w:t>Result</w:t>
      </w:r>
      <w:bookmarkEnd w:id="233"/>
      <w:bookmarkEnd w:id="234"/>
      <w:bookmarkEnd w:id="235"/>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r w:rsidRPr="00D52D47">
        <w:rPr>
          <w:rStyle w:val="CodeText"/>
        </w:rPr>
        <w:t>pv_tea</w:t>
      </w:r>
      <w:r w:rsidRPr="00D52D47">
        <w:t xml:space="preserve"> value (the lower of the two </w:t>
      </w:r>
      <w:r w:rsidRPr="00D52D47">
        <w:rPr>
          <w:rStyle w:val="CodeText"/>
        </w:rPr>
        <w:t>pv_tea</w:t>
      </w:r>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r w:rsidRPr="00C827A3">
        <w:rPr>
          <w:rStyle w:val="CodeText"/>
        </w:rPr>
        <w:t>pv_tea</w:t>
      </w:r>
      <w:r>
        <w:t xml:space="preserve"> value was derived from the sums associated with co-regulated fold change values (</w:t>
      </w:r>
      <w:r w:rsidRPr="00F74693">
        <w:rPr>
          <w:rStyle w:val="CodeText"/>
        </w:rPr>
        <w:t>pv_sum(C,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r w:rsidRPr="00C827A3">
        <w:rPr>
          <w:rStyle w:val="CodeText"/>
        </w:rPr>
        <w:t>pv_tea</w:t>
      </w:r>
      <w:r>
        <w:t xml:space="preserve"> value was derived from the sums associated with anti-regulated fold change values (</w:t>
      </w:r>
      <w:r>
        <w:rPr>
          <w:rStyle w:val="CodeText"/>
        </w:rPr>
        <w:t>pv_sum(C,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r w:rsidRPr="00C827A3">
        <w:rPr>
          <w:rStyle w:val="CodeText"/>
        </w:rPr>
        <w:t>pv_tea</w:t>
      </w:r>
      <w:r>
        <w:t xml:space="preserve"> value was derived from the sums associated with up-regulated fold change values (</w:t>
      </w:r>
      <w:r w:rsidRPr="00F74693">
        <w:rPr>
          <w:rStyle w:val="CodeText"/>
        </w:rPr>
        <w:t>pv_sum(C,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r w:rsidRPr="00C827A3">
        <w:rPr>
          <w:rStyle w:val="CodeText"/>
        </w:rPr>
        <w:t>pv_tea</w:t>
      </w:r>
      <w:r>
        <w:t xml:space="preserve"> value was derived from the sums associated with down-regulated fold change values (</w:t>
      </w:r>
      <w:r>
        <w:rPr>
          <w:rStyle w:val="CodeText"/>
        </w:rPr>
        <w:t>pv_sum(C,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193"/>
          <w:headerReference w:type="default" r:id="rId194"/>
          <w:footerReference w:type="even" r:id="rId195"/>
          <w:footerReference w:type="default" r:id="rId196"/>
          <w:headerReference w:type="first" r:id="rId197"/>
          <w:footerReference w:type="first" r:id="rId198"/>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26534F">
          <w:rPr>
            <w:noProof/>
          </w:rPr>
          <w:t>B</w:t>
        </w:r>
      </w:fldSimple>
    </w:p>
    <w:p w:rsidR="00BC6E77" w:rsidRDefault="00BC6E77" w:rsidP="00BC6E77">
      <w:pPr>
        <w:pStyle w:val="Heading1"/>
      </w:pPr>
      <w:bookmarkStart w:id="236" w:name="_Toc296428488"/>
      <w:bookmarkStart w:id="237" w:name="_Toc322517881"/>
      <w:bookmarkStart w:id="238" w:name="_Toc366653734"/>
      <w:r w:rsidRPr="003262D5">
        <w:rPr>
          <w:rStyle w:val="InvisibleChap-Appx"/>
        </w:rPr>
        <w:t xml:space="preserve">Appendix </w:t>
      </w:r>
      <w:r w:rsidR="00ED66D1" w:rsidRPr="003262D5">
        <w:rPr>
          <w:rStyle w:val="InvisibleChap-Appx"/>
        </w:rPr>
        <w:fldChar w:fldCharType="begin"/>
      </w:r>
      <w:r w:rsidRPr="003262D5">
        <w:rPr>
          <w:rStyle w:val="InvisibleChap-Appx"/>
        </w:rPr>
        <w:instrText xml:space="preserve"> SEQ  "Hidden Appendix" \* CHARFORMAT \* ALPHABETIC</w:instrText>
      </w:r>
      <w:r w:rsidR="00ED66D1" w:rsidRPr="003262D5">
        <w:rPr>
          <w:rStyle w:val="InvisibleChap-Appx"/>
        </w:rPr>
        <w:fldChar w:fldCharType="separate"/>
      </w:r>
      <w:r w:rsidR="0026534F">
        <w:rPr>
          <w:rStyle w:val="InvisibleChap-Appx"/>
          <w:noProof/>
        </w:rPr>
        <w:t>B</w:t>
      </w:r>
      <w:r w:rsidR="00ED66D1" w:rsidRPr="003262D5">
        <w:rPr>
          <w:rStyle w:val="InvisibleChap-Appx"/>
        </w:rPr>
        <w:fldChar w:fldCharType="end"/>
      </w:r>
      <w:r w:rsidRPr="003262D5">
        <w:rPr>
          <w:rStyle w:val="InvisibleChap-Appx"/>
        </w:rPr>
        <w:t xml:space="preserve">:  </w:t>
      </w:r>
      <w:bookmarkEnd w:id="236"/>
      <w:r>
        <w:t>Rules for Loading OmicSoft Data</w:t>
      </w:r>
      <w:bookmarkEnd w:id="237"/>
      <w:bookmarkEnd w:id="238"/>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239" w:name="_Toc366653735"/>
      <w:r w:rsidRPr="007B644C">
        <w:rPr>
          <w:rFonts w:cs="Arial"/>
          <w:b w:val="0"/>
          <w:color w:val="FFFFFF" w:themeColor="background1"/>
          <w:sz w:val="2"/>
        </w:rPr>
        <w:t>Rules for Loading OmicSoft Data</w:t>
      </w:r>
      <w:bookmarkEnd w:id="239"/>
    </w:p>
    <w:p w:rsidR="00BC6E77" w:rsidRDefault="00BC6E77" w:rsidP="00BC6E77">
      <w:pPr>
        <w:ind w:right="-720"/>
      </w:pPr>
      <w:r>
        <w:t>The following rules determine whether OmicSoft data is loaded into tranSMART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r>
        <w:t xml:space="preserve">fold_change_ratio is &gt;= 1.0 OR &lt;=-1.0 </w:t>
      </w:r>
    </w:p>
    <w:p w:rsidR="00BC6E77" w:rsidRDefault="00BC6E77" w:rsidP="00BC6E77">
      <w:pPr>
        <w:pStyle w:val="NormalIndent"/>
      </w:pPr>
      <w:r>
        <w:t>AND</w:t>
      </w:r>
    </w:p>
    <w:p w:rsidR="00BC6E77" w:rsidRDefault="00BC6E77" w:rsidP="00BC6E77">
      <w:pPr>
        <w:pStyle w:val="NormalIndent"/>
      </w:pPr>
      <w:proofErr w:type="gramStart"/>
      <w:r>
        <w:t>preferred_pvalue</w:t>
      </w:r>
      <w:proofErr w:type="gramEnd"/>
      <w:r>
        <w:t xml:space="preserve"> is null OR &lt;= 0.1</w:t>
      </w:r>
    </w:p>
    <w:p w:rsidR="00BC6E77" w:rsidRDefault="00BC6E77" w:rsidP="00BC6E77">
      <w:pPr>
        <w:pStyle w:val="ListBullet"/>
        <w:numPr>
          <w:ilvl w:val="0"/>
          <w:numId w:val="2"/>
        </w:numPr>
      </w:pPr>
      <w:r>
        <w:t>fold_change_ratio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C24101">
      <w:pPr>
        <w:pStyle w:val="ListBullet2"/>
        <w:numPr>
          <w:ilvl w:val="1"/>
          <w:numId w:val="2"/>
        </w:numPr>
        <w:spacing w:afterLines="40"/>
      </w:pPr>
      <w:r>
        <w:t>r_value</w:t>
      </w:r>
    </w:p>
    <w:p w:rsidR="00BC6E77" w:rsidRDefault="00BC6E77" w:rsidP="00C24101">
      <w:pPr>
        <w:pStyle w:val="NormalIndent2"/>
        <w:spacing w:afterLines="40"/>
      </w:pPr>
      <w:proofErr w:type="gramStart"/>
      <w:r>
        <w:t>Pearson product-moment correlation coefficient.</w:t>
      </w:r>
      <w:proofErr w:type="gramEnd"/>
    </w:p>
    <w:p w:rsidR="00BC6E77" w:rsidRDefault="00BC6E77" w:rsidP="00C24101">
      <w:pPr>
        <w:pStyle w:val="ListBullet2"/>
        <w:numPr>
          <w:ilvl w:val="1"/>
          <w:numId w:val="2"/>
        </w:numPr>
        <w:spacing w:afterLines="40"/>
      </w:pPr>
      <w:r>
        <w:t>rho_value</w:t>
      </w:r>
    </w:p>
    <w:p w:rsidR="00BC6E77" w:rsidRDefault="00BC6E77" w:rsidP="00C24101">
      <w:pPr>
        <w:pStyle w:val="NormalIndent2"/>
        <w:spacing w:afterLines="40"/>
      </w:pPr>
      <w:r>
        <w:t>Spearman rank correlation coefficient</w:t>
      </w:r>
    </w:p>
    <w:p w:rsidR="00BC6E77" w:rsidRDefault="00BC6E77" w:rsidP="00C24101">
      <w:pPr>
        <w:pStyle w:val="ListBullet2"/>
        <w:numPr>
          <w:ilvl w:val="1"/>
          <w:numId w:val="2"/>
        </w:numPr>
        <w:spacing w:afterLines="40"/>
      </w:pPr>
      <w:r>
        <w:t>cut_value</w:t>
      </w:r>
    </w:p>
    <w:p w:rsidR="00BC6E77" w:rsidRDefault="00BC6E77" w:rsidP="00BC6E77">
      <w:pPr>
        <w:pStyle w:val="ListBullet2"/>
        <w:numPr>
          <w:ilvl w:val="1"/>
          <w:numId w:val="2"/>
        </w:numPr>
      </w:pPr>
      <w:r>
        <w:t>results_value</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ED66D1">
        <w:fldChar w:fldCharType="begin"/>
      </w:r>
      <w:r w:rsidR="00ED66D1">
        <w:instrText xml:space="preserve"> REF _Ref313350049 \h  \* MERGEFORMAT </w:instrText>
      </w:r>
      <w:r w:rsidR="00ED66D1">
        <w:fldChar w:fldCharType="separate"/>
      </w:r>
      <w:proofErr w:type="gramStart"/>
      <w:r w:rsidR="0026534F" w:rsidRPr="0026534F">
        <w:rPr>
          <w:rStyle w:val="xRef"/>
        </w:rPr>
        <w:t xml:space="preserve">Appendix A: </w:t>
      </w:r>
      <w:proofErr w:type="gramEnd"/>
      <w:r w:rsidR="0026534F" w:rsidRPr="0026534F">
        <w:rPr>
          <w:rStyle w:val="xRef"/>
        </w:rPr>
        <w:t xml:space="preserve"> How TEA Scores Are Calculated</w:t>
      </w:r>
      <w:r w:rsidR="00ED66D1">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199"/>
          <w:headerReference w:type="default" r:id="rId200"/>
          <w:footerReference w:type="even" r:id="rId201"/>
          <w:footerReference w:type="default" r:id="rId202"/>
          <w:headerReference w:type="first" r:id="rId203"/>
          <w:footerReference w:type="first" r:id="rId204"/>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26534F">
          <w:rPr>
            <w:noProof/>
          </w:rPr>
          <w:t>C</w:t>
        </w:r>
      </w:fldSimple>
    </w:p>
    <w:p w:rsidR="00474AC4" w:rsidRDefault="00474AC4" w:rsidP="00474AC4">
      <w:pPr>
        <w:pStyle w:val="Heading1"/>
      </w:pPr>
      <w:bookmarkStart w:id="240" w:name="_Toc366653736"/>
      <w:r w:rsidRPr="003262D5">
        <w:rPr>
          <w:rStyle w:val="InvisibleChap-Appx"/>
        </w:rPr>
        <w:t xml:space="preserve">Appendix </w:t>
      </w:r>
      <w:r w:rsidR="00ED66D1" w:rsidRPr="003262D5">
        <w:rPr>
          <w:rStyle w:val="InvisibleChap-Appx"/>
        </w:rPr>
        <w:fldChar w:fldCharType="begin"/>
      </w:r>
      <w:r w:rsidRPr="003262D5">
        <w:rPr>
          <w:rStyle w:val="InvisibleChap-Appx"/>
        </w:rPr>
        <w:instrText xml:space="preserve"> SEQ  "Hidden Appendix" \* CHARFORMAT \* ALPHABETIC</w:instrText>
      </w:r>
      <w:r w:rsidR="00ED66D1" w:rsidRPr="003262D5">
        <w:rPr>
          <w:rStyle w:val="InvisibleChap-Appx"/>
        </w:rPr>
        <w:fldChar w:fldCharType="separate"/>
      </w:r>
      <w:r w:rsidR="0026534F">
        <w:rPr>
          <w:rStyle w:val="InvisibleChap-Appx"/>
          <w:noProof/>
        </w:rPr>
        <w:t>C</w:t>
      </w:r>
      <w:r w:rsidR="00ED66D1" w:rsidRPr="003262D5">
        <w:rPr>
          <w:rStyle w:val="InvisibleChap-Appx"/>
        </w:rPr>
        <w:fldChar w:fldCharType="end"/>
      </w:r>
      <w:r w:rsidRPr="003262D5">
        <w:rPr>
          <w:rStyle w:val="InvisibleChap-Appx"/>
        </w:rPr>
        <w:t xml:space="preserve">:  </w:t>
      </w:r>
      <w:r>
        <w:t>Glossary of Terms</w:t>
      </w:r>
      <w:bookmarkEnd w:id="240"/>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241" w:name="_Toc366653737"/>
      <w:r w:rsidRPr="00474AC4">
        <w:rPr>
          <w:rFonts w:cs="Arial"/>
          <w:b w:val="0"/>
          <w:color w:val="FFFFFF" w:themeColor="background1"/>
          <w:sz w:val="2"/>
        </w:rPr>
        <w:t>Glossary of Terms</w:t>
      </w:r>
      <w:bookmarkEnd w:id="241"/>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(anova)</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arrayexpress</w:t>
      </w:r>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05"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06"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242" w:name="CategoricaVariable"/>
      <w:bookmarkEnd w:id="242"/>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243" w:name="cohort"/>
      <w:bookmarkEnd w:id="243"/>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244" w:name="ContinuousVariable"/>
      <w:bookmarkEnd w:id="244"/>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r>
        <w:t>cox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r>
        <w:t>differential modulation</w:t>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entrez gene</w:t>
      </w:r>
    </w:p>
    <w:p w:rsidR="00474AC4" w:rsidRPr="00601813" w:rsidRDefault="00474AC4" w:rsidP="00474AC4">
      <w:pPr>
        <w:pStyle w:val="GlossaryDefinitionText"/>
      </w:pPr>
      <w:r>
        <w:t xml:space="preserve">Reference sequences for a wide range of species. For details, see </w:t>
      </w:r>
      <w:hyperlink r:id="rId215" w:history="1">
        <w:r w:rsidR="007F0492" w:rsidRPr="00987A6C">
          <w:rPr>
            <w:rStyle w:val="Hyperlink"/>
          </w:rPr>
          <w:t>http://www.ncbi.nlm.nih.gov/gene/</w:t>
        </w:r>
      </w:hyperlink>
      <w:r>
        <w:t>.</w:t>
      </w:r>
    </w:p>
    <w:p w:rsidR="00474AC4" w:rsidRDefault="00474AC4" w:rsidP="00474AC4">
      <w:pPr>
        <w:pStyle w:val="GlossaryDefinitionHeading"/>
      </w:pPr>
      <w:r>
        <w:t>entrez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16" w:history="1">
        <w:r w:rsidR="007F0492" w:rsidRPr="00987A6C">
          <w:rPr>
            <w:rStyle w:val="Hyperlink"/>
          </w:rPr>
          <w:t>http://www.ncbi.nlm.nih.gov/geo</w:t>
        </w:r>
      </w:hyperlink>
      <w:r>
        <w:t>.</w:t>
      </w:r>
    </w:p>
    <w:p w:rsidR="00474AC4" w:rsidRDefault="00474AC4" w:rsidP="00474AC4">
      <w:pPr>
        <w:pStyle w:val="GlossaryDefinitionHeading"/>
      </w:pPr>
      <w:r>
        <w:t>gene set enrichment analysis (gsea)</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17"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r w:rsidR="004A51CF">
        <w:t>W</w:t>
      </w:r>
      <w:r>
        <w:t>e use Entrez as the full list of genes (related to but not identical to HUGO)</w:t>
      </w:r>
    </w:p>
    <w:p w:rsidR="00474AC4" w:rsidRPr="001779FC" w:rsidRDefault="00474AC4" w:rsidP="00474AC4">
      <w:pPr>
        <w:pStyle w:val="GlossaryDefinitionText"/>
      </w:pPr>
      <w:r>
        <w:t xml:space="preserve">See </w:t>
      </w:r>
      <w:hyperlink r:id="rId218" w:history="1">
        <w:r w:rsidRPr="00DE5CE3">
          <w:rPr>
            <w:rStyle w:val="Hyperlink"/>
          </w:rPr>
          <w:t>http://www.genenames.org/</w:t>
        </w:r>
      </w:hyperlink>
      <w:r>
        <w:t xml:space="preserve"> for details.</w:t>
      </w:r>
    </w:p>
    <w:p w:rsidR="00474AC4" w:rsidRDefault="00474AC4" w:rsidP="00474AC4">
      <w:pPr>
        <w:pStyle w:val="GlossaryDefinitionHeading"/>
      </w:pPr>
      <w:r>
        <w:t>genecards</w:t>
      </w:r>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19" w:history="1">
        <w:r w:rsidRPr="00DE5CE3">
          <w:rPr>
            <w:rStyle w:val="Hyperlink"/>
          </w:rPr>
          <w:t>http://www.genecards.org</w:t>
        </w:r>
      </w:hyperlink>
      <w:r>
        <w:t xml:space="preserve"> for details.</w:t>
      </w:r>
    </w:p>
    <w:p w:rsidR="00474AC4" w:rsidRDefault="00474AC4" w:rsidP="00474AC4">
      <w:pPr>
        <w:pStyle w:val="GlossaryDefinitionHeading"/>
      </w:pPr>
      <w:r>
        <w:t>google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20" w:history="1">
        <w:r w:rsidRPr="00DE5CE3">
          <w:rPr>
            <w:rStyle w:val="Hyperlink"/>
          </w:rPr>
          <w:t>http://scholar.google.com</w:t>
        </w:r>
      </w:hyperlink>
      <w:r>
        <w:t xml:space="preserve"> for details.</w:t>
      </w:r>
    </w:p>
    <w:p w:rsidR="00474AC4" w:rsidRDefault="00474AC4" w:rsidP="00474AC4">
      <w:pPr>
        <w:pStyle w:val="GlossaryDefinitionHeading"/>
      </w:pPr>
      <w:r>
        <w:t>gpl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(GPLxxx). A Platform may reference many Samples that have been submitted by multiple submitters.</w:t>
      </w:r>
    </w:p>
    <w:p w:rsidR="00474AC4" w:rsidRDefault="00474AC4" w:rsidP="00474AC4">
      <w:pPr>
        <w:pStyle w:val="GlossaryDefinitionHeading"/>
      </w:pPr>
      <w:r>
        <w:t>heatmap</w:t>
      </w:r>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tranSMART,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r>
        <w:t>kendall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The K-Means clustering heatmap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p>
    <w:p w:rsidR="00474AC4" w:rsidRDefault="00474AC4" w:rsidP="00474AC4">
      <w:pPr>
        <w:pStyle w:val="GlossaryDefinitionHeading"/>
      </w:pPr>
      <w:r>
        <w:t>mesh ontology</w:t>
      </w:r>
    </w:p>
    <w:p w:rsidR="00474AC4" w:rsidRDefault="00474AC4" w:rsidP="00474AC4">
      <w:pPr>
        <w:pStyle w:val="GlossaryDefinitionText"/>
      </w:pPr>
      <w:r w:rsidRPr="00324419">
        <w:t>MeSH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245" w:name="Microarray"/>
      <w:r>
        <w:t>microarray</w:t>
      </w:r>
    </w:p>
    <w:bookmarkEnd w:id="245"/>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r>
        <w:t>mrna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r>
        <w:lastRenderedPageBreak/>
        <w:t>ncbi</w:t>
      </w:r>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hyperlink r:id="rId221"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r>
        <w:t>pearson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r w:rsidR="00626089">
        <w:t>.</w:t>
      </w:r>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22" w:history="1">
        <w:r w:rsidRPr="00DE5CE3">
          <w:rPr>
            <w:rStyle w:val="Hyperlink"/>
          </w:rPr>
          <w:t>http://www.r-project.org</w:t>
        </w:r>
      </w:hyperlink>
      <w:r>
        <w:t xml:space="preserve"> for details.</w:t>
      </w:r>
    </w:p>
    <w:p w:rsidR="00474AC4" w:rsidRDefault="00474AC4" w:rsidP="00474AC4">
      <w:pPr>
        <w:pStyle w:val="GlossaryDefinitionHeading"/>
      </w:pPr>
      <w:r>
        <w:t>rbm data</w:t>
      </w:r>
    </w:p>
    <w:p w:rsidR="00474AC4" w:rsidRPr="004B5DDB" w:rsidRDefault="00474AC4" w:rsidP="00474AC4">
      <w:pPr>
        <w:pStyle w:val="GlossaryDefinitionText"/>
      </w:pPr>
      <w:r>
        <w:t>Rules Based Medicine.  They provide an array measurement of metabolites</w:t>
      </w:r>
      <w:r w:rsidR="00626089">
        <w:t>.</w:t>
      </w:r>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r>
        <w:t>snp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genome</w:t>
      </w:r>
      <w:r w:rsidR="00701D81">
        <w:t xml:space="preserve"> differs</w:t>
      </w:r>
      <w:r>
        <w:t>.</w:t>
      </w:r>
    </w:p>
    <w:p w:rsidR="00474AC4" w:rsidRDefault="00474AC4" w:rsidP="00474AC4">
      <w:pPr>
        <w:pStyle w:val="GlossaryDefinitionHeading"/>
      </w:pPr>
      <w:bookmarkStart w:id="246" w:name="SpearmanCorrelation"/>
      <w:bookmarkEnd w:id="246"/>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hyperlink w:anchor="cohort" w:history="1">
        <w:r w:rsidRPr="007F0492">
          <w:rPr>
            <w:rStyle w:val="Hyperlink"/>
          </w:rPr>
          <w:t>cohort</w:t>
        </w:r>
      </w:hyperlink>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r>
        <w:t>tea score</w:t>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gramStart"/>
      <w:r w:rsidRPr="004B5DDB">
        <w:rPr>
          <w:b/>
          <w:color w:val="00B050"/>
        </w:rPr>
        <w:t>abc</w:t>
      </w:r>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E401DB" w:rsidRPr="00BC6E77" w:rsidRDefault="00E401DB" w:rsidP="004D10BC"/>
    <w:sectPr w:rsidR="00E401DB" w:rsidRPr="00BC6E77" w:rsidSect="00D13D29">
      <w:type w:val="oddPage"/>
      <w:pgSz w:w="12240" w:h="15840" w:code="1"/>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13D3" w:rsidRDefault="002E13D3">
      <w:pPr>
        <w:spacing w:after="0"/>
      </w:pPr>
      <w:r>
        <w:separator/>
      </w:r>
    </w:p>
  </w:endnote>
  <w:endnote w:type="continuationSeparator" w:id="0">
    <w:p w:rsidR="002E13D3" w:rsidRDefault="002E13D3">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192821"/>
      <w:docPartObj>
        <w:docPartGallery w:val="Page Numbers (Bottom of Page)"/>
        <w:docPartUnique/>
      </w:docPartObj>
    </w:sdtPr>
    <w:sdtEndPr>
      <w:rPr>
        <w:rStyle w:val="CompanyConfidential"/>
        <w:vanish/>
      </w:rPr>
    </w:sdtEndPr>
    <w:sdtContent>
      <w:p w:rsidR="00D24D2A" w:rsidRPr="00E34F02" w:rsidRDefault="00ED66D1" w:rsidP="008141E5">
        <w:pPr>
          <w:pStyle w:val="Footer"/>
          <w:pBdr>
            <w:top w:val="single" w:sz="4" w:space="9" w:color="auto"/>
          </w:pBdr>
        </w:pPr>
        <w:fldSimple w:instr=" PAGE   \* MERGEFORMAT ">
          <w:r w:rsidR="00C24101">
            <w:rPr>
              <w:noProof/>
            </w:rPr>
            <w:t>iv</w:t>
          </w:r>
        </w:fldSimple>
        <w:r w:rsidR="00D24D2A">
          <w:rPr>
            <w:noProof/>
          </w:rPr>
          <w:tab/>
        </w:r>
      </w:p>
    </w:sdtContent>
  </w:sdt>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tabs>
        <w:tab w:val="center" w:pos="4680"/>
        <w:tab w:val="left" w:pos="9090"/>
      </w:tabs>
    </w:pPr>
    <w:fldSimple w:instr=" PAGE   \* MERGEFORMAT ">
      <w:r w:rsidR="00C24101">
        <w:rPr>
          <w:noProof/>
        </w:rPr>
        <w:t>80</w:t>
      </w:r>
    </w:fldSimple>
    <w:r w:rsidR="00D24D2A">
      <w:t xml:space="preserve"> </w:t>
    </w:r>
    <w:r w:rsidR="00D24D2A">
      <w:ptab w:relativeTo="margin" w:alignment="center" w:leader="none"/>
    </w:r>
    <w:r w:rsidR="00D24D2A">
      <w:ptab w:relativeTo="margin" w:alignment="right" w:leader="none"/>
    </w:r>
    <w:fldSimple w:instr=" STYLEREF  &quot;Heading 1&quot;  \* MERGEFORMAT ">
      <w:r w:rsidR="00C24101">
        <w:rPr>
          <w:noProof/>
        </w:rPr>
        <w:t>Chapter 3:  Dataset Explorer</w:t>
      </w:r>
    </w:fldSimple>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pPr>
    <w:fldSimple w:instr=" STYLEREF  &quot;Heading 1&quot;  \* MERGEFORMAT ">
      <w:r w:rsidR="00C24101">
        <w:rPr>
          <w:noProof/>
        </w:rPr>
        <w:t>Chapter 3:  Dataset Explorer</w:t>
      </w:r>
    </w:fldSimple>
    <w:r w:rsidR="00D24D2A" w:rsidRPr="00662D85">
      <w:ptab w:relativeTo="margin" w:alignment="center" w:leader="none"/>
    </w:r>
    <w:r w:rsidR="00D24D2A" w:rsidRPr="00662D85">
      <w:ptab w:relativeTo="margin" w:alignment="right" w:leader="none"/>
    </w:r>
    <w:fldSimple w:instr=" PAGE   \* MERGEFORMAT ">
      <w:r w:rsidR="00C24101">
        <w:rPr>
          <w:noProof/>
        </w:rPr>
        <w:t>79</w:t>
      </w:r>
    </w:fldSimple>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sidR="00C24101">
        <w:rPr>
          <w:noProof/>
        </w:rPr>
        <w:t>28</w:t>
      </w:r>
    </w:fldSimple>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tabs>
        <w:tab w:val="center" w:pos="4680"/>
        <w:tab w:val="left" w:pos="9090"/>
      </w:tabs>
    </w:pPr>
    <w:fldSimple w:instr=" PAGE   \* MERGEFORMAT ">
      <w:r w:rsidR="00C24101">
        <w:rPr>
          <w:noProof/>
        </w:rPr>
        <w:t>90</w:t>
      </w:r>
    </w:fldSimple>
    <w:r w:rsidR="00D24D2A">
      <w:t xml:space="preserve"> </w:t>
    </w:r>
    <w:r w:rsidR="00D24D2A">
      <w:ptab w:relativeTo="margin" w:alignment="center" w:leader="none"/>
    </w:r>
    <w:r w:rsidR="00D24D2A">
      <w:ptab w:relativeTo="margin" w:alignment="right" w:leader="none"/>
    </w:r>
    <w:fldSimple w:instr=" STYLEREF  &quot;Heading 1&quot;  \* MERGEFORMAT ">
      <w:r w:rsidR="00C24101">
        <w:rPr>
          <w:noProof/>
        </w:rPr>
        <w:t>Chapter 4:  Gene Signatures and Gene Lists</w:t>
      </w:r>
    </w:fldSimple>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pPr>
    <w:fldSimple w:instr=" STYLEREF  &quot;Heading 1&quot;  \* MERGEFORMAT ">
      <w:r w:rsidR="00C24101">
        <w:rPr>
          <w:noProof/>
        </w:rPr>
        <w:t>Chapter 4:  Gene Signatures and Gene Lists</w:t>
      </w:r>
    </w:fldSimple>
    <w:r w:rsidR="00D24D2A" w:rsidRPr="00662D85">
      <w:ptab w:relativeTo="margin" w:alignment="center" w:leader="none"/>
    </w:r>
    <w:r w:rsidR="00D24D2A" w:rsidRPr="00662D85">
      <w:ptab w:relativeTo="margin" w:alignment="right" w:leader="none"/>
    </w:r>
    <w:fldSimple w:instr=" PAGE   \* MERGEFORMAT ">
      <w:r w:rsidR="00C24101">
        <w:rPr>
          <w:noProof/>
        </w:rPr>
        <w:t>91</w:t>
      </w:r>
    </w:fldSimple>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sidR="00C24101">
        <w:rPr>
          <w:noProof/>
        </w:rPr>
        <w:t>81</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tabs>
        <w:tab w:val="center" w:pos="4680"/>
        <w:tab w:val="left" w:pos="9090"/>
      </w:tabs>
    </w:pPr>
    <w:fldSimple w:instr=" PAGE   \* MERGEFORMAT ">
      <w:r w:rsidR="00D24D2A">
        <w:rPr>
          <w:noProof/>
        </w:rPr>
        <w:t>108</w:t>
      </w:r>
    </w:fldSimple>
    <w:r w:rsidR="00D24D2A">
      <w:ptab w:relativeTo="margin" w:alignment="center" w:leader="none"/>
    </w:r>
    <w:r w:rsidR="00D24D2A">
      <w:ptab w:relativeTo="margin" w:alignment="right" w:leader="none"/>
    </w:r>
    <w:fldSimple w:instr=" STYLEREF  &quot;Heading 1&quot;  \* MERGEFORMAT ">
      <w:r w:rsidR="00D24D2A">
        <w:rPr>
          <w:noProof/>
        </w:rPr>
        <w:t>Chapter 4:  Gene Signatures and Gene Lists</w:t>
      </w:r>
    </w:fldSimple>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pPr>
    <w:fldSimple w:instr=" STYLEREF  &quot;Heading 1&quot;  \* MERGEFORMAT ">
      <w:r w:rsidR="00D24D2A">
        <w:rPr>
          <w:noProof/>
        </w:rPr>
        <w:t>Chapter 4:  Gene Signatures and Gene Lists</w:t>
      </w:r>
    </w:fldSimple>
    <w:r w:rsidR="00D24D2A" w:rsidRPr="00662D85">
      <w:ptab w:relativeTo="margin" w:alignment="center" w:leader="none"/>
    </w:r>
    <w:r w:rsidR="00D24D2A" w:rsidRPr="00662D85">
      <w:ptab w:relativeTo="margin" w:alignment="right" w:leader="none"/>
    </w:r>
    <w:r w:rsidR="00D24D2A" w:rsidRPr="00CA3000">
      <w:rPr>
        <w:rStyle w:val="CompanyConfidential"/>
      </w:rPr>
      <w:t>Company Confidential</w:t>
    </w:r>
    <w:r w:rsidR="00D24D2A">
      <w:t xml:space="preserve"> </w:t>
    </w:r>
    <w:fldSimple w:instr=" PAGE   \* MERGEFORMAT ">
      <w:r w:rsidR="00D24D2A">
        <w:rPr>
          <w:noProof/>
        </w:rPr>
        <w:t>3</w:t>
      </w:r>
    </w:fldSimple>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sidR="00C24101">
        <w:rPr>
          <w:noProof/>
        </w:rPr>
        <w:t>93</w:t>
      </w:r>
    </w:fldSimple>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tabs>
        <w:tab w:val="center" w:pos="4680"/>
        <w:tab w:val="left" w:pos="9090"/>
      </w:tabs>
    </w:pPr>
    <w:fldSimple w:instr=" PAGE   \* MERGEFORMAT ">
      <w:r w:rsidR="00C24101">
        <w:rPr>
          <w:noProof/>
        </w:rPr>
        <w:t>98</w:t>
      </w:r>
    </w:fldSimple>
    <w:r w:rsidR="00D24D2A">
      <w:t xml:space="preserve"> </w:t>
    </w:r>
    <w:r w:rsidR="00D24D2A">
      <w:ptab w:relativeTo="margin" w:alignment="center" w:leader="none"/>
    </w:r>
    <w:r w:rsidR="00D24D2A">
      <w:ptab w:relativeTo="margin" w:alignment="right" w:leader="none"/>
    </w:r>
    <w:fldSimple w:instr=" STYLEREF  &quot;Heading 1&quot;  \* MERGEFORMAT ">
      <w:r w:rsidR="00C24101">
        <w:rPr>
          <w:noProof/>
        </w:rPr>
        <w:t>Appendix A:  How TEA Scores Are Calculated</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443192"/>
      <w:docPartObj>
        <w:docPartGallery w:val="Page Numbers (Bottom of Page)"/>
        <w:docPartUnique/>
      </w:docPartObj>
    </w:sdtPr>
    <w:sdtEndPr>
      <w:rPr>
        <w:noProof/>
      </w:rPr>
    </w:sdtEndPr>
    <w:sdtContent>
      <w:p w:rsidR="00D24D2A" w:rsidRPr="00E34F02" w:rsidRDefault="00D24D2A" w:rsidP="008141E5">
        <w:pPr>
          <w:pStyle w:val="Footer"/>
        </w:pPr>
        <w:r>
          <w:tab/>
        </w:r>
        <w:fldSimple w:instr=" PAGE   \* MERGEFORMAT ">
          <w:r w:rsidR="00C24101">
            <w:rPr>
              <w:noProof/>
            </w:rPr>
            <w:t>iii</w:t>
          </w:r>
        </w:fldSimple>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BC6E77">
    <w:pPr>
      <w:pStyle w:val="Footer"/>
    </w:pPr>
    <w:fldSimple w:instr=" STYLEREF  &quot;Heading 1&quot;  \* MERGEFORMAT ">
      <w:r w:rsidR="00C24101">
        <w:rPr>
          <w:noProof/>
        </w:rPr>
        <w:t>Appendix A:  How TEA Scores Are Calculated</w:t>
      </w:r>
    </w:fldSimple>
    <w:r w:rsidR="00D24D2A" w:rsidRPr="00662D85">
      <w:ptab w:relativeTo="margin" w:alignment="center" w:leader="none"/>
    </w:r>
    <w:r w:rsidR="00D24D2A" w:rsidRPr="00662D85">
      <w:ptab w:relativeTo="margin" w:alignment="right" w:leader="none"/>
    </w:r>
    <w:r w:rsidR="00D24D2A">
      <w:t xml:space="preserve"> </w:t>
    </w:r>
    <w:fldSimple w:instr=" PAGE   \* MERGEFORMAT ">
      <w:r w:rsidR="00C24101">
        <w:rPr>
          <w:noProof/>
        </w:rPr>
        <w:t>97</w:t>
      </w:r>
    </w:fldSimple>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sidR="00C24101">
        <w:rPr>
          <w:noProof/>
        </w:rPr>
        <w:t>95</w:t>
      </w:r>
    </w:fldSimple>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560D1E">
    <w:pPr>
      <w:pStyle w:val="Footer"/>
      <w:tabs>
        <w:tab w:val="center" w:pos="4680"/>
        <w:tab w:val="left" w:pos="9090"/>
      </w:tabs>
    </w:pPr>
    <w:fldSimple w:instr=" PAGE   \* MERGEFORMAT ">
      <w:r w:rsidR="00C24101">
        <w:rPr>
          <w:noProof/>
        </w:rPr>
        <w:t>110</w:t>
      </w:r>
    </w:fldSimple>
    <w:r w:rsidR="00D24D2A">
      <w:t xml:space="preserve"> </w:t>
    </w:r>
    <w:r w:rsidR="00D24D2A">
      <w:ptab w:relativeTo="margin" w:alignment="center" w:leader="none"/>
    </w:r>
    <w:r w:rsidR="00D24D2A">
      <w:ptab w:relativeTo="margin" w:alignment="right" w:leader="none"/>
    </w:r>
    <w:fldSimple w:instr=" STYLEREF  &quot;Heading 1&quot;  \* MERGEFORMAT ">
      <w:r w:rsidR="00C24101">
        <w:rPr>
          <w:noProof/>
        </w:rPr>
        <w:t>Appendix C:  Glossary of Terms</w:t>
      </w:r>
    </w:fldSimple>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560D1E">
    <w:pPr>
      <w:pStyle w:val="Footer"/>
    </w:pPr>
    <w:fldSimple w:instr=" STYLEREF  &quot;Heading 1&quot;  \* MERGEFORMAT ">
      <w:r w:rsidR="00C24101">
        <w:rPr>
          <w:noProof/>
        </w:rPr>
        <w:t>Appendix C:  Glossary of Terms</w:t>
      </w:r>
    </w:fldSimple>
    <w:r w:rsidR="00D24D2A" w:rsidRPr="00662D85">
      <w:ptab w:relativeTo="margin" w:alignment="center" w:leader="none"/>
    </w:r>
    <w:r w:rsidR="00D24D2A" w:rsidRPr="00662D85">
      <w:ptab w:relativeTo="margin" w:alignment="right" w:leader="none"/>
    </w:r>
    <w:r w:rsidR="00D24D2A" w:rsidRPr="00CA3000">
      <w:rPr>
        <w:rStyle w:val="CompanyConfidential"/>
      </w:rPr>
      <w:t>Company Confidential</w:t>
    </w:r>
    <w:r w:rsidR="00D24D2A">
      <w:t xml:space="preserve"> </w:t>
    </w:r>
    <w:fldSimple w:instr=" PAGE   \* MERGEFORMAT ">
      <w:r w:rsidR="00C24101">
        <w:rPr>
          <w:noProof/>
        </w:rPr>
        <w:t>111</w:t>
      </w:r>
    </w:fldSimple>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0161D4">
    <w:pPr>
      <w:pStyle w:val="Footer"/>
    </w:pPr>
    <w:r>
      <w:tab/>
    </w:r>
    <w:fldSimple w:instr=" PAGE   \* MERGEFORMAT ">
      <w:r w:rsidR="00C24101">
        <w:rPr>
          <w:noProof/>
        </w:rPr>
        <w:t>101</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362A2A" w:rsidRDefault="00D24D2A" w:rsidP="00560D1E">
    <w:pPr>
      <w:pStyle w:val="Footer"/>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560D1E">
    <w:pPr>
      <w:pStyle w:val="Footer"/>
      <w:tabs>
        <w:tab w:val="center" w:pos="4680"/>
        <w:tab w:val="left" w:pos="9090"/>
      </w:tabs>
    </w:pPr>
    <w:fldSimple w:instr=" PAGE   \* MERGEFORMAT ">
      <w:r w:rsidR="00C24101">
        <w:rPr>
          <w:noProof/>
        </w:rPr>
        <w:t>4</w:t>
      </w:r>
    </w:fldSimple>
    <w:r w:rsidR="00D24D2A">
      <w:t xml:space="preserve"> </w:t>
    </w:r>
    <w:r w:rsidR="00D24D2A">
      <w:ptab w:relativeTo="margin" w:alignment="center" w:leader="none"/>
    </w:r>
    <w:r w:rsidR="00D24D2A">
      <w:ptab w:relativeTo="margin" w:alignment="right" w:leader="none"/>
    </w:r>
    <w:fldSimple w:instr=" STYLEREF  &quot;Heading 1&quot;  \* MERGEFORMAT ">
      <w:r w:rsidR="00C24101">
        <w:rPr>
          <w:noProof/>
        </w:rPr>
        <w:t>Chapter 1:  Getting Started with tranSMART</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560D1E">
    <w:pPr>
      <w:pStyle w:val="Footer"/>
    </w:pPr>
    <w:fldSimple w:instr=" STYLEREF  &quot;Heading 1&quot;  \* MERGEFORMAT ">
      <w:r w:rsidR="00C24101">
        <w:rPr>
          <w:noProof/>
        </w:rPr>
        <w:t>Chapter 1:  Getting Started with tranSMART</w:t>
      </w:r>
    </w:fldSimple>
    <w:r w:rsidR="00D24D2A" w:rsidRPr="00662D85">
      <w:ptab w:relativeTo="margin" w:alignment="center" w:leader="none"/>
    </w:r>
    <w:r w:rsidR="00D24D2A" w:rsidRPr="00662D85">
      <w:ptab w:relativeTo="margin" w:alignment="right" w:leader="none"/>
    </w:r>
    <w:r w:rsidR="00D24D2A">
      <w:t xml:space="preserve"> </w:t>
    </w:r>
    <w:fldSimple w:instr=" PAGE   \* MERGEFORMAT ">
      <w:r w:rsidR="00C24101">
        <w:rPr>
          <w:noProof/>
        </w:rPr>
        <w:t>5</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0161D4">
    <w:pPr>
      <w:pStyle w:val="Footer"/>
    </w:pPr>
    <w:r>
      <w:tab/>
    </w:r>
    <w:fldSimple w:instr=" PAGE   \* MERGEFORMAT ">
      <w:r w:rsidR="00C24101">
        <w:rPr>
          <w:noProof/>
        </w:rPr>
        <w:t>1</w:t>
      </w:r>
    </w:fldSimple>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952BE5">
    <w:pPr>
      <w:pStyle w:val="Footer"/>
      <w:tabs>
        <w:tab w:val="center" w:pos="4680"/>
        <w:tab w:val="left" w:pos="9090"/>
      </w:tabs>
    </w:pPr>
    <w:fldSimple w:instr=" PAGE   \* MERGEFORMAT ">
      <w:r w:rsidR="00C24101">
        <w:rPr>
          <w:noProof/>
        </w:rPr>
        <w:t>26</w:t>
      </w:r>
    </w:fldSimple>
    <w:r w:rsidR="00D24D2A">
      <w:t xml:space="preserve"> </w:t>
    </w:r>
    <w:r w:rsidR="00D24D2A">
      <w:ptab w:relativeTo="margin" w:alignment="center" w:leader="none"/>
    </w:r>
    <w:r w:rsidR="00D24D2A">
      <w:ptab w:relativeTo="margin" w:alignment="right" w:leader="none"/>
    </w:r>
    <w:fldSimple w:instr=" STYLEREF  &quot;Heading 1&quot;  \* MERGEFORMAT ">
      <w:r w:rsidR="00C24101">
        <w:rPr>
          <w:noProof/>
        </w:rPr>
        <w:t>Chapter 2:  Search Tool</w:t>
      </w:r>
    </w:fldSimple>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ED66D1" w:rsidP="00952BE5">
    <w:pPr>
      <w:pStyle w:val="Footer"/>
    </w:pPr>
    <w:fldSimple w:instr=" STYLEREF  &quot;Heading 1&quot;  \* MERGEFORMAT ">
      <w:r w:rsidR="00C24101">
        <w:rPr>
          <w:noProof/>
        </w:rPr>
        <w:t>Chapter 2:  Search Tool</w:t>
      </w:r>
    </w:fldSimple>
    <w:r w:rsidR="00D24D2A" w:rsidRPr="00662D85">
      <w:ptab w:relativeTo="margin" w:alignment="center" w:leader="none"/>
    </w:r>
    <w:r w:rsidR="00D24D2A" w:rsidRPr="00662D85">
      <w:ptab w:relativeTo="margin" w:alignment="right" w:leader="none"/>
    </w:r>
    <w:r w:rsidR="00D24D2A">
      <w:t xml:space="preserve"> </w:t>
    </w:r>
    <w:fldSimple w:instr=" PAGE   \* MERGEFORMAT ">
      <w:r w:rsidR="00C24101">
        <w:rPr>
          <w:noProof/>
        </w:rPr>
        <w:t>27</w:t>
      </w:r>
    </w:fldSimple>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952BE5">
    <w:pPr>
      <w:pStyle w:val="Footer"/>
    </w:pPr>
    <w:r>
      <w:tab/>
    </w:r>
    <w:fldSimple w:instr=" PAGE   \* MERGEFORMAT ">
      <w:r w:rsidR="00C24101">
        <w:rPr>
          <w:noProof/>
        </w:rPr>
        <w:t>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13D3" w:rsidRDefault="002E13D3">
      <w:pPr>
        <w:spacing w:after="0"/>
      </w:pPr>
      <w:r>
        <w:separator/>
      </w:r>
    </w:p>
  </w:footnote>
  <w:footnote w:type="continuationSeparator" w:id="0">
    <w:p w:rsidR="002E13D3" w:rsidRDefault="002E13D3">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560D1E">
    <w:pPr>
      <w:pStyle w:val="Header"/>
    </w:pPr>
    <w:fldSimple w:instr=" STYLEREF  &quot;Heading 2&quot;  \* MERGEFORMAT ">
      <w:r w:rsidR="00C24101">
        <w:rPr>
          <w:noProof/>
        </w:rPr>
        <w:t>Logging In</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ED66D1" w:rsidP="00BC6E77">
    <w:pPr>
      <w:pStyle w:val="Header"/>
    </w:pPr>
    <w:fldSimple w:instr=" STYLEREF  &quot;Heading 2&quot;  \* MERGEFORMAT ">
      <w:r w:rsidR="00C24101">
        <w:rPr>
          <w:noProof/>
        </w:rPr>
        <w:t>Performing Actions on Other Users’ Signatures</w:t>
      </w:r>
    </w:fldSimple>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ED66D1" w:rsidP="00BC6E77">
    <w:pPr>
      <w:pStyle w:val="Header"/>
      <w:jc w:val="right"/>
    </w:pPr>
    <w:fldSimple w:instr=" STYLEREF  &quot;Heading 2&quot;  \* MERGEFORMAT ">
      <w:r w:rsidR="00C24101">
        <w:rPr>
          <w:noProof/>
        </w:rPr>
        <w:t>Viewing a Gene Signature Definition</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ED66D1" w:rsidP="00BC6E77">
    <w:pPr>
      <w:pStyle w:val="Header"/>
      <w:rPr>
        <w:b/>
      </w:rPr>
    </w:pPr>
    <w:fldSimple w:instr=" STYLEREF  &quot;Heading 2&quot;  \* MERGEFORMAT ">
      <w:r w:rsidR="00D24D2A" w:rsidRPr="0026534F">
        <w:rPr>
          <w:bCs/>
          <w:noProof/>
        </w:rPr>
        <w:t>Viewing a</w:t>
      </w:r>
      <w:r w:rsidR="00D24D2A">
        <w:rPr>
          <w:noProof/>
        </w:rPr>
        <w:t xml:space="preserve"> Gene Signature Definition</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ED66D1" w:rsidP="00BC6E77">
    <w:pPr>
      <w:pStyle w:val="Header"/>
      <w:jc w:val="right"/>
      <w:rPr>
        <w:b/>
      </w:rPr>
    </w:pPr>
    <w:fldSimple w:instr=" STYLEREF  &quot;Heading 2&quot;  \* MERGEFORMAT ">
      <w:r w:rsidR="00D24D2A" w:rsidRPr="0026534F">
        <w:rPr>
          <w:bCs/>
          <w:noProof/>
        </w:rPr>
        <w:t>Viewing a Gene Signature Definition</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ED66D1" w:rsidP="00BC6E77">
    <w:pPr>
      <w:pStyle w:val="Header"/>
      <w:rPr>
        <w:b/>
      </w:rPr>
    </w:pPr>
    <w:fldSimple w:instr=" STYLEREF  &quot;Heading 2&quot;  \* MERGEFORMAT ">
      <w:r w:rsidR="00C24101" w:rsidRPr="00C24101">
        <w:rPr>
          <w:bCs/>
          <w:noProof/>
        </w:rPr>
        <w:t>Result</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ED66D1" w:rsidP="00BC6E77">
    <w:pPr>
      <w:pStyle w:val="Header"/>
      <w:jc w:val="right"/>
      <w:rPr>
        <w:b/>
      </w:rPr>
    </w:pPr>
    <w:fldSimple w:instr=" STYLEREF  &quot;Heading 2&quot;  \* MERGEFORMAT ">
      <w:r w:rsidR="00C24101" w:rsidRPr="00C24101">
        <w:rPr>
          <w:bCs/>
          <w:noProof/>
        </w:rPr>
        <w:t>Result</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560D1E">
    <w:pPr>
      <w:pStyle w:val="Header"/>
    </w:pPr>
    <w:fldSimple w:instr=" STYLEREF  &quot;Heading 2&quot;  \* MERGEFORMAT ">
      <w:r w:rsidR="00C24101">
        <w:rPr>
          <w:noProof/>
        </w:rPr>
        <w:t>Glossary of Terms</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560D1E">
    <w:pPr>
      <w:pStyle w:val="Header"/>
      <w:jc w:val="right"/>
    </w:pPr>
    <w:r>
      <w:fldChar w:fldCharType="begin"/>
    </w:r>
    <w:r w:rsidR="00D24D2A">
      <w:instrText xml:space="preserve"> STYLEREF  "Heading 2"  \* MERGEFORMAT </w:instrText>
    </w:r>
    <w:r>
      <w:rPr>
        <w:noProof/>
      </w:rP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560D1E">
    <w:pPr>
      <w:pStyle w:val="Header"/>
      <w:jc w:val="right"/>
    </w:pPr>
    <w:fldSimple w:instr=" STYLEREF  &quot;Heading 2&quot;  \* MERGEFORMAT ">
      <w:r w:rsidR="00C24101">
        <w:rPr>
          <w:noProof/>
        </w:rPr>
        <w:t>Glossary of Terms</w:t>
      </w:r>
    </w:fldSimple>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952BE5">
    <w:pPr>
      <w:pStyle w:val="Header"/>
    </w:pPr>
    <w:fldSimple w:instr=" STYLEREF  &quot;Heading 2&quot;  \* MERGEFORMAT ">
      <w:r w:rsidR="00C24101">
        <w:rPr>
          <w:noProof/>
        </w:rPr>
        <w:t>TEA Analyses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ED66D1" w:rsidP="00952BE5">
    <w:pPr>
      <w:pStyle w:val="Header"/>
      <w:jc w:val="right"/>
    </w:pPr>
    <w:fldSimple w:instr=" STYLEREF  &quot;Heading 2&quot;  \* MERGEFORMAT ">
      <w:r w:rsidR="00C24101">
        <w:rPr>
          <w:noProof/>
        </w:rPr>
        <w:t>TEA Analyses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ED66D1" w:rsidP="00BC6E77">
    <w:pPr>
      <w:pStyle w:val="Header"/>
    </w:pPr>
    <w:fldSimple w:instr=" STYLEREF  &quot;Heading 2&quot;  \* MERGEFORMAT ">
      <w:r w:rsidR="00C24101">
        <w:rPr>
          <w:noProof/>
        </w:rPr>
        <w:t>The Jobs Tab</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ED66D1" w:rsidP="00BC6E77">
    <w:pPr>
      <w:pStyle w:val="Header"/>
      <w:jc w:val="right"/>
    </w:pPr>
    <w:fldSimple w:instr=" STYLEREF  &quot;Heading 2&quot;  \* MERGEFORMAT ">
      <w:r w:rsidR="00C24101">
        <w:rPr>
          <w:noProof/>
        </w:rPr>
        <w:t>The Jobs Tab</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grammar="clean"/>
  <w:attachedTemplate r:id="rId1"/>
  <w:stylePaneFormatFilter w:val="1024"/>
  <w:stylePaneSortMethod w:val="0000"/>
  <w:defaultTabStop w:val="720"/>
  <w:evenAndOddHeaders/>
  <w:characterSpacingControl w:val="doNotCompress"/>
  <w:hdrShapeDefaults>
    <o:shapedefaults v:ext="edit" spidmax="8194"/>
  </w:hdrShapeDefaults>
  <w:footnotePr>
    <w:footnote w:id="-1"/>
    <w:footnote w:id="0"/>
  </w:footnotePr>
  <w:endnotePr>
    <w:endnote w:id="-1"/>
    <w:endnote w:id="0"/>
  </w:endnotePr>
  <w:compat/>
  <w:rsids>
    <w:rsidRoot w:val="00BC6E77"/>
    <w:rsid w:val="00001ACE"/>
    <w:rsid w:val="0000539B"/>
    <w:rsid w:val="00015D10"/>
    <w:rsid w:val="000161D4"/>
    <w:rsid w:val="00016931"/>
    <w:rsid w:val="000213F5"/>
    <w:rsid w:val="00022A7A"/>
    <w:rsid w:val="00025409"/>
    <w:rsid w:val="000267A0"/>
    <w:rsid w:val="00031964"/>
    <w:rsid w:val="00031E4B"/>
    <w:rsid w:val="000341E7"/>
    <w:rsid w:val="00037606"/>
    <w:rsid w:val="000455CA"/>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1A63"/>
    <w:rsid w:val="000C35B1"/>
    <w:rsid w:val="000C650A"/>
    <w:rsid w:val="000C69DC"/>
    <w:rsid w:val="000C74E1"/>
    <w:rsid w:val="000D253B"/>
    <w:rsid w:val="000E0288"/>
    <w:rsid w:val="000E0CC6"/>
    <w:rsid w:val="000E1481"/>
    <w:rsid w:val="000F3B7D"/>
    <w:rsid w:val="000F47BD"/>
    <w:rsid w:val="001154EB"/>
    <w:rsid w:val="00121B3B"/>
    <w:rsid w:val="00123EB9"/>
    <w:rsid w:val="00124C01"/>
    <w:rsid w:val="00126CF6"/>
    <w:rsid w:val="00126D78"/>
    <w:rsid w:val="00131B16"/>
    <w:rsid w:val="00132249"/>
    <w:rsid w:val="001328D0"/>
    <w:rsid w:val="001346C2"/>
    <w:rsid w:val="001352F5"/>
    <w:rsid w:val="00137423"/>
    <w:rsid w:val="00144C23"/>
    <w:rsid w:val="00145634"/>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6534F"/>
    <w:rsid w:val="00273BAF"/>
    <w:rsid w:val="0027751F"/>
    <w:rsid w:val="00283F5D"/>
    <w:rsid w:val="00286652"/>
    <w:rsid w:val="002964AD"/>
    <w:rsid w:val="002B245B"/>
    <w:rsid w:val="002B668D"/>
    <w:rsid w:val="002B6B50"/>
    <w:rsid w:val="002C0E61"/>
    <w:rsid w:val="002C3920"/>
    <w:rsid w:val="002C44E5"/>
    <w:rsid w:val="002C63A5"/>
    <w:rsid w:val="002D0D13"/>
    <w:rsid w:val="002D3AA4"/>
    <w:rsid w:val="002D4A43"/>
    <w:rsid w:val="002E13D3"/>
    <w:rsid w:val="002E2A8E"/>
    <w:rsid w:val="002E72CC"/>
    <w:rsid w:val="002F0201"/>
    <w:rsid w:val="002F0541"/>
    <w:rsid w:val="002F25B1"/>
    <w:rsid w:val="002F3C4E"/>
    <w:rsid w:val="003003C4"/>
    <w:rsid w:val="0030333F"/>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62041"/>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2F5"/>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0BC"/>
    <w:rsid w:val="004D1E65"/>
    <w:rsid w:val="004D2AF9"/>
    <w:rsid w:val="004D51BC"/>
    <w:rsid w:val="004D5AF3"/>
    <w:rsid w:val="004E0148"/>
    <w:rsid w:val="004E6E9F"/>
    <w:rsid w:val="004F1671"/>
    <w:rsid w:val="004F1C7D"/>
    <w:rsid w:val="004F3581"/>
    <w:rsid w:val="004F5075"/>
    <w:rsid w:val="004F7A9F"/>
    <w:rsid w:val="00500F44"/>
    <w:rsid w:val="00501B5E"/>
    <w:rsid w:val="005023EE"/>
    <w:rsid w:val="00506C3A"/>
    <w:rsid w:val="00507201"/>
    <w:rsid w:val="00507586"/>
    <w:rsid w:val="005143AD"/>
    <w:rsid w:val="00523031"/>
    <w:rsid w:val="005349C4"/>
    <w:rsid w:val="005362E5"/>
    <w:rsid w:val="005374E9"/>
    <w:rsid w:val="00551BBA"/>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175DB"/>
    <w:rsid w:val="00620FF0"/>
    <w:rsid w:val="00624958"/>
    <w:rsid w:val="00626089"/>
    <w:rsid w:val="0063001C"/>
    <w:rsid w:val="00634101"/>
    <w:rsid w:val="006343FF"/>
    <w:rsid w:val="00640615"/>
    <w:rsid w:val="00641625"/>
    <w:rsid w:val="00641FDE"/>
    <w:rsid w:val="00643C25"/>
    <w:rsid w:val="0065350E"/>
    <w:rsid w:val="00660414"/>
    <w:rsid w:val="006710B8"/>
    <w:rsid w:val="00671B4D"/>
    <w:rsid w:val="00674A5E"/>
    <w:rsid w:val="0067613C"/>
    <w:rsid w:val="00682D1B"/>
    <w:rsid w:val="006854CE"/>
    <w:rsid w:val="00685591"/>
    <w:rsid w:val="006908A3"/>
    <w:rsid w:val="00692DC5"/>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16120"/>
    <w:rsid w:val="00722D30"/>
    <w:rsid w:val="00732446"/>
    <w:rsid w:val="007335B4"/>
    <w:rsid w:val="00741B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23AC"/>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73B10"/>
    <w:rsid w:val="0087616C"/>
    <w:rsid w:val="0088038C"/>
    <w:rsid w:val="00880DEC"/>
    <w:rsid w:val="00883B61"/>
    <w:rsid w:val="008842D4"/>
    <w:rsid w:val="00887336"/>
    <w:rsid w:val="00891541"/>
    <w:rsid w:val="008A05E1"/>
    <w:rsid w:val="008B3B81"/>
    <w:rsid w:val="008B5697"/>
    <w:rsid w:val="008D45F2"/>
    <w:rsid w:val="008E4198"/>
    <w:rsid w:val="008E564B"/>
    <w:rsid w:val="008E5AA0"/>
    <w:rsid w:val="008F32E4"/>
    <w:rsid w:val="008F6CA4"/>
    <w:rsid w:val="00901B22"/>
    <w:rsid w:val="00902AFE"/>
    <w:rsid w:val="00904D25"/>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A67BD"/>
    <w:rsid w:val="009B27CA"/>
    <w:rsid w:val="009C1E82"/>
    <w:rsid w:val="009C64F8"/>
    <w:rsid w:val="009D2A52"/>
    <w:rsid w:val="009D556F"/>
    <w:rsid w:val="009D7F1B"/>
    <w:rsid w:val="009E124E"/>
    <w:rsid w:val="009E59CC"/>
    <w:rsid w:val="009F1147"/>
    <w:rsid w:val="009F277E"/>
    <w:rsid w:val="00A05EDC"/>
    <w:rsid w:val="00A14921"/>
    <w:rsid w:val="00A17701"/>
    <w:rsid w:val="00A226E1"/>
    <w:rsid w:val="00A22F80"/>
    <w:rsid w:val="00A30D9A"/>
    <w:rsid w:val="00A346F7"/>
    <w:rsid w:val="00A3570F"/>
    <w:rsid w:val="00A365ED"/>
    <w:rsid w:val="00A467F4"/>
    <w:rsid w:val="00A55D44"/>
    <w:rsid w:val="00A607DC"/>
    <w:rsid w:val="00A60A45"/>
    <w:rsid w:val="00A6664E"/>
    <w:rsid w:val="00A66B6A"/>
    <w:rsid w:val="00A7111A"/>
    <w:rsid w:val="00A725E9"/>
    <w:rsid w:val="00A7264F"/>
    <w:rsid w:val="00A77BF1"/>
    <w:rsid w:val="00A84A20"/>
    <w:rsid w:val="00A90B0D"/>
    <w:rsid w:val="00A91650"/>
    <w:rsid w:val="00A94110"/>
    <w:rsid w:val="00A96C92"/>
    <w:rsid w:val="00A96FAB"/>
    <w:rsid w:val="00AA23C3"/>
    <w:rsid w:val="00AA7D44"/>
    <w:rsid w:val="00AB1F84"/>
    <w:rsid w:val="00AB281F"/>
    <w:rsid w:val="00AB7DBA"/>
    <w:rsid w:val="00AC2830"/>
    <w:rsid w:val="00AC73D7"/>
    <w:rsid w:val="00AD17E6"/>
    <w:rsid w:val="00AD26A2"/>
    <w:rsid w:val="00AD3850"/>
    <w:rsid w:val="00AD7A35"/>
    <w:rsid w:val="00AE167E"/>
    <w:rsid w:val="00AE5320"/>
    <w:rsid w:val="00AF2B99"/>
    <w:rsid w:val="00AF6735"/>
    <w:rsid w:val="00AF79CB"/>
    <w:rsid w:val="00B0231B"/>
    <w:rsid w:val="00B03BA9"/>
    <w:rsid w:val="00B067E5"/>
    <w:rsid w:val="00B10937"/>
    <w:rsid w:val="00B10D37"/>
    <w:rsid w:val="00B1343A"/>
    <w:rsid w:val="00B210CD"/>
    <w:rsid w:val="00B22B9C"/>
    <w:rsid w:val="00B22D11"/>
    <w:rsid w:val="00B22D32"/>
    <w:rsid w:val="00B345AD"/>
    <w:rsid w:val="00B46E26"/>
    <w:rsid w:val="00B47E29"/>
    <w:rsid w:val="00B510BF"/>
    <w:rsid w:val="00B515C4"/>
    <w:rsid w:val="00B52BF4"/>
    <w:rsid w:val="00B560AD"/>
    <w:rsid w:val="00B635A2"/>
    <w:rsid w:val="00B70479"/>
    <w:rsid w:val="00B707B0"/>
    <w:rsid w:val="00B72B0F"/>
    <w:rsid w:val="00B73ABB"/>
    <w:rsid w:val="00B77BCF"/>
    <w:rsid w:val="00B80F04"/>
    <w:rsid w:val="00B81574"/>
    <w:rsid w:val="00B82054"/>
    <w:rsid w:val="00B94AC8"/>
    <w:rsid w:val="00B95B38"/>
    <w:rsid w:val="00B96A6F"/>
    <w:rsid w:val="00BA0F5C"/>
    <w:rsid w:val="00BA5AD0"/>
    <w:rsid w:val="00BB1AA7"/>
    <w:rsid w:val="00BB4387"/>
    <w:rsid w:val="00BB50B4"/>
    <w:rsid w:val="00BB6EE2"/>
    <w:rsid w:val="00BC2EFB"/>
    <w:rsid w:val="00BC5417"/>
    <w:rsid w:val="00BC6E77"/>
    <w:rsid w:val="00BC7676"/>
    <w:rsid w:val="00BD11D5"/>
    <w:rsid w:val="00BD4BB7"/>
    <w:rsid w:val="00BD4CC8"/>
    <w:rsid w:val="00BE12C4"/>
    <w:rsid w:val="00BE654E"/>
    <w:rsid w:val="00BF020F"/>
    <w:rsid w:val="00BF04EF"/>
    <w:rsid w:val="00BF381B"/>
    <w:rsid w:val="00BF5C6F"/>
    <w:rsid w:val="00BF6E16"/>
    <w:rsid w:val="00BF7152"/>
    <w:rsid w:val="00C02230"/>
    <w:rsid w:val="00C038CF"/>
    <w:rsid w:val="00C03BBD"/>
    <w:rsid w:val="00C03DF2"/>
    <w:rsid w:val="00C0594C"/>
    <w:rsid w:val="00C14106"/>
    <w:rsid w:val="00C20C6B"/>
    <w:rsid w:val="00C24101"/>
    <w:rsid w:val="00C31264"/>
    <w:rsid w:val="00C31720"/>
    <w:rsid w:val="00C3270F"/>
    <w:rsid w:val="00C40C81"/>
    <w:rsid w:val="00C442E5"/>
    <w:rsid w:val="00C446FD"/>
    <w:rsid w:val="00C50254"/>
    <w:rsid w:val="00C504A4"/>
    <w:rsid w:val="00C51226"/>
    <w:rsid w:val="00C5500A"/>
    <w:rsid w:val="00C554BF"/>
    <w:rsid w:val="00C60507"/>
    <w:rsid w:val="00C66201"/>
    <w:rsid w:val="00C665C7"/>
    <w:rsid w:val="00C67745"/>
    <w:rsid w:val="00C71180"/>
    <w:rsid w:val="00C8471E"/>
    <w:rsid w:val="00C900D7"/>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4D2A"/>
    <w:rsid w:val="00D27BEE"/>
    <w:rsid w:val="00D32CC8"/>
    <w:rsid w:val="00D32E22"/>
    <w:rsid w:val="00D3413B"/>
    <w:rsid w:val="00D35EDC"/>
    <w:rsid w:val="00D46970"/>
    <w:rsid w:val="00D46EFB"/>
    <w:rsid w:val="00D6110C"/>
    <w:rsid w:val="00D61A5A"/>
    <w:rsid w:val="00D63198"/>
    <w:rsid w:val="00D647C4"/>
    <w:rsid w:val="00D6546C"/>
    <w:rsid w:val="00D67FC3"/>
    <w:rsid w:val="00D7635C"/>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5708"/>
    <w:rsid w:val="00DB73AA"/>
    <w:rsid w:val="00DC2FF5"/>
    <w:rsid w:val="00DD73F3"/>
    <w:rsid w:val="00DE5434"/>
    <w:rsid w:val="00DF189C"/>
    <w:rsid w:val="00DF23AB"/>
    <w:rsid w:val="00E1263F"/>
    <w:rsid w:val="00E1335F"/>
    <w:rsid w:val="00E137B3"/>
    <w:rsid w:val="00E152FD"/>
    <w:rsid w:val="00E153E8"/>
    <w:rsid w:val="00E16630"/>
    <w:rsid w:val="00E16E73"/>
    <w:rsid w:val="00E17211"/>
    <w:rsid w:val="00E21F78"/>
    <w:rsid w:val="00E31DD3"/>
    <w:rsid w:val="00E3328D"/>
    <w:rsid w:val="00E33CB3"/>
    <w:rsid w:val="00E401DB"/>
    <w:rsid w:val="00E40599"/>
    <w:rsid w:val="00E410F8"/>
    <w:rsid w:val="00E564C6"/>
    <w:rsid w:val="00E64189"/>
    <w:rsid w:val="00E66239"/>
    <w:rsid w:val="00E72F96"/>
    <w:rsid w:val="00E7740C"/>
    <w:rsid w:val="00E83FD2"/>
    <w:rsid w:val="00E85BC4"/>
    <w:rsid w:val="00E86A18"/>
    <w:rsid w:val="00E87EBA"/>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D66D1"/>
    <w:rsid w:val="00EE128F"/>
    <w:rsid w:val="00EE4AA9"/>
    <w:rsid w:val="00EE5550"/>
    <w:rsid w:val="00F0482E"/>
    <w:rsid w:val="00F071FD"/>
    <w:rsid w:val="00F117D4"/>
    <w:rsid w:val="00F13E90"/>
    <w:rsid w:val="00F205CD"/>
    <w:rsid w:val="00F20BDB"/>
    <w:rsid w:val="00F21A8C"/>
    <w:rsid w:val="00F238AE"/>
    <w:rsid w:val="00F2466F"/>
    <w:rsid w:val="00F26571"/>
    <w:rsid w:val="00F3768D"/>
    <w:rsid w:val="00F41568"/>
    <w:rsid w:val="00F41F2D"/>
    <w:rsid w:val="00F43964"/>
    <w:rsid w:val="00F459EB"/>
    <w:rsid w:val="00F45CFC"/>
    <w:rsid w:val="00F4733A"/>
    <w:rsid w:val="00F52403"/>
    <w:rsid w:val="00F55D04"/>
    <w:rsid w:val="00F62687"/>
    <w:rsid w:val="00F63FF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 type="connector" idref="#Straight Arrow Connector 1"/>
        <o:r id="V:Rule5" type="connector" idref="#Straight Arrow Connector 2"/>
        <o:r id="V:Rule6" type="connector" idref="#Straight Arrow Connector 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off"/>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 w:type="paragraph" w:customStyle="1" w:styleId="BlockTextSS">
    <w:name w:val="Block Text SS"/>
    <w:basedOn w:val="BlockText"/>
    <w:link w:val="BlockTextSSChar"/>
    <w:rsid w:val="00AF6735"/>
    <w:pPr>
      <w:pBdr>
        <w:top w:val="none" w:sz="0" w:space="0" w:color="auto"/>
        <w:left w:val="none" w:sz="0" w:space="0" w:color="auto"/>
        <w:bottom w:val="none" w:sz="0" w:space="0" w:color="auto"/>
        <w:right w:val="none" w:sz="0" w:space="0" w:color="auto"/>
      </w:pBdr>
      <w:tabs>
        <w:tab w:val="clear" w:pos="360"/>
        <w:tab w:val="clear" w:pos="720"/>
        <w:tab w:val="clear" w:pos="1080"/>
        <w:tab w:val="clear" w:pos="1440"/>
        <w:tab w:val="clear" w:pos="1800"/>
        <w:tab w:val="clear" w:pos="2160"/>
      </w:tabs>
      <w:spacing w:after="0"/>
      <w:ind w:left="0" w:right="0"/>
    </w:pPr>
    <w:rPr>
      <w:rFonts w:ascii="Times New Roman" w:eastAsia="Times New Roman" w:hAnsi="Times New Roman" w:cs="Times New Roman"/>
      <w:i w:val="0"/>
      <w:iCs w:val="0"/>
      <w:color w:val="auto"/>
      <w:sz w:val="24"/>
    </w:rPr>
  </w:style>
  <w:style w:type="character" w:customStyle="1" w:styleId="BlockTextSSChar">
    <w:name w:val="Block Text SS Char"/>
    <w:basedOn w:val="DefaultParagraphFont"/>
    <w:link w:val="BlockTextSS"/>
    <w:rsid w:val="00AF6735"/>
    <w:rPr>
      <w:rFonts w:ascii="Times New Roman" w:eastAsia="Times New Roman" w:hAnsi="Times New Roman" w:cs="Times New Roman"/>
      <w:sz w:val="24"/>
      <w:szCs w:val="24"/>
    </w:rPr>
  </w:style>
  <w:style w:type="paragraph" w:styleId="BlockText">
    <w:name w:val="Block Text"/>
    <w:basedOn w:val="Normal"/>
    <w:uiPriority w:val="99"/>
    <w:semiHidden/>
    <w:unhideWhenUsed/>
    <w:rsid w:val="00AF6735"/>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cstheme="minorBidi"/>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1">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transmart.host.com/transmart"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101.png"/><Relationship Id="rId159" Type="http://schemas.openxmlformats.org/officeDocument/2006/relationships/footer" Target="footer10.xml"/><Relationship Id="rId170" Type="http://schemas.openxmlformats.org/officeDocument/2006/relationships/image" Target="media/image126.png"/><Relationship Id="rId191" Type="http://schemas.openxmlformats.org/officeDocument/2006/relationships/header" Target="header15.xml"/><Relationship Id="rId205" Type="http://schemas.openxmlformats.org/officeDocument/2006/relationships/hyperlink" Target="http://www.ebi.ac.uk/arrayexpress" TargetMode="External"/><Relationship Id="rId107" Type="http://schemas.openxmlformats.org/officeDocument/2006/relationships/image" Target="media/image75.png"/><Relationship Id="rId11" Type="http://schemas.openxmlformats.org/officeDocument/2006/relationships/hyperlink" Target="http://creativecommons.org/licenses/by/3.0/" TargetMode="Externa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44.png"/><Relationship Id="rId128" Type="http://schemas.openxmlformats.org/officeDocument/2006/relationships/image" Target="media/image92.png"/><Relationship Id="rId149" Type="http://schemas.openxmlformats.org/officeDocument/2006/relationships/hyperlink" Target="http://www.genetics.ucla.edu/labs/horvath/CoexpressionNetwork/" TargetMode="External"/><Relationship Id="rId5" Type="http://schemas.openxmlformats.org/officeDocument/2006/relationships/webSettings" Target="webSettings.xml"/><Relationship Id="rId95" Type="http://schemas.openxmlformats.org/officeDocument/2006/relationships/hyperlink" Target="http://commons.apache.org/proper/commons-math/apidocs/org/apache/commons/math3/stat/inference/TTest.html" TargetMode="External"/><Relationship Id="rId160" Type="http://schemas.openxmlformats.org/officeDocument/2006/relationships/footer" Target="footer11.xml"/><Relationship Id="rId181" Type="http://schemas.openxmlformats.org/officeDocument/2006/relationships/header" Target="header10.xml"/><Relationship Id="rId216" Type="http://schemas.openxmlformats.org/officeDocument/2006/relationships/hyperlink" Target="http://www.ncbi.nlm.nih.gov/geo" TargetMode="External"/><Relationship Id="rId211" Type="http://schemas.openxmlformats.org/officeDocument/2006/relationships/image" Target="media/image141.gif"/><Relationship Id="rId22" Type="http://schemas.openxmlformats.org/officeDocument/2006/relationships/hyperlink" Target="https://transmart.host.com/transmart/search" TargetMode="External"/><Relationship Id="rId27" Type="http://schemas.openxmlformats.org/officeDocument/2006/relationships/footer" Target="footer4.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footer" Target="footer8.xml"/><Relationship Id="rId113" Type="http://schemas.openxmlformats.org/officeDocument/2006/relationships/image" Target="media/image79.png"/><Relationship Id="rId118" Type="http://schemas.openxmlformats.org/officeDocument/2006/relationships/hyperlink" Target="http://www.ics.uci.edu/~eppstein/280/cluster.html" TargetMode="External"/><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27.png"/><Relationship Id="rId176" Type="http://schemas.openxmlformats.org/officeDocument/2006/relationships/image" Target="media/image132.png"/><Relationship Id="rId192" Type="http://schemas.openxmlformats.org/officeDocument/2006/relationships/footer" Target="footer18.xml"/><Relationship Id="rId197" Type="http://schemas.openxmlformats.org/officeDocument/2006/relationships/header" Target="header18.xml"/><Relationship Id="rId206" Type="http://schemas.openxmlformats.org/officeDocument/2006/relationships/hyperlink" Target="http://mathworld.wolfram.com/BinomialDistribution.html" TargetMode="External"/><Relationship Id="rId201" Type="http://schemas.openxmlformats.org/officeDocument/2006/relationships/footer" Target="footer22.xml"/><Relationship Id="rId222" Type="http://schemas.openxmlformats.org/officeDocument/2006/relationships/hyperlink" Target="http://www.r-project.org" TargetMode="External"/><Relationship Id="rId12" Type="http://schemas.openxmlformats.org/officeDocument/2006/relationships/hyperlink" Target="http://creativecommons.org/licenses/by/3.0/" TargetMode="Externa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hyperlink" Target="http://www.r-project.org" TargetMode="Externa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header" Target="header6.xml"/><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hyperlink" Target="http://commons.apache.org/proper/commons-math/apidocs/org/apache/commons/math3/stat/inference/ChiSquareTest.html"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header" Target="header9.xml"/><Relationship Id="rId166" Type="http://schemas.openxmlformats.org/officeDocument/2006/relationships/image" Target="media/image122.png"/><Relationship Id="rId182" Type="http://schemas.openxmlformats.org/officeDocument/2006/relationships/header" Target="header11.xml"/><Relationship Id="rId187" Type="http://schemas.openxmlformats.org/officeDocument/2006/relationships/header" Target="header13.xml"/><Relationship Id="rId217" Type="http://schemas.openxmlformats.org/officeDocument/2006/relationships/hyperlink" Target="http://www.broadinstitute.org/gsea/index.jsp"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2.gif"/><Relationship Id="rId23" Type="http://schemas.openxmlformats.org/officeDocument/2006/relationships/hyperlink" Target="https://transmart.host.com/transmart/datasetExplorer" TargetMode="External"/><Relationship Id="rId28" Type="http://schemas.openxmlformats.org/officeDocument/2006/relationships/footer" Target="footer5.xml"/><Relationship Id="rId49" Type="http://schemas.openxmlformats.org/officeDocument/2006/relationships/image" Target="media/image25.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3.png"/><Relationship Id="rId198" Type="http://schemas.openxmlformats.org/officeDocument/2006/relationships/footer" Target="footer21.xml"/><Relationship Id="rId172" Type="http://schemas.openxmlformats.org/officeDocument/2006/relationships/image" Target="media/image128.png"/><Relationship Id="rId193" Type="http://schemas.openxmlformats.org/officeDocument/2006/relationships/header" Target="header16.xml"/><Relationship Id="rId202" Type="http://schemas.openxmlformats.org/officeDocument/2006/relationships/footer" Target="footer23.xml"/><Relationship Id="rId207" Type="http://schemas.openxmlformats.org/officeDocument/2006/relationships/image" Target="media/image137.gif"/><Relationship Id="rId223" Type="http://schemas.openxmlformats.org/officeDocument/2006/relationships/fontTable" Target="fontTable.xml"/><Relationship Id="rId13" Type="http://schemas.openxmlformats.org/officeDocument/2006/relationships/hyperlink" Target="http://creativecommons.org/licenses/by/3.0/" TargetMode="External"/><Relationship Id="rId18" Type="http://schemas.openxmlformats.org/officeDocument/2006/relationships/image" Target="media/image4.png"/><Relationship Id="rId39" Type="http://schemas.openxmlformats.org/officeDocument/2006/relationships/image" Target="media/image15.png"/><Relationship Id="rId109" Type="http://schemas.openxmlformats.org/officeDocument/2006/relationships/hyperlink" Target="http://www.r-project.org"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3.png"/><Relationship Id="rId188"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2.png"/><Relationship Id="rId162" Type="http://schemas.openxmlformats.org/officeDocument/2006/relationships/footer" Target="footer12.xml"/><Relationship Id="rId183" Type="http://schemas.openxmlformats.org/officeDocument/2006/relationships/footer" Target="footer13.xml"/><Relationship Id="rId213" Type="http://schemas.openxmlformats.org/officeDocument/2006/relationships/image" Target="media/image143.gif"/><Relationship Id="rId218" Type="http://schemas.openxmlformats.org/officeDocument/2006/relationships/hyperlink" Target="http://www.genenames.org/" TargetMode="Externa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https://transmart.host.com/transmart/geneSignatur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eader" Target="header4.xml"/><Relationship Id="rId87" Type="http://schemas.openxmlformats.org/officeDocument/2006/relationships/image" Target="media/image57.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header" Target="header7.xml"/><Relationship Id="rId178" Type="http://schemas.openxmlformats.org/officeDocument/2006/relationships/image" Target="media/image134.png"/><Relationship Id="rId61" Type="http://schemas.openxmlformats.org/officeDocument/2006/relationships/image" Target="media/image37.png"/><Relationship Id="rId82" Type="http://schemas.openxmlformats.org/officeDocument/2006/relationships/image" Target="media/image52.png"/><Relationship Id="rId152" Type="http://schemas.openxmlformats.org/officeDocument/2006/relationships/image" Target="media/image114.png"/><Relationship Id="rId173" Type="http://schemas.openxmlformats.org/officeDocument/2006/relationships/image" Target="media/image129.png"/><Relationship Id="rId194" Type="http://schemas.openxmlformats.org/officeDocument/2006/relationships/header" Target="header17.xml"/><Relationship Id="rId199" Type="http://schemas.openxmlformats.org/officeDocument/2006/relationships/header" Target="header19.xml"/><Relationship Id="rId203" Type="http://schemas.openxmlformats.org/officeDocument/2006/relationships/header" Target="header21.xml"/><Relationship Id="rId208" Type="http://schemas.openxmlformats.org/officeDocument/2006/relationships/image" Target="media/image138.gif"/><Relationship Id="rId19" Type="http://schemas.openxmlformats.org/officeDocument/2006/relationships/image" Target="media/image5.png"/><Relationship Id="rId224" Type="http://schemas.openxmlformats.org/officeDocument/2006/relationships/theme" Target="theme/theme1.xml"/><Relationship Id="rId14" Type="http://schemas.openxmlformats.org/officeDocument/2006/relationships/hyperlink" Target="http://creativecommons.org/licenses/by/3.0/" TargetMode="External"/><Relationship Id="rId30" Type="http://schemas.openxmlformats.org/officeDocument/2006/relationships/footer" Target="footer6.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image" Target="media/image105.png"/><Relationship Id="rId163" Type="http://schemas.openxmlformats.org/officeDocument/2006/relationships/image" Target="media/image119.png"/><Relationship Id="rId184" Type="http://schemas.openxmlformats.org/officeDocument/2006/relationships/footer" Target="footer14.xml"/><Relationship Id="rId189" Type="http://schemas.openxmlformats.org/officeDocument/2006/relationships/footer" Target="footer16.xml"/><Relationship Id="rId219" Type="http://schemas.openxmlformats.org/officeDocument/2006/relationships/hyperlink" Target="http://www.genecards.org" TargetMode="External"/><Relationship Id="rId3" Type="http://schemas.openxmlformats.org/officeDocument/2006/relationships/styles" Target="styles.xml"/><Relationship Id="rId214" Type="http://schemas.openxmlformats.org/officeDocument/2006/relationships/image" Target="media/image144.gif"/><Relationship Id="rId25" Type="http://schemas.openxmlformats.org/officeDocument/2006/relationships/header" Target="header1.xml"/><Relationship Id="rId46" Type="http://schemas.openxmlformats.org/officeDocument/2006/relationships/image" Target="media/image22.png"/><Relationship Id="rId67" Type="http://schemas.openxmlformats.org/officeDocument/2006/relationships/header" Target="header5.xml"/><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hyperlink" Target="http://psb.stanford.edu/psb-online/proceedings/psb00/raychaudhuri.pdf" TargetMode="External"/><Relationship Id="rId153" Type="http://schemas.openxmlformats.org/officeDocument/2006/relationships/image" Target="media/image115.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footer" Target="footer19.xml"/><Relationship Id="rId209" Type="http://schemas.openxmlformats.org/officeDocument/2006/relationships/image" Target="media/image139.gif"/><Relationship Id="rId190" Type="http://schemas.openxmlformats.org/officeDocument/2006/relationships/footer" Target="footer17.xml"/><Relationship Id="rId204" Type="http://schemas.openxmlformats.org/officeDocument/2006/relationships/footer" Target="footer24.xml"/><Relationship Id="rId220" Type="http://schemas.openxmlformats.org/officeDocument/2006/relationships/hyperlink" Target="http://scholar.google.com" TargetMode="External"/><Relationship Id="rId225" Type="http://schemas.microsoft.com/office/2007/relationships/stylesWithEffects" Target="stylesWithEffects.xml"/><Relationship Id="rId15" Type="http://schemas.openxmlformats.org/officeDocument/2006/relationships/footer" Target="footer1.xm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4.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www.ics.uci.edu/~eppstein/280/cluster.html"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6.png"/><Relationship Id="rId210" Type="http://schemas.openxmlformats.org/officeDocument/2006/relationships/image" Target="media/image140.gif"/><Relationship Id="rId215" Type="http://schemas.openxmlformats.org/officeDocument/2006/relationships/hyperlink" Target="http://www.ncbi.nlm.nih.gov/gene/" TargetMode="External"/><Relationship Id="rId26" Type="http://schemas.openxmlformats.org/officeDocument/2006/relationships/header" Target="header2.xml"/><Relationship Id="rId47" Type="http://schemas.openxmlformats.org/officeDocument/2006/relationships/image" Target="media/image23.png"/><Relationship Id="rId68" Type="http://schemas.openxmlformats.org/officeDocument/2006/relationships/footer" Target="footer7.xml"/><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1.png"/><Relationship Id="rId196" Type="http://schemas.openxmlformats.org/officeDocument/2006/relationships/footer" Target="footer20.xml"/><Relationship Id="rId200" Type="http://schemas.openxmlformats.org/officeDocument/2006/relationships/header" Target="header20.xml"/><Relationship Id="rId16" Type="http://schemas.openxmlformats.org/officeDocument/2006/relationships/footer" Target="footer2.xml"/><Relationship Id="rId221" Type="http://schemas.openxmlformats.org/officeDocument/2006/relationships/hyperlink" Target="http://www.ncbi.nlm.nih.gov/"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footer" Target="foot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05948-CE32-4239-B805-C68256DAE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29</TotalTime>
  <Pages>115</Pages>
  <Words>19074</Words>
  <Characters>108725</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127544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Zach C. Wright</cp:lastModifiedBy>
  <cp:revision>5</cp:revision>
  <cp:lastPrinted>2013-09-11T20:18:00Z</cp:lastPrinted>
  <dcterms:created xsi:type="dcterms:W3CDTF">2013-09-13T21:31:00Z</dcterms:created>
  <dcterms:modified xsi:type="dcterms:W3CDTF">2013-11-11T19:33:00Z</dcterms:modified>
</cp:coreProperties>
</file>